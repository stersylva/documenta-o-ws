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3B" w:rsidRPr="00981049" w:rsidRDefault="00A3353B" w:rsidP="00A3353B">
      <w:pPr>
        <w:jc w:val="center"/>
        <w:rPr>
          <w:vertAlign w:val="subscript"/>
        </w:rPr>
      </w:pPr>
    </w:p>
    <w:p w:rsidR="00697871" w:rsidRPr="00A43F20" w:rsidRDefault="00697871" w:rsidP="00697871">
      <w:pPr>
        <w:pStyle w:val="Ttulo2"/>
        <w:numPr>
          <w:ilvl w:val="0"/>
          <w:numId w:val="0"/>
        </w:numPr>
        <w:spacing w:before="28"/>
        <w:ind w:left="1822" w:right="1824"/>
        <w:jc w:val="center"/>
        <w:rPr>
          <w:rFonts w:ascii="Times New Roman" w:hAnsi="Times New Roman"/>
          <w:b w:val="0"/>
          <w:color w:val="000000"/>
          <w:sz w:val="30"/>
          <w:szCs w:val="30"/>
          <w:lang w:eastAsia="pt-BR"/>
        </w:rPr>
      </w:pPr>
      <w:r w:rsidRPr="00A43F20">
        <w:rPr>
          <w:rFonts w:ascii="Times New Roman" w:hAnsi="Times New Roman"/>
          <w:color w:val="000000"/>
          <w:sz w:val="30"/>
          <w:szCs w:val="30"/>
          <w:lang w:eastAsia="pt-BR"/>
        </w:rPr>
        <w:t xml:space="preserve">WS </w:t>
      </w:r>
      <w:proofErr w:type="spellStart"/>
      <w:r w:rsidRPr="00A43F20">
        <w:rPr>
          <w:rFonts w:ascii="Times New Roman" w:hAnsi="Times New Roman"/>
          <w:color w:val="000000"/>
          <w:sz w:val="30"/>
          <w:szCs w:val="30"/>
          <w:lang w:eastAsia="pt-BR"/>
        </w:rPr>
        <w:t>SoluçõesWeb</w:t>
      </w:r>
      <w:proofErr w:type="spellEnd"/>
    </w:p>
    <w:p w:rsidR="00697871" w:rsidRPr="00A43F20" w:rsidRDefault="00697871" w:rsidP="0069787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3" w:right="86"/>
        <w:jc w:val="center"/>
        <w:rPr>
          <w:color w:val="000000"/>
          <w:sz w:val="30"/>
          <w:szCs w:val="30"/>
          <w:lang w:eastAsia="pt-BR"/>
        </w:rPr>
      </w:pPr>
      <w:r w:rsidRPr="00A43F20">
        <w:rPr>
          <w:color w:val="000000"/>
          <w:sz w:val="30"/>
          <w:szCs w:val="30"/>
          <w:lang w:eastAsia="pt-BR"/>
        </w:rPr>
        <w:t>P</w:t>
      </w:r>
      <w:r>
        <w:rPr>
          <w:color w:val="000000"/>
          <w:sz w:val="30"/>
          <w:szCs w:val="30"/>
          <w:lang w:eastAsia="pt-BR"/>
        </w:rPr>
        <w:t xml:space="preserve">GEA – </w:t>
      </w:r>
      <w:proofErr w:type="spellStart"/>
      <w:r>
        <w:rPr>
          <w:color w:val="000000"/>
          <w:sz w:val="30"/>
          <w:szCs w:val="30"/>
          <w:lang w:eastAsia="pt-BR"/>
        </w:rPr>
        <w:t>Plataforma</w:t>
      </w:r>
      <w:proofErr w:type="spellEnd"/>
      <w:r>
        <w:rPr>
          <w:color w:val="000000"/>
          <w:sz w:val="30"/>
          <w:szCs w:val="30"/>
          <w:lang w:eastAsia="pt-BR"/>
        </w:rPr>
        <w:t xml:space="preserve"> de </w:t>
      </w:r>
      <w:proofErr w:type="spellStart"/>
      <w:r>
        <w:rPr>
          <w:color w:val="000000"/>
          <w:sz w:val="30"/>
          <w:szCs w:val="30"/>
          <w:lang w:eastAsia="pt-BR"/>
        </w:rPr>
        <w:t>Gerenciamento</w:t>
      </w:r>
      <w:proofErr w:type="spellEnd"/>
      <w:r>
        <w:rPr>
          <w:color w:val="000000"/>
          <w:sz w:val="30"/>
          <w:szCs w:val="30"/>
          <w:lang w:eastAsia="pt-BR"/>
        </w:rPr>
        <w:t xml:space="preserve"> de </w:t>
      </w:r>
      <w:proofErr w:type="spellStart"/>
      <w:r>
        <w:rPr>
          <w:color w:val="000000"/>
          <w:sz w:val="30"/>
          <w:szCs w:val="30"/>
          <w:lang w:eastAsia="pt-BR"/>
        </w:rPr>
        <w:t>Eventos</w:t>
      </w:r>
      <w:proofErr w:type="spellEnd"/>
      <w:r>
        <w:rPr>
          <w:color w:val="000000"/>
          <w:sz w:val="30"/>
          <w:szCs w:val="30"/>
          <w:lang w:eastAsia="pt-BR"/>
        </w:rPr>
        <w:t xml:space="preserve"> </w:t>
      </w:r>
      <w:proofErr w:type="spellStart"/>
      <w:r>
        <w:rPr>
          <w:color w:val="000000"/>
          <w:sz w:val="30"/>
          <w:szCs w:val="30"/>
          <w:lang w:eastAsia="pt-BR"/>
        </w:rPr>
        <w:t>Academicos</w:t>
      </w:r>
      <w:proofErr w:type="spellEnd"/>
    </w:p>
    <w:p w:rsidR="00A3353B" w:rsidRPr="00A3353B" w:rsidRDefault="00A3353B" w:rsidP="00697871">
      <w:pPr>
        <w:jc w:val="center"/>
        <w:rPr>
          <w:b/>
          <w:lang w:val="pt-BR"/>
        </w:rPr>
      </w:pPr>
    </w:p>
    <w:p w:rsidR="00A3353B" w:rsidRDefault="00A3353B" w:rsidP="000135E3">
      <w:pPr>
        <w:rPr>
          <w:lang w:val="pt-BR"/>
        </w:rPr>
      </w:pPr>
    </w:p>
    <w:p w:rsidR="00A3353B" w:rsidRDefault="00A3353B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0135E3" w:rsidRPr="00D0292E" w:rsidRDefault="000135E3" w:rsidP="000135E3">
      <w:pPr>
        <w:rPr>
          <w:lang w:val="pt-BR"/>
        </w:rPr>
      </w:pPr>
    </w:p>
    <w:p w:rsidR="00612982" w:rsidRDefault="00612982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Default="00AF546A">
      <w:pPr>
        <w:pStyle w:val="Corpodetexto"/>
        <w:rPr>
          <w:lang w:val="pt-BR"/>
        </w:rPr>
      </w:pPr>
    </w:p>
    <w:p w:rsidR="00AF546A" w:rsidRPr="00AF546A" w:rsidRDefault="00AF546A" w:rsidP="00AF546A">
      <w:pPr>
        <w:jc w:val="center"/>
        <w:rPr>
          <w:b/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jc w:val="right"/>
        <w:rPr>
          <w:b/>
          <w:color w:val="17365D"/>
          <w:sz w:val="28"/>
          <w:lang w:val="pt-BR"/>
        </w:rPr>
      </w:pPr>
      <w:r w:rsidRPr="00AF546A">
        <w:rPr>
          <w:b/>
          <w:color w:val="17365D"/>
          <w:sz w:val="28"/>
          <w:lang w:val="pt-BR"/>
        </w:rPr>
        <w:t>DOCUMENTO DE REQUISITOS</w:t>
      </w:r>
    </w:p>
    <w:p w:rsidR="00AF546A" w:rsidRPr="00AF546A" w:rsidRDefault="00AF546A" w:rsidP="00AF546A">
      <w:pPr>
        <w:jc w:val="right"/>
        <w:rPr>
          <w:b/>
          <w:sz w:val="28"/>
          <w:lang w:val="pt-BR"/>
        </w:rPr>
      </w:pPr>
      <w:proofErr w:type="gramStart"/>
      <w:r w:rsidRPr="00AF546A">
        <w:rPr>
          <w:b/>
          <w:color w:val="17365D"/>
          <w:lang w:val="pt-BR"/>
        </w:rPr>
        <w:t xml:space="preserve">VERSÃO </w:t>
      </w:r>
      <w:r w:rsidRPr="00AF546A">
        <w:rPr>
          <w:b/>
          <w:lang w:val="pt-BR"/>
        </w:rPr>
        <w:t xml:space="preserve"> </w:t>
      </w:r>
      <w:r w:rsidR="007F4E8F">
        <w:rPr>
          <w:b/>
          <w:color w:val="FF0000"/>
          <w:lang w:val="pt-BR"/>
        </w:rPr>
        <w:t>1.</w:t>
      </w:r>
      <w:r w:rsidR="00697871">
        <w:rPr>
          <w:b/>
          <w:color w:val="FF0000"/>
          <w:lang w:val="pt-BR"/>
        </w:rPr>
        <w:t>0</w:t>
      </w:r>
      <w:proofErr w:type="gramEnd"/>
    </w:p>
    <w:p w:rsidR="00AF546A" w:rsidRPr="00981049" w:rsidRDefault="00AF546A" w:rsidP="00AF546A">
      <w:pPr>
        <w:jc w:val="right"/>
        <w:rPr>
          <w:sz w:val="28"/>
          <w:vertAlign w:val="subscript"/>
          <w:lang w:val="pt-BR"/>
        </w:rPr>
      </w:pPr>
    </w:p>
    <w:p w:rsidR="00697871" w:rsidRDefault="001A6BF3" w:rsidP="00AA7214">
      <w:pPr>
        <w:jc w:val="right"/>
        <w:rPr>
          <w:b/>
          <w:color w:val="17365D"/>
          <w:sz w:val="32"/>
          <w:lang w:val="pt-BR"/>
        </w:rPr>
      </w:pPr>
      <w:r>
        <w:rPr>
          <w:b/>
          <w:color w:val="17365D"/>
          <w:sz w:val="32"/>
          <w:lang w:val="pt-BR"/>
        </w:rPr>
        <w:t>PROJETO</w:t>
      </w:r>
    </w:p>
    <w:p w:rsidR="00AF546A" w:rsidRPr="00AF546A" w:rsidRDefault="00697871" w:rsidP="00AA7214">
      <w:pPr>
        <w:jc w:val="right"/>
        <w:rPr>
          <w:lang w:val="pt-BR"/>
        </w:rPr>
      </w:pPr>
      <w:r>
        <w:rPr>
          <w:b/>
          <w:color w:val="17365D"/>
          <w:sz w:val="32"/>
          <w:lang w:val="pt-BR"/>
        </w:rPr>
        <w:t>PGEA</w:t>
      </w:r>
      <w:r w:rsidR="00AF546A" w:rsidRPr="00AF546A">
        <w:rPr>
          <w:b/>
          <w:sz w:val="32"/>
          <w:lang w:val="pt-BR"/>
        </w:rPr>
        <w:t xml:space="preserve"> </w:t>
      </w:r>
    </w:p>
    <w:p w:rsidR="00AF546A" w:rsidRDefault="00AF546A" w:rsidP="00AF546A">
      <w:pPr>
        <w:rPr>
          <w:lang w:val="pt-BR"/>
        </w:rPr>
      </w:pPr>
    </w:p>
    <w:p w:rsidR="00AF546A" w:rsidRDefault="00AF546A" w:rsidP="00533BAE">
      <w:pPr>
        <w:shd w:val="clear" w:color="auto" w:fill="FFFFFF" w:themeFill="background1"/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Pr="001D4D9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Default="00AF546A" w:rsidP="00AF546A">
      <w:pPr>
        <w:rPr>
          <w:lang w:val="pt-BR"/>
        </w:rPr>
      </w:pPr>
    </w:p>
    <w:p w:rsidR="00AA7214" w:rsidRDefault="00AA7214" w:rsidP="00AF546A">
      <w:pPr>
        <w:rPr>
          <w:lang w:val="pt-BR"/>
        </w:rPr>
      </w:pPr>
    </w:p>
    <w:p w:rsidR="00AA7214" w:rsidRPr="00AF546A" w:rsidRDefault="00AA7214" w:rsidP="00AF546A">
      <w:pPr>
        <w:rPr>
          <w:lang w:val="pt-BR"/>
        </w:rPr>
      </w:pPr>
    </w:p>
    <w:p w:rsidR="00AF546A" w:rsidRPr="00AF546A" w:rsidRDefault="00AF546A" w:rsidP="00AF546A">
      <w:pPr>
        <w:rPr>
          <w:lang w:val="pt-BR"/>
        </w:rPr>
      </w:pPr>
    </w:p>
    <w:p w:rsidR="00AF546A" w:rsidRDefault="00AF546A" w:rsidP="00AF546A">
      <w:pPr>
        <w:jc w:val="center"/>
        <w:rPr>
          <w:lang w:val="pt-BR"/>
        </w:rPr>
      </w:pPr>
    </w:p>
    <w:p w:rsidR="00AF546A" w:rsidRPr="00AF546A" w:rsidRDefault="00AF546A" w:rsidP="00F8608C">
      <w:pPr>
        <w:rPr>
          <w:lang w:val="pt-BR"/>
        </w:rPr>
      </w:pPr>
    </w:p>
    <w:p w:rsidR="00612982" w:rsidRPr="00D0292E" w:rsidRDefault="00AF546A" w:rsidP="00AF546A">
      <w:pPr>
        <w:pStyle w:val="Ttulo"/>
        <w:spacing w:after="240" w:line="276" w:lineRule="au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 w:rsidR="00612982" w:rsidRPr="00D0292E">
        <w:rPr>
          <w:rFonts w:ascii="Times New Roman" w:hAnsi="Times New Roman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12982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0292E">
              <w:rPr>
                <w:b/>
                <w:bCs/>
                <w:lang w:val="pt-BR"/>
              </w:rPr>
              <w:t>Autor</w:t>
            </w:r>
          </w:p>
        </w:tc>
      </w:tr>
      <w:tr w:rsidR="005C3418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1A6BF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18/07/2017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1A6BF3"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dos requisitos Funcionais e não funcionais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 w:rsidP="001A6BF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Stefania e </w:t>
            </w:r>
            <w:proofErr w:type="spellStart"/>
            <w:r>
              <w:rPr>
                <w:lang w:val="pt-BR"/>
              </w:rPr>
              <w:t>Witna</w:t>
            </w:r>
            <w:proofErr w:type="spellEnd"/>
          </w:p>
        </w:tc>
      </w:tr>
      <w:tr w:rsidR="005C3418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1A6BF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21/07/2017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1A6BF3">
              <w:rPr>
                <w:lang w:val="pt-BR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requisitos funcionais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Pr="00D0292E" w:rsidRDefault="001A6BF3" w:rsidP="001A6BF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Stefania</w:t>
            </w:r>
          </w:p>
        </w:tc>
      </w:tr>
      <w:tr w:rsidR="00612982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Descrição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2982" w:rsidRPr="00D0292E" w:rsidRDefault="00612982">
            <w:pPr>
              <w:pStyle w:val="Tabletext"/>
              <w:rPr>
                <w:lang w:val="pt-BR"/>
              </w:rPr>
            </w:pPr>
          </w:p>
        </w:tc>
      </w:tr>
      <w:tr w:rsidR="005C3418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3418" w:rsidRDefault="005C3418">
            <w:pPr>
              <w:pStyle w:val="Tabletext"/>
              <w:rPr>
                <w:lang w:val="pt-BR"/>
              </w:rPr>
            </w:pPr>
          </w:p>
        </w:tc>
      </w:tr>
      <w:tr w:rsidR="00552F59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dos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 w:rsidP="001A6BF3">
            <w:pPr>
              <w:pStyle w:val="Tabletext"/>
              <w:rPr>
                <w:lang w:val="pt-BR"/>
              </w:rPr>
            </w:pPr>
          </w:p>
        </w:tc>
      </w:tr>
      <w:tr w:rsidR="00552F59" w:rsidRPr="00D0292E" w:rsidTr="005371F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 w:rsidP="007F4E8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Alteração do digrama de casos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2F59" w:rsidRDefault="00552F59">
            <w:pPr>
              <w:pStyle w:val="Tabletext"/>
              <w:rPr>
                <w:lang w:val="pt-BR"/>
              </w:rPr>
            </w:pPr>
          </w:p>
        </w:tc>
      </w:tr>
    </w:tbl>
    <w:p w:rsidR="00612982" w:rsidRPr="00D0292E" w:rsidRDefault="00612982">
      <w:pPr>
        <w:rPr>
          <w:lang w:val="pt-BR"/>
        </w:rPr>
      </w:pPr>
    </w:p>
    <w:p w:rsidR="00612982" w:rsidRPr="00D0292E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br w:type="page"/>
      </w:r>
      <w:r w:rsidRPr="00D0292E">
        <w:rPr>
          <w:rFonts w:ascii="Times New Roman" w:hAnsi="Times New Roman"/>
          <w:lang w:val="pt-BR"/>
        </w:rPr>
        <w:lastRenderedPageBreak/>
        <w:t>Índice Analítico</w:t>
      </w:r>
    </w:p>
    <w:p w:rsidR="00AF546A" w:rsidRDefault="00612982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D0292E">
        <w:rPr>
          <w:lang w:val="pt-BR"/>
        </w:rPr>
        <w:fldChar w:fldCharType="begin"/>
      </w:r>
      <w:r w:rsidRPr="00D0292E">
        <w:rPr>
          <w:lang w:val="pt-BR"/>
        </w:rPr>
        <w:instrText xml:space="preserve"> TOC \o "1-3" </w:instrText>
      </w:r>
      <w:r w:rsidRPr="00D0292E">
        <w:rPr>
          <w:lang w:val="pt-BR"/>
        </w:rPr>
        <w:fldChar w:fldCharType="separate"/>
      </w:r>
      <w:r w:rsidR="00AF546A" w:rsidRPr="00A95395">
        <w:rPr>
          <w:noProof/>
          <w:lang w:val="pt-BR"/>
        </w:rPr>
        <w:t>1.</w:t>
      </w:r>
      <w:r w:rsidR="00AF546A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AF546A" w:rsidRPr="00A95395">
        <w:rPr>
          <w:noProof/>
          <w:lang w:val="pt-BR"/>
        </w:rPr>
        <w:t>Introdução</w:t>
      </w:r>
      <w:r w:rsidR="00AF546A" w:rsidRPr="00AF546A">
        <w:rPr>
          <w:noProof/>
          <w:lang w:val="pt-BR"/>
        </w:rPr>
        <w:tab/>
      </w:r>
      <w:r w:rsidR="00AF546A">
        <w:rPr>
          <w:noProof/>
        </w:rPr>
        <w:fldChar w:fldCharType="begin"/>
      </w:r>
      <w:r w:rsidR="00AF546A" w:rsidRPr="00AF546A">
        <w:rPr>
          <w:noProof/>
          <w:lang w:val="pt-BR"/>
        </w:rPr>
        <w:instrText xml:space="preserve"> PAGEREF _Toc289338166 \h </w:instrText>
      </w:r>
      <w:r w:rsidR="00AF546A">
        <w:rPr>
          <w:noProof/>
        </w:rPr>
      </w:r>
      <w:r w:rsidR="00AF546A"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 w:rsidR="00AF546A"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Finalidade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_Toc289338167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Escopo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_Toc289338168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Referência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_Toc289338169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1.4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Descrição do Sistema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_Toc289338170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1.5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Visão Geral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_Toc289338171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2.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Definição de Atores ou Papéis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_Toc289338172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Requisitos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_Toc289338173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3.1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Prioridade dos Requisitos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_Toc289338174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3.2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Funcionais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_Toc289338175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3.3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Não Funcionais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_Toc289338176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10</w:t>
      </w:r>
      <w:r>
        <w:rPr>
          <w:noProof/>
        </w:rPr>
        <w:fldChar w:fldCharType="end"/>
      </w:r>
    </w:p>
    <w:p w:rsidR="00AF546A" w:rsidRDefault="00AF546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3.4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Regras de negócio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_Toc289338177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4.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Diagrama de Caso de Uso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_Toc289338178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11</w:t>
      </w:r>
      <w:r>
        <w:rPr>
          <w:noProof/>
        </w:rPr>
        <w:fldChar w:fldCharType="end"/>
      </w:r>
    </w:p>
    <w:p w:rsidR="00AF546A" w:rsidRDefault="00AF546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A95395">
        <w:rPr>
          <w:noProof/>
          <w:lang w:val="pt-BR"/>
        </w:rPr>
        <w:t>5.</w:t>
      </w:r>
      <w:r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A95395">
        <w:rPr>
          <w:noProof/>
          <w:lang w:val="pt-BR"/>
        </w:rPr>
        <w:t>Descrição dos Casos de Uso</w:t>
      </w:r>
      <w:r w:rsidRPr="00AF546A">
        <w:rPr>
          <w:noProof/>
          <w:lang w:val="pt-BR"/>
        </w:rPr>
        <w:tab/>
      </w:r>
      <w:r>
        <w:rPr>
          <w:noProof/>
        </w:rPr>
        <w:fldChar w:fldCharType="begin"/>
      </w:r>
      <w:r w:rsidRPr="00AF546A">
        <w:rPr>
          <w:noProof/>
          <w:lang w:val="pt-BR"/>
        </w:rPr>
        <w:instrText xml:space="preserve"> PAGEREF _Toc289338179 \h </w:instrText>
      </w:r>
      <w:r>
        <w:rPr>
          <w:noProof/>
        </w:rPr>
      </w:r>
      <w:r>
        <w:rPr>
          <w:noProof/>
        </w:rPr>
        <w:fldChar w:fldCharType="separate"/>
      </w:r>
      <w:r w:rsidR="00D84F34">
        <w:rPr>
          <w:noProof/>
          <w:lang w:val="pt-BR"/>
        </w:rPr>
        <w:t>12</w:t>
      </w:r>
      <w:r>
        <w:rPr>
          <w:noProof/>
        </w:rPr>
        <w:fldChar w:fldCharType="end"/>
      </w:r>
    </w:p>
    <w:p w:rsidR="00531F46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fldChar w:fldCharType="end"/>
      </w:r>
    </w:p>
    <w:p w:rsidR="00531F46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br w:type="page"/>
      </w:r>
    </w:p>
    <w:p w:rsidR="00612982" w:rsidRPr="00D0292E" w:rsidRDefault="00612982">
      <w:pPr>
        <w:pStyle w:val="Ttulo"/>
        <w:rPr>
          <w:rFonts w:ascii="Times New Roman" w:hAnsi="Times New Roman"/>
          <w:lang w:val="pt-BR"/>
        </w:rPr>
      </w:pPr>
      <w:r w:rsidRPr="00D0292E">
        <w:rPr>
          <w:rFonts w:ascii="Times New Roman" w:hAnsi="Times New Roman"/>
          <w:lang w:val="pt-BR"/>
        </w:rPr>
        <w:lastRenderedPageBreak/>
        <w:fldChar w:fldCharType="begin"/>
      </w:r>
      <w:r w:rsidRPr="00D0292E">
        <w:rPr>
          <w:rFonts w:ascii="Times New Roman" w:hAnsi="Times New Roman"/>
          <w:lang w:val="pt-BR"/>
        </w:rPr>
        <w:instrText xml:space="preserve"> TITLE  \* MERGEFORMAT </w:instrText>
      </w:r>
      <w:r w:rsidRPr="00D0292E">
        <w:rPr>
          <w:rFonts w:ascii="Times New Roman" w:hAnsi="Times New Roman"/>
          <w:lang w:val="pt-BR"/>
        </w:rPr>
        <w:fldChar w:fldCharType="separate"/>
      </w:r>
      <w:r w:rsidR="00270760" w:rsidRPr="00D0292E">
        <w:rPr>
          <w:rFonts w:ascii="Times New Roman" w:hAnsi="Times New Roman"/>
          <w:lang w:val="pt-BR"/>
        </w:rPr>
        <w:t>Especificação dos Requisitos d</w:t>
      </w:r>
      <w:r w:rsidR="00AA7214">
        <w:rPr>
          <w:rFonts w:ascii="Times New Roman" w:hAnsi="Times New Roman"/>
          <w:lang w:val="pt-BR"/>
        </w:rPr>
        <w:t>o</w:t>
      </w:r>
      <w:r w:rsidR="00270760" w:rsidRPr="00D0292E">
        <w:rPr>
          <w:rFonts w:ascii="Times New Roman" w:hAnsi="Times New Roman"/>
          <w:lang w:val="pt-BR"/>
        </w:rPr>
        <w:t xml:space="preserve"> </w:t>
      </w:r>
      <w:r w:rsidRPr="00D0292E">
        <w:rPr>
          <w:rFonts w:ascii="Times New Roman" w:hAnsi="Times New Roman"/>
          <w:lang w:val="pt-BR"/>
        </w:rPr>
        <w:fldChar w:fldCharType="end"/>
      </w:r>
      <w:r w:rsidR="00AA7214">
        <w:rPr>
          <w:rFonts w:ascii="Times New Roman" w:hAnsi="Times New Roman"/>
          <w:lang w:val="pt-BR"/>
        </w:rPr>
        <w:t>Sistema</w:t>
      </w:r>
      <w:r w:rsidRPr="00D0292E">
        <w:rPr>
          <w:rFonts w:ascii="Times New Roman" w:hAnsi="Times New Roman"/>
          <w:lang w:val="pt-BR"/>
        </w:rPr>
        <w:t xml:space="preserve"> </w:t>
      </w:r>
    </w:p>
    <w:p w:rsidR="00612982" w:rsidRPr="00D0292E" w:rsidRDefault="00612982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0" w:name="_Toc289338166"/>
      <w:r w:rsidRPr="00D0292E">
        <w:rPr>
          <w:rFonts w:ascii="Times New Roman" w:hAnsi="Times New Roman"/>
          <w:sz w:val="24"/>
          <w:szCs w:val="24"/>
          <w:lang w:val="pt-BR"/>
        </w:rPr>
        <w:t>Introdução</w:t>
      </w:r>
      <w:bookmarkEnd w:id="0"/>
    </w:p>
    <w:p w:rsidR="007F4E8F" w:rsidRPr="001A6BF3" w:rsidRDefault="00612982" w:rsidP="007F4E8F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1" w:name="_Toc289338167"/>
      <w:r w:rsidRPr="001A6BF3">
        <w:rPr>
          <w:rFonts w:ascii="Times New Roman" w:hAnsi="Times New Roman"/>
          <w:sz w:val="24"/>
          <w:szCs w:val="24"/>
          <w:lang w:val="pt-BR"/>
        </w:rPr>
        <w:t>Finalidade</w:t>
      </w:r>
      <w:bookmarkStart w:id="2" w:name="_Toc289338168"/>
      <w:bookmarkEnd w:id="1"/>
    </w:p>
    <w:p w:rsidR="007F4E8F" w:rsidRPr="00016CF4" w:rsidRDefault="007F4E8F" w:rsidP="00016CF4">
      <w:p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 xml:space="preserve">Este documento tem o propósito de especificar os requisitos do sistema </w:t>
      </w:r>
      <w:r w:rsidR="001A6BF3" w:rsidRPr="00016CF4">
        <w:rPr>
          <w:sz w:val="24"/>
          <w:szCs w:val="24"/>
          <w:lang w:val="pt-BR"/>
        </w:rPr>
        <w:t>PGEA</w:t>
      </w:r>
      <w:r w:rsidR="00016CF4" w:rsidRPr="00016CF4">
        <w:rPr>
          <w:sz w:val="24"/>
          <w:szCs w:val="24"/>
          <w:lang w:val="pt-BR"/>
        </w:rPr>
        <w:t xml:space="preserve">-Plataforma de Gestão de Eventos Acadêmicos </w:t>
      </w:r>
      <w:r w:rsidRPr="00016CF4">
        <w:rPr>
          <w:sz w:val="24"/>
          <w:szCs w:val="24"/>
          <w:lang w:val="pt-BR"/>
        </w:rPr>
        <w:t>descrevendo as informações necessárias para o projeto e implementação do projeto, bem como organizar o processo de requisitos em c</w:t>
      </w:r>
      <w:r w:rsidR="001A6BF3" w:rsidRPr="00016CF4">
        <w:rPr>
          <w:sz w:val="24"/>
          <w:szCs w:val="24"/>
          <w:lang w:val="pt-BR"/>
        </w:rPr>
        <w:t>onformidade com a necessidade do</w:t>
      </w:r>
      <w:r w:rsidRPr="00016CF4">
        <w:rPr>
          <w:sz w:val="24"/>
          <w:szCs w:val="24"/>
          <w:lang w:val="pt-BR"/>
        </w:rPr>
        <w:t xml:space="preserve"> cliente, listando os requisitos por funcionalidade tornando o documento mais objetivo e consistente para os interessados.</w:t>
      </w:r>
    </w:p>
    <w:p w:rsidR="00612982" w:rsidRPr="001A6BF3" w:rsidRDefault="00612982" w:rsidP="007F4E8F">
      <w:pPr>
        <w:pStyle w:val="Ttulo2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  <w:r w:rsidRPr="001A6BF3">
        <w:rPr>
          <w:rFonts w:ascii="Times New Roman" w:hAnsi="Times New Roman"/>
          <w:sz w:val="24"/>
          <w:szCs w:val="24"/>
          <w:lang w:val="pt-BR"/>
        </w:rPr>
        <w:t>Escopo</w:t>
      </w:r>
      <w:bookmarkEnd w:id="2"/>
    </w:p>
    <w:p w:rsidR="007F4E8F" w:rsidRPr="001A6BF3" w:rsidRDefault="007F4E8F" w:rsidP="007F4E8F">
      <w:pPr>
        <w:pStyle w:val="InfoBlue"/>
        <w:ind w:firstLine="720"/>
        <w:rPr>
          <w:sz w:val="24"/>
          <w:szCs w:val="24"/>
        </w:rPr>
      </w:pPr>
      <w:r w:rsidRPr="001A6BF3">
        <w:rPr>
          <w:sz w:val="24"/>
          <w:szCs w:val="24"/>
        </w:rPr>
        <w:t xml:space="preserve">O nosso objeto de estudo é </w:t>
      </w:r>
      <w:r w:rsidR="00E11B62" w:rsidRPr="001A6BF3">
        <w:rPr>
          <w:sz w:val="24"/>
          <w:szCs w:val="24"/>
        </w:rPr>
        <w:t>t</w:t>
      </w:r>
      <w:r w:rsidR="001A6BF3" w:rsidRPr="001A6BF3">
        <w:rPr>
          <w:sz w:val="24"/>
          <w:szCs w:val="24"/>
        </w:rPr>
        <w:t>er um sistema de gerenciamento de todos os eventos de uma instituição acadêmica</w:t>
      </w:r>
      <w:r w:rsidR="00E11B62" w:rsidRPr="001A6BF3">
        <w:rPr>
          <w:sz w:val="24"/>
          <w:szCs w:val="24"/>
        </w:rPr>
        <w:t>, onde o</w:t>
      </w:r>
      <w:r w:rsidR="001A6BF3">
        <w:rPr>
          <w:sz w:val="24"/>
          <w:szCs w:val="24"/>
        </w:rPr>
        <w:t>s discentes possam acessar e visualizar eventos, cursos, palestras entre outros e seus docentes, coordenadores e diretore</w:t>
      </w:r>
      <w:r w:rsidR="00016CF4">
        <w:rPr>
          <w:sz w:val="24"/>
          <w:szCs w:val="24"/>
        </w:rPr>
        <w:t>s possam cadastrar, avaliar e au</w:t>
      </w:r>
      <w:r w:rsidR="001A6BF3">
        <w:rPr>
          <w:sz w:val="24"/>
          <w:szCs w:val="24"/>
        </w:rPr>
        <w:t>torizar esses eventos</w:t>
      </w:r>
      <w:r w:rsidR="00D84F34" w:rsidRPr="001A6BF3">
        <w:rPr>
          <w:sz w:val="24"/>
          <w:szCs w:val="24"/>
        </w:rPr>
        <w:t>.</w:t>
      </w:r>
      <w:r w:rsidRPr="001A6BF3">
        <w:rPr>
          <w:sz w:val="24"/>
          <w:szCs w:val="24"/>
        </w:rPr>
        <w:t xml:space="preserve"> Visando isto, foram levantados os requisitos para o desenvolvimento de um software que prontamente possa atender às </w:t>
      </w:r>
      <w:r w:rsidR="002F2CF7" w:rsidRPr="001A6BF3">
        <w:rPr>
          <w:sz w:val="24"/>
          <w:szCs w:val="24"/>
        </w:rPr>
        <w:t>necessidades</w:t>
      </w:r>
      <w:r w:rsidRPr="001A6BF3">
        <w:rPr>
          <w:sz w:val="24"/>
          <w:szCs w:val="24"/>
        </w:rPr>
        <w:t xml:space="preserve"> da mesma, organizando as informações.</w:t>
      </w:r>
    </w:p>
    <w:p w:rsidR="00600356" w:rsidRPr="00D0292E" w:rsidRDefault="00600356" w:rsidP="00600356">
      <w:pPr>
        <w:rPr>
          <w:lang w:val="pt-BR"/>
        </w:rPr>
      </w:pPr>
    </w:p>
    <w:p w:rsidR="0085371A" w:rsidRPr="00016CF4" w:rsidRDefault="0085371A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3" w:name="_Toc289338169"/>
      <w:r w:rsidRPr="00016CF4">
        <w:rPr>
          <w:rFonts w:ascii="Times New Roman" w:hAnsi="Times New Roman"/>
          <w:sz w:val="24"/>
          <w:szCs w:val="24"/>
          <w:lang w:val="pt-BR"/>
        </w:rPr>
        <w:t>Referência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6974"/>
      </w:tblGrid>
      <w:tr w:rsidR="0085371A" w:rsidRPr="00016CF4" w:rsidTr="00016CF4">
        <w:tc>
          <w:tcPr>
            <w:tcW w:w="2208" w:type="dxa"/>
          </w:tcPr>
          <w:p w:rsidR="0085371A" w:rsidRPr="00016CF4" w:rsidRDefault="00016CF4" w:rsidP="00E756D4">
            <w:pPr>
              <w:jc w:val="both"/>
              <w:rPr>
                <w:sz w:val="24"/>
                <w:szCs w:val="24"/>
                <w:lang w:val="pt-BR"/>
              </w:rPr>
            </w:pPr>
            <w:r w:rsidRPr="00016CF4">
              <w:rPr>
                <w:sz w:val="24"/>
                <w:szCs w:val="24"/>
                <w:lang w:val="pt-BR"/>
              </w:rPr>
              <w:t>FACOL</w:t>
            </w:r>
            <w:r w:rsidR="00A3353B" w:rsidRPr="00016CF4">
              <w:rPr>
                <w:sz w:val="24"/>
                <w:szCs w:val="24"/>
                <w:lang w:val="pt-BR"/>
              </w:rPr>
              <w:t>,</w:t>
            </w:r>
            <w:r w:rsidRPr="00016CF4">
              <w:rPr>
                <w:sz w:val="24"/>
                <w:szCs w:val="24"/>
                <w:lang w:val="pt-BR"/>
              </w:rPr>
              <w:t xml:space="preserve"> </w:t>
            </w:r>
            <w:r w:rsidR="00A3353B" w:rsidRPr="00016CF4">
              <w:rPr>
                <w:sz w:val="24"/>
                <w:szCs w:val="24"/>
                <w:lang w:val="pt-BR"/>
              </w:rPr>
              <w:t>201</w:t>
            </w:r>
            <w:r w:rsidRPr="00016CF4"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6974" w:type="dxa"/>
          </w:tcPr>
          <w:p w:rsidR="0085371A" w:rsidRPr="00016CF4" w:rsidRDefault="0085371A" w:rsidP="00E756D4">
            <w:pPr>
              <w:jc w:val="both"/>
              <w:rPr>
                <w:sz w:val="24"/>
                <w:szCs w:val="24"/>
                <w:lang w:val="pt-BR"/>
              </w:rPr>
            </w:pPr>
            <w:r w:rsidRPr="00016CF4">
              <w:rPr>
                <w:sz w:val="24"/>
                <w:szCs w:val="24"/>
                <w:lang w:val="pt-BR"/>
              </w:rPr>
              <w:t xml:space="preserve">Modelo adaptado da </w:t>
            </w:r>
            <w:r w:rsidR="00016CF4" w:rsidRPr="00016CF4">
              <w:rPr>
                <w:sz w:val="24"/>
                <w:szCs w:val="24"/>
                <w:lang w:val="pt-BR"/>
              </w:rPr>
              <w:t>Faculdade Osman Lins na disciplina APS</w:t>
            </w:r>
          </w:p>
        </w:tc>
      </w:tr>
    </w:tbl>
    <w:p w:rsidR="0085371A" w:rsidRPr="00016CF4" w:rsidRDefault="0085371A" w:rsidP="0085371A">
      <w:pPr>
        <w:rPr>
          <w:sz w:val="24"/>
          <w:szCs w:val="24"/>
          <w:lang w:val="pt-BR"/>
        </w:rPr>
      </w:pPr>
    </w:p>
    <w:p w:rsidR="009B46AA" w:rsidRPr="00016CF4" w:rsidRDefault="009B46AA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289338170"/>
      <w:r w:rsidRPr="00016CF4">
        <w:rPr>
          <w:rFonts w:ascii="Times New Roman" w:hAnsi="Times New Roman"/>
          <w:sz w:val="24"/>
          <w:szCs w:val="24"/>
          <w:lang w:val="pt-BR"/>
        </w:rPr>
        <w:t>Descrição do Sistema</w:t>
      </w:r>
      <w:bookmarkEnd w:id="4"/>
    </w:p>
    <w:p w:rsidR="009A7417" w:rsidRPr="00016CF4" w:rsidRDefault="00EB726B" w:rsidP="009A7417">
      <w:pPr>
        <w:jc w:val="both"/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ab/>
      </w:r>
    </w:p>
    <w:p w:rsidR="000B6A93" w:rsidRPr="00C93DD0" w:rsidRDefault="00016CF4" w:rsidP="00C93DD0">
      <w:pPr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PGEA-Plataforma de Gestão de Eventos Acadêmicos</w:t>
      </w:r>
      <w:r w:rsidR="007737C1" w:rsidRPr="00016CF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é basicamente, </w:t>
      </w:r>
      <w:r w:rsidR="007737C1" w:rsidRPr="00016CF4">
        <w:rPr>
          <w:sz w:val="24"/>
          <w:szCs w:val="24"/>
          <w:lang w:val="pt-BR"/>
        </w:rPr>
        <w:t>o gerenciamento</w:t>
      </w:r>
      <w:r>
        <w:rPr>
          <w:sz w:val="24"/>
          <w:szCs w:val="24"/>
          <w:lang w:val="pt-BR"/>
        </w:rPr>
        <w:t xml:space="preserve"> das atividades </w:t>
      </w:r>
      <w:r w:rsidR="009A1F3A">
        <w:rPr>
          <w:sz w:val="24"/>
          <w:szCs w:val="24"/>
          <w:lang w:val="pt-BR"/>
        </w:rPr>
        <w:t>ministradas pelos docentes e coordenadores de uma instituição de ensino. Que contro</w:t>
      </w:r>
      <w:r w:rsidR="00597DC5">
        <w:rPr>
          <w:sz w:val="24"/>
          <w:szCs w:val="24"/>
          <w:lang w:val="pt-BR"/>
        </w:rPr>
        <w:t>la desde do cadastro</w:t>
      </w:r>
      <w:r w:rsidR="009A1F3A">
        <w:rPr>
          <w:sz w:val="24"/>
          <w:szCs w:val="24"/>
          <w:lang w:val="pt-BR"/>
        </w:rPr>
        <w:t xml:space="preserve"> até a aprovação do evento dentro da instituição</w:t>
      </w:r>
      <w:r w:rsidR="009A1F3A" w:rsidRPr="00C93DD0">
        <w:rPr>
          <w:sz w:val="24"/>
          <w:szCs w:val="24"/>
          <w:lang w:val="pt-BR"/>
        </w:rPr>
        <w:t xml:space="preserve">. </w:t>
      </w:r>
      <w:r w:rsidR="00C93DD0">
        <w:rPr>
          <w:sz w:val="24"/>
          <w:szCs w:val="24"/>
          <w:lang w:val="pt-BR"/>
        </w:rPr>
        <w:t xml:space="preserve">O sistema deve permitir o gerenciamento de eventos públicos que serão visualizados por todos que entrarem na página e os eventos privados que só poderão ser vistos pelas pessoas que terão acesso a ele. Eventos como </w:t>
      </w:r>
      <w:r w:rsidR="00BD355A">
        <w:rPr>
          <w:sz w:val="24"/>
          <w:szCs w:val="24"/>
          <w:lang w:val="pt-BR"/>
        </w:rPr>
        <w:t>mini cursos o sistema deve</w:t>
      </w:r>
      <w:r w:rsidR="00C93DD0">
        <w:rPr>
          <w:sz w:val="24"/>
          <w:szCs w:val="24"/>
          <w:lang w:val="pt-BR"/>
        </w:rPr>
        <w:t xml:space="preserve"> emitir Certificados tanto para que ministrou como também para quem assistiu. Levando em consideração as horas ministradas.</w:t>
      </w:r>
      <w:r w:rsidR="007737C1" w:rsidRPr="00C93DD0">
        <w:rPr>
          <w:sz w:val="24"/>
          <w:szCs w:val="24"/>
          <w:lang w:val="pt-BR"/>
        </w:rPr>
        <w:t xml:space="preserve"> O sistema deve ainda emitir diversos tipos de relatórios e consultas, possibilitando um melhor gerencia</w:t>
      </w:r>
      <w:r w:rsidR="00C93DD0">
        <w:rPr>
          <w:sz w:val="24"/>
          <w:szCs w:val="24"/>
          <w:lang w:val="pt-BR"/>
        </w:rPr>
        <w:t>mento dos eventos anteriores.</w:t>
      </w:r>
    </w:p>
    <w:p w:rsidR="000B6A93" w:rsidRPr="00016CF4" w:rsidRDefault="000B6A93" w:rsidP="000B6A93">
      <w:pPr>
        <w:jc w:val="both"/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ab/>
      </w:r>
    </w:p>
    <w:p w:rsidR="00875750" w:rsidRPr="00016CF4" w:rsidRDefault="00875750" w:rsidP="00875750">
      <w:pPr>
        <w:jc w:val="both"/>
        <w:rPr>
          <w:sz w:val="24"/>
          <w:szCs w:val="24"/>
          <w:lang w:val="pt-BR"/>
        </w:rPr>
      </w:pPr>
    </w:p>
    <w:p w:rsidR="00FE7071" w:rsidRPr="00016CF4" w:rsidRDefault="00FE7071" w:rsidP="003D78A6">
      <w:pPr>
        <w:jc w:val="both"/>
        <w:rPr>
          <w:sz w:val="24"/>
          <w:szCs w:val="24"/>
          <w:lang w:val="pt-BR"/>
        </w:rPr>
      </w:pPr>
    </w:p>
    <w:p w:rsidR="00807A99" w:rsidRPr="00016CF4" w:rsidRDefault="00807A99" w:rsidP="003D78A6">
      <w:pPr>
        <w:jc w:val="both"/>
        <w:rPr>
          <w:sz w:val="24"/>
          <w:szCs w:val="24"/>
          <w:lang w:val="pt-BR"/>
        </w:rPr>
      </w:pPr>
    </w:p>
    <w:p w:rsidR="00612982" w:rsidRPr="00016CF4" w:rsidRDefault="0061298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289338171"/>
      <w:r w:rsidRPr="00016CF4">
        <w:rPr>
          <w:rFonts w:ascii="Times New Roman" w:hAnsi="Times New Roman"/>
          <w:sz w:val="24"/>
          <w:szCs w:val="24"/>
          <w:lang w:val="pt-BR"/>
        </w:rPr>
        <w:t>Visão Geral</w:t>
      </w:r>
      <w:bookmarkEnd w:id="5"/>
    </w:p>
    <w:p w:rsidR="00AC5E1A" w:rsidRPr="00016CF4" w:rsidRDefault="00AC5E1A" w:rsidP="003D78A6">
      <w:pPr>
        <w:ind w:firstLine="360"/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Este documento está organizado da seguinte forma:</w:t>
      </w:r>
    </w:p>
    <w:p w:rsidR="00AC5E1A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A seção 1 apresentou uma introdução ao documento de requisitos e ao sistema sendo especificado;</w:t>
      </w:r>
    </w:p>
    <w:p w:rsidR="00AC5E1A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A seção 2 apresenta uma definição dos atores ou papeis do sistema;</w:t>
      </w:r>
    </w:p>
    <w:p w:rsidR="00AC5E1A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A seção 3 apresenta as defin</w:t>
      </w:r>
      <w:r w:rsidR="00E51D7C" w:rsidRPr="00016CF4">
        <w:rPr>
          <w:sz w:val="24"/>
          <w:szCs w:val="24"/>
          <w:lang w:val="pt-BR"/>
        </w:rPr>
        <w:t xml:space="preserve">ições dos requisitos funcionais, </w:t>
      </w:r>
      <w:r w:rsidRPr="00016CF4">
        <w:rPr>
          <w:sz w:val="24"/>
          <w:szCs w:val="24"/>
          <w:lang w:val="pt-BR"/>
        </w:rPr>
        <w:t>não-funcionais do sistema</w:t>
      </w:r>
      <w:r w:rsidR="00E51D7C" w:rsidRPr="00016CF4">
        <w:rPr>
          <w:sz w:val="24"/>
          <w:szCs w:val="24"/>
          <w:lang w:val="pt-BR"/>
        </w:rPr>
        <w:t xml:space="preserve"> e as regras de negócio</w:t>
      </w:r>
      <w:r w:rsidRPr="00016CF4">
        <w:rPr>
          <w:sz w:val="24"/>
          <w:szCs w:val="24"/>
          <w:lang w:val="pt-BR"/>
        </w:rPr>
        <w:t>;</w:t>
      </w:r>
    </w:p>
    <w:p w:rsidR="00AC5E1A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lastRenderedPageBreak/>
        <w:t>A seção 4 apresenta o diagrama de casos de uso do sistema;</w:t>
      </w:r>
    </w:p>
    <w:p w:rsidR="00612982" w:rsidRPr="00016CF4" w:rsidRDefault="00AC5E1A" w:rsidP="00B91B7E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016CF4">
        <w:rPr>
          <w:sz w:val="24"/>
          <w:szCs w:val="24"/>
          <w:lang w:val="pt-BR"/>
        </w:rPr>
        <w:t>A seção 6 apresenta a descrições dos casos de uso definidos.</w:t>
      </w:r>
    </w:p>
    <w:p w:rsidR="00503708" w:rsidRPr="00016CF4" w:rsidRDefault="00503708" w:rsidP="00503708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6" w:name="_Toc87844271"/>
      <w:bookmarkStart w:id="7" w:name="_Toc289338172"/>
      <w:r w:rsidRPr="00016CF4">
        <w:rPr>
          <w:rFonts w:ascii="Times New Roman" w:hAnsi="Times New Roman"/>
          <w:sz w:val="24"/>
          <w:szCs w:val="24"/>
          <w:lang w:val="pt-BR"/>
        </w:rPr>
        <w:t>Definição de Atores ou Papéis</w:t>
      </w:r>
      <w:bookmarkEnd w:id="6"/>
      <w:bookmarkEnd w:id="7"/>
      <w:r w:rsidR="00947C14">
        <w:rPr>
          <w:rFonts w:ascii="Times New Roman" w:hAnsi="Times New Roman"/>
          <w:sz w:val="24"/>
          <w:szCs w:val="24"/>
          <w:lang w:val="pt-BR"/>
        </w:rPr>
        <w:t xml:space="preserve"> e Perfis de Acesso.</w:t>
      </w:r>
    </w:p>
    <w:p w:rsidR="000B6A93" w:rsidRPr="00016CF4" w:rsidRDefault="000B6A93" w:rsidP="000B6A93">
      <w:pPr>
        <w:pStyle w:val="InfoBlue"/>
        <w:rPr>
          <w:sz w:val="24"/>
          <w:szCs w:val="24"/>
        </w:rPr>
      </w:pPr>
      <w:bookmarkStart w:id="8" w:name="_Toc289338173"/>
      <w:r w:rsidRPr="00016CF4">
        <w:rPr>
          <w:sz w:val="24"/>
          <w:szCs w:val="24"/>
        </w:rPr>
        <w:t xml:space="preserve">Os atores são aqueles que interagem de alguma forma com o sistema. Eles são: </w:t>
      </w:r>
      <w:r w:rsidR="002F2CF7" w:rsidRPr="00016CF4">
        <w:rPr>
          <w:sz w:val="24"/>
          <w:szCs w:val="24"/>
        </w:rPr>
        <w:t xml:space="preserve"> </w:t>
      </w:r>
      <w:r w:rsidR="00C93DD0">
        <w:rPr>
          <w:sz w:val="24"/>
          <w:szCs w:val="24"/>
        </w:rPr>
        <w:t>Diretoria, C</w:t>
      </w:r>
      <w:r w:rsidR="00BC44F0">
        <w:rPr>
          <w:sz w:val="24"/>
          <w:szCs w:val="24"/>
        </w:rPr>
        <w:t>oordenador,</w:t>
      </w:r>
      <w:r w:rsidR="00D37422">
        <w:rPr>
          <w:sz w:val="24"/>
          <w:szCs w:val="24"/>
        </w:rPr>
        <w:t xml:space="preserve"> Docentes, Discentes.</w:t>
      </w:r>
    </w:p>
    <w:p w:rsidR="00073654" w:rsidRDefault="00073654" w:rsidP="00073654">
      <w:pPr>
        <w:pStyle w:val="Corpodetexto"/>
        <w:rPr>
          <w:lang w:val="pt-BR"/>
        </w:rPr>
      </w:pPr>
    </w:p>
    <w:p w:rsidR="00073654" w:rsidRDefault="00073654" w:rsidP="00073654">
      <w:pPr>
        <w:pStyle w:val="Corpodetexto"/>
        <w:rPr>
          <w:lang w:val="pt-BR"/>
        </w:rPr>
      </w:pPr>
    </w:p>
    <w:p w:rsidR="00073654" w:rsidRPr="00BC44F0" w:rsidRDefault="00073654" w:rsidP="00073654">
      <w:pPr>
        <w:pStyle w:val="Corpodetexto"/>
        <w:rPr>
          <w:sz w:val="24"/>
          <w:szCs w:val="24"/>
          <w:lang w:val="pt-BR"/>
        </w:rPr>
      </w:pPr>
    </w:p>
    <w:tbl>
      <w:tblPr>
        <w:tblW w:w="902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7"/>
        <w:gridCol w:w="7142"/>
      </w:tblGrid>
      <w:tr w:rsidR="004814A9" w:rsidRPr="00BC44F0" w:rsidTr="000D2558">
        <w:trPr>
          <w:trHeight w:val="112"/>
        </w:trPr>
        <w:tc>
          <w:tcPr>
            <w:tcW w:w="1887" w:type="dxa"/>
            <w:shd w:val="clear" w:color="auto" w:fill="auto"/>
          </w:tcPr>
          <w:p w:rsidR="004814A9" w:rsidRPr="00BC44F0" w:rsidRDefault="00947C14" w:rsidP="000D2558">
            <w:pPr>
              <w:pStyle w:val="Corpodetexto"/>
              <w:ind w:left="0"/>
              <w:jc w:val="both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Perfil</w:t>
            </w:r>
          </w:p>
        </w:tc>
        <w:tc>
          <w:tcPr>
            <w:tcW w:w="7142" w:type="dxa"/>
            <w:shd w:val="clear" w:color="auto" w:fill="auto"/>
          </w:tcPr>
          <w:p w:rsidR="004814A9" w:rsidRPr="00BC44F0" w:rsidRDefault="004814A9" w:rsidP="000D2558">
            <w:pPr>
              <w:pStyle w:val="Corpodetexto"/>
              <w:ind w:left="0"/>
              <w:jc w:val="center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3E505A" w:rsidRPr="00BC44F0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3E505A" w:rsidRPr="00BC44F0" w:rsidRDefault="003E505A" w:rsidP="000D2558">
            <w:pPr>
              <w:pStyle w:val="Corpodetexto"/>
              <w:ind w:left="0"/>
              <w:jc w:val="both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Administrador</w:t>
            </w:r>
          </w:p>
        </w:tc>
        <w:tc>
          <w:tcPr>
            <w:tcW w:w="7142" w:type="dxa"/>
            <w:shd w:val="clear" w:color="auto" w:fill="auto"/>
          </w:tcPr>
          <w:p w:rsidR="003E505A" w:rsidRPr="00BC44F0" w:rsidRDefault="003E505A" w:rsidP="003E505A">
            <w:pPr>
              <w:pStyle w:val="Corpodetexto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(Cadastrar, alterar, visualizar, listar, bloquear e aprovar)</w:t>
            </w:r>
            <w:r>
              <w:rPr>
                <w:sz w:val="24"/>
                <w:szCs w:val="24"/>
                <w:lang w:val="pt-BR"/>
              </w:rPr>
              <w:t>.</w:t>
            </w:r>
          </w:p>
          <w:p w:rsidR="003E505A" w:rsidRPr="00BC44F0" w:rsidRDefault="003E505A" w:rsidP="000D2558">
            <w:pPr>
              <w:pStyle w:val="Corpodetexto"/>
              <w:ind w:left="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acesso a todos os nível hierárquicos do sistema.</w:t>
            </w:r>
          </w:p>
        </w:tc>
      </w:tr>
      <w:tr w:rsidR="00DA463B" w:rsidRPr="00BC44F0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DA463B" w:rsidRPr="00BC44F0" w:rsidRDefault="00BD355A" w:rsidP="000D2558">
            <w:pPr>
              <w:pStyle w:val="Corpodetexto"/>
              <w:ind w:left="0"/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Diretoria</w:t>
            </w:r>
          </w:p>
        </w:tc>
        <w:tc>
          <w:tcPr>
            <w:tcW w:w="7142" w:type="dxa"/>
            <w:shd w:val="clear" w:color="auto" w:fill="auto"/>
          </w:tcPr>
          <w:p w:rsidR="00DA463B" w:rsidRPr="00BC44F0" w:rsidRDefault="00531F46" w:rsidP="000D2558">
            <w:pPr>
              <w:pStyle w:val="Corpodetexto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(C</w:t>
            </w:r>
            <w:r w:rsidR="00DA463B" w:rsidRPr="00BC44F0">
              <w:rPr>
                <w:sz w:val="24"/>
                <w:szCs w:val="24"/>
                <w:lang w:val="pt-BR"/>
              </w:rPr>
              <w:t>adastra</w:t>
            </w:r>
            <w:r w:rsidRPr="00BC44F0">
              <w:rPr>
                <w:sz w:val="24"/>
                <w:szCs w:val="24"/>
                <w:lang w:val="pt-BR"/>
              </w:rPr>
              <w:t>r</w:t>
            </w:r>
            <w:r w:rsidR="00BD355A" w:rsidRPr="00BC44F0">
              <w:rPr>
                <w:sz w:val="24"/>
                <w:szCs w:val="24"/>
                <w:lang w:val="pt-BR"/>
              </w:rPr>
              <w:t>, alterar,</w:t>
            </w:r>
            <w:r w:rsidR="00BC44F0" w:rsidRPr="00BC44F0">
              <w:rPr>
                <w:sz w:val="24"/>
                <w:szCs w:val="24"/>
                <w:lang w:val="pt-BR"/>
              </w:rPr>
              <w:t xml:space="preserve"> visualizar,</w:t>
            </w:r>
            <w:r w:rsidR="00BD355A" w:rsidRPr="00BC44F0">
              <w:rPr>
                <w:sz w:val="24"/>
                <w:szCs w:val="24"/>
                <w:lang w:val="pt-BR"/>
              </w:rPr>
              <w:t xml:space="preserve"> listar, bloquear e aprovar</w:t>
            </w:r>
            <w:r w:rsidR="00BC44F0" w:rsidRPr="00BC44F0">
              <w:rPr>
                <w:sz w:val="24"/>
                <w:szCs w:val="24"/>
                <w:lang w:val="pt-BR"/>
              </w:rPr>
              <w:t>)</w:t>
            </w:r>
            <w:r w:rsidR="00332498">
              <w:rPr>
                <w:sz w:val="24"/>
                <w:szCs w:val="24"/>
                <w:lang w:val="pt-BR"/>
              </w:rPr>
              <w:t>.</w:t>
            </w:r>
          </w:p>
          <w:p w:rsidR="00BD355A" w:rsidRPr="00BC44F0" w:rsidRDefault="00BD355A" w:rsidP="000D2558">
            <w:pPr>
              <w:pStyle w:val="Corpodetexto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Todos os eventos do sistema </w:t>
            </w:r>
            <w:r w:rsidR="00C168D9" w:rsidRPr="00BC44F0">
              <w:rPr>
                <w:sz w:val="24"/>
                <w:szCs w:val="24"/>
                <w:lang w:val="pt-BR"/>
              </w:rPr>
              <w:t>aprovados pelos coordenadores da instituição. Tendo acesso também aos eventos que encontrasse em analises dos coordenadores.</w:t>
            </w:r>
          </w:p>
        </w:tc>
      </w:tr>
      <w:tr w:rsidR="004814A9" w:rsidRPr="00BC44F0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4814A9" w:rsidRPr="00BC44F0" w:rsidRDefault="00BD355A" w:rsidP="000D2558">
            <w:pPr>
              <w:pStyle w:val="Corpodetexto"/>
              <w:ind w:left="0"/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Coordenador</w:t>
            </w:r>
          </w:p>
        </w:tc>
        <w:tc>
          <w:tcPr>
            <w:tcW w:w="7142" w:type="dxa"/>
            <w:shd w:val="clear" w:color="auto" w:fill="auto"/>
          </w:tcPr>
          <w:p w:rsidR="009A7417" w:rsidRPr="00BC44F0" w:rsidRDefault="00A63B95" w:rsidP="000D2558">
            <w:pPr>
              <w:pStyle w:val="Corpodetexto"/>
              <w:ind w:left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(</w:t>
            </w:r>
            <w:r w:rsidR="00BD355A" w:rsidRPr="00BC44F0">
              <w:rPr>
                <w:sz w:val="24"/>
                <w:szCs w:val="24"/>
                <w:lang w:val="pt-BR"/>
              </w:rPr>
              <w:t>Cadastrar, al</w:t>
            </w:r>
            <w:r w:rsidR="00BC44F0" w:rsidRPr="00BC44F0">
              <w:rPr>
                <w:sz w:val="24"/>
                <w:szCs w:val="24"/>
                <w:lang w:val="pt-BR"/>
              </w:rPr>
              <w:t>terar, visualizar, listar, bloquear e solicitar a aprovação da diretoria</w:t>
            </w:r>
            <w:r w:rsidR="00BD355A" w:rsidRPr="00BC44F0">
              <w:rPr>
                <w:sz w:val="24"/>
                <w:szCs w:val="24"/>
                <w:lang w:val="pt-BR"/>
              </w:rPr>
              <w:t>)</w:t>
            </w:r>
            <w:r w:rsidR="00332498">
              <w:rPr>
                <w:sz w:val="24"/>
                <w:szCs w:val="24"/>
                <w:lang w:val="pt-BR"/>
              </w:rPr>
              <w:t>.</w:t>
            </w:r>
          </w:p>
          <w:p w:rsidR="00A63B95" w:rsidRPr="00BC44F0" w:rsidRDefault="00C168D9" w:rsidP="000D2558">
            <w:pPr>
              <w:pStyle w:val="Corpodetexto"/>
              <w:ind w:left="0"/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Todos os eventos vinculados a sua coordenação e também os eventos vinculados a ele pelos docentes e discentes no cadastro do evento. </w:t>
            </w:r>
          </w:p>
        </w:tc>
      </w:tr>
      <w:tr w:rsidR="00A63B95" w:rsidRPr="00BC44F0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A63B95" w:rsidRPr="00BC44F0" w:rsidRDefault="00C168D9" w:rsidP="000D2558">
            <w:pPr>
              <w:pStyle w:val="Corpodetexto"/>
              <w:ind w:left="0"/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Docentes</w:t>
            </w:r>
          </w:p>
        </w:tc>
        <w:tc>
          <w:tcPr>
            <w:tcW w:w="7142" w:type="dxa"/>
            <w:shd w:val="clear" w:color="auto" w:fill="auto"/>
          </w:tcPr>
          <w:p w:rsidR="00BC44F0" w:rsidRPr="00BC44F0" w:rsidRDefault="00C168D9" w:rsidP="00C168D9">
            <w:pPr>
              <w:widowControl/>
              <w:adjustRightInd w:val="0"/>
              <w:spacing w:line="240" w:lineRule="auto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(Cadastrar, alterar,</w:t>
            </w:r>
            <w:r w:rsidR="00BC44F0" w:rsidRPr="00BC44F0">
              <w:rPr>
                <w:sz w:val="24"/>
                <w:szCs w:val="24"/>
                <w:lang w:val="pt-BR"/>
              </w:rPr>
              <w:t xml:space="preserve"> visualizar,</w:t>
            </w:r>
            <w:r w:rsidRPr="00BC44F0">
              <w:rPr>
                <w:sz w:val="24"/>
                <w:szCs w:val="24"/>
                <w:lang w:val="pt-BR"/>
              </w:rPr>
              <w:t xml:space="preserve"> listar, bloquear </w:t>
            </w:r>
            <w:r w:rsidR="00BC44F0" w:rsidRPr="00BC44F0">
              <w:rPr>
                <w:sz w:val="24"/>
                <w:szCs w:val="24"/>
                <w:lang w:val="pt-BR"/>
              </w:rPr>
              <w:t>e so</w:t>
            </w:r>
            <w:r w:rsidR="00BC44F0" w:rsidRPr="00BC44F0">
              <w:rPr>
                <w:sz w:val="24"/>
                <w:szCs w:val="24"/>
                <w:lang w:val="pt-BR"/>
              </w:rPr>
              <w:t>licitar a aprovação da coordenação)</w:t>
            </w:r>
            <w:r w:rsidR="00332498">
              <w:rPr>
                <w:sz w:val="24"/>
                <w:szCs w:val="24"/>
                <w:lang w:val="pt-BR"/>
              </w:rPr>
              <w:t>.</w:t>
            </w:r>
          </w:p>
          <w:p w:rsidR="00BC44F0" w:rsidRPr="00BC44F0" w:rsidRDefault="00BC44F0" w:rsidP="00C168D9">
            <w:pPr>
              <w:widowControl/>
              <w:adjustRightInd w:val="0"/>
              <w:spacing w:line="240" w:lineRule="auto"/>
              <w:jc w:val="both"/>
              <w:rPr>
                <w:sz w:val="24"/>
                <w:szCs w:val="24"/>
                <w:lang w:val="pt-BR"/>
              </w:rPr>
            </w:pPr>
          </w:p>
          <w:p w:rsidR="00A63B95" w:rsidRPr="00BC44F0" w:rsidRDefault="00C168D9" w:rsidP="00C168D9">
            <w:pPr>
              <w:widowControl/>
              <w:adjustRightInd w:val="0"/>
              <w:spacing w:line="240" w:lineRule="auto"/>
              <w:jc w:val="both"/>
              <w:rPr>
                <w:snapToGrid/>
                <w:sz w:val="24"/>
                <w:szCs w:val="24"/>
                <w:lang w:val="pt-BR" w:eastAsia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Todos os eventos vinculados </w:t>
            </w:r>
            <w:r w:rsidR="008C0711" w:rsidRPr="00BC44F0">
              <w:rPr>
                <w:sz w:val="24"/>
                <w:szCs w:val="24"/>
                <w:lang w:val="pt-BR"/>
              </w:rPr>
              <w:t>a sua grade curricular</w:t>
            </w:r>
            <w:r w:rsidRPr="00BC44F0">
              <w:rPr>
                <w:sz w:val="24"/>
                <w:szCs w:val="24"/>
                <w:lang w:val="pt-BR"/>
              </w:rPr>
              <w:t xml:space="preserve"> e também os eventos vinculados a ele pelos docentes e discentes no cadastro do evento.</w:t>
            </w:r>
          </w:p>
        </w:tc>
      </w:tr>
      <w:tr w:rsidR="008C0711" w:rsidRPr="00BC44F0" w:rsidTr="000D2558">
        <w:trPr>
          <w:trHeight w:val="850"/>
        </w:trPr>
        <w:tc>
          <w:tcPr>
            <w:tcW w:w="1887" w:type="dxa"/>
            <w:shd w:val="clear" w:color="auto" w:fill="auto"/>
          </w:tcPr>
          <w:p w:rsidR="008C0711" w:rsidRPr="00BC44F0" w:rsidRDefault="008C0711" w:rsidP="000D2558">
            <w:pPr>
              <w:pStyle w:val="Corpodetexto"/>
              <w:ind w:left="0"/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Discentes</w:t>
            </w:r>
          </w:p>
        </w:tc>
        <w:tc>
          <w:tcPr>
            <w:tcW w:w="7142" w:type="dxa"/>
            <w:shd w:val="clear" w:color="auto" w:fill="auto"/>
          </w:tcPr>
          <w:p w:rsidR="008C0711" w:rsidRDefault="00D37422" w:rsidP="00C168D9">
            <w:pPr>
              <w:pStyle w:val="Corpodetexto"/>
              <w:ind w:left="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(V</w:t>
            </w:r>
            <w:r w:rsidR="00BC44F0" w:rsidRPr="00BC44F0">
              <w:rPr>
                <w:sz w:val="24"/>
                <w:szCs w:val="24"/>
                <w:lang w:val="pt-BR"/>
              </w:rPr>
              <w:t>isualizar,</w:t>
            </w:r>
            <w:r w:rsidR="008C0711" w:rsidRPr="00BC44F0">
              <w:rPr>
                <w:sz w:val="24"/>
                <w:szCs w:val="24"/>
                <w:lang w:val="pt-BR"/>
              </w:rPr>
              <w:t xml:space="preserve"> listar</w:t>
            </w:r>
            <w:r w:rsidR="00BC44F0" w:rsidRPr="00BC44F0">
              <w:rPr>
                <w:sz w:val="24"/>
                <w:szCs w:val="24"/>
                <w:lang w:val="pt-BR"/>
              </w:rPr>
              <w:t>)</w:t>
            </w:r>
          </w:p>
          <w:p w:rsidR="00D37422" w:rsidRDefault="00D37422" w:rsidP="00C168D9">
            <w:pPr>
              <w:pStyle w:val="Corpodetexto"/>
              <w:ind w:left="0"/>
              <w:jc w:val="both"/>
              <w:rPr>
                <w:sz w:val="24"/>
                <w:szCs w:val="24"/>
                <w:lang w:val="pt-BR"/>
              </w:rPr>
            </w:pPr>
          </w:p>
          <w:p w:rsidR="00BC44F0" w:rsidRPr="00BC44F0" w:rsidRDefault="00D37422" w:rsidP="00C168D9">
            <w:pPr>
              <w:pStyle w:val="Corpodetexto"/>
              <w:ind w:left="0"/>
              <w:jc w:val="both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Todos os eventos aprovados no sistema.</w:t>
            </w:r>
          </w:p>
        </w:tc>
      </w:tr>
    </w:tbl>
    <w:p w:rsidR="004814A9" w:rsidRPr="00BC44F0" w:rsidRDefault="004814A9" w:rsidP="004814A9">
      <w:pPr>
        <w:pStyle w:val="Corpodetexto"/>
        <w:rPr>
          <w:sz w:val="24"/>
          <w:szCs w:val="24"/>
          <w:lang w:val="pt-BR"/>
        </w:rPr>
      </w:pPr>
    </w:p>
    <w:p w:rsidR="00612982" w:rsidRPr="00BC44F0" w:rsidRDefault="00612982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r w:rsidRPr="00BC44F0">
        <w:rPr>
          <w:rFonts w:ascii="Times New Roman" w:hAnsi="Times New Roman"/>
          <w:sz w:val="24"/>
          <w:szCs w:val="24"/>
          <w:lang w:val="pt-BR"/>
        </w:rPr>
        <w:t>Requisitos</w:t>
      </w:r>
      <w:bookmarkEnd w:id="8"/>
    </w:p>
    <w:p w:rsidR="000B4744" w:rsidRPr="00BC44F0" w:rsidRDefault="000B4744" w:rsidP="00881382">
      <w:pPr>
        <w:jc w:val="both"/>
        <w:rPr>
          <w:sz w:val="24"/>
          <w:szCs w:val="24"/>
          <w:lang w:val="pt-BR"/>
        </w:rPr>
      </w:pPr>
      <w:r w:rsidRPr="00BC44F0">
        <w:rPr>
          <w:sz w:val="24"/>
          <w:szCs w:val="24"/>
          <w:lang w:val="pt-BR"/>
        </w:rPr>
        <w:t>Os requisitos, por convenção, são indicados e referenciados através de uma sigla seguida de um número identificador. Dessa maneira, fica estabelecido que os requisitos funcionais serão re</w:t>
      </w:r>
      <w:r w:rsidR="00E51D7C" w:rsidRPr="00BC44F0">
        <w:rPr>
          <w:sz w:val="24"/>
          <w:szCs w:val="24"/>
          <w:lang w:val="pt-BR"/>
        </w:rPr>
        <w:t xml:space="preserve">presentados pelo formato RFXX, </w:t>
      </w:r>
      <w:r w:rsidRPr="00BC44F0">
        <w:rPr>
          <w:sz w:val="24"/>
          <w:szCs w:val="24"/>
          <w:lang w:val="pt-BR"/>
        </w:rPr>
        <w:t>os requisitos não funcionais, por su</w:t>
      </w:r>
      <w:r w:rsidR="00E51D7C" w:rsidRPr="00BC44F0">
        <w:rPr>
          <w:sz w:val="24"/>
          <w:szCs w:val="24"/>
          <w:lang w:val="pt-BR"/>
        </w:rPr>
        <w:t>a vez, possuirão a forma RNFXX e as regras de negócio terão a forma RNXX; onde XX se refere ao número do requisito.</w:t>
      </w:r>
    </w:p>
    <w:p w:rsidR="00CE5EAD" w:rsidRPr="00BC44F0" w:rsidRDefault="00CE5EAD" w:rsidP="00881382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9" w:name="_Toc289338174"/>
      <w:r w:rsidRPr="00BC44F0">
        <w:rPr>
          <w:rFonts w:ascii="Times New Roman" w:hAnsi="Times New Roman"/>
          <w:sz w:val="24"/>
          <w:szCs w:val="24"/>
          <w:lang w:val="pt-BR"/>
        </w:rPr>
        <w:t>Prioridade dos Requisitos</w:t>
      </w:r>
      <w:bookmarkEnd w:id="9"/>
    </w:p>
    <w:p w:rsidR="000B6A93" w:rsidRPr="00BC44F0" w:rsidRDefault="000B6A93" w:rsidP="002F2CF7">
      <w:pPr>
        <w:jc w:val="both"/>
        <w:rPr>
          <w:sz w:val="24"/>
          <w:szCs w:val="24"/>
          <w:lang w:val="pt-BR"/>
        </w:rPr>
      </w:pPr>
      <w:bookmarkStart w:id="10" w:name="_Toc289338175"/>
      <w:r w:rsidRPr="00BC44F0">
        <w:rPr>
          <w:sz w:val="24"/>
          <w:szCs w:val="24"/>
          <w:lang w:val="pt-BR"/>
        </w:rP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0B6A93" w:rsidRPr="00BC44F0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sz w:val="24"/>
          <w:szCs w:val="24"/>
          <w:lang w:val="pt-BR"/>
        </w:rPr>
      </w:pPr>
      <w:r w:rsidRPr="00BC44F0">
        <w:rPr>
          <w:b/>
          <w:sz w:val="24"/>
          <w:szCs w:val="24"/>
          <w:lang w:val="pt-BR"/>
        </w:rPr>
        <w:lastRenderedPageBreak/>
        <w:t xml:space="preserve"> Essencial:</w:t>
      </w:r>
      <w:r w:rsidRPr="00BC44F0">
        <w:rPr>
          <w:sz w:val="24"/>
          <w:szCs w:val="24"/>
          <w:lang w:val="pt-BR"/>
        </w:rPr>
        <w:t xml:space="preserve"> requisito sem o qual o sistema não entra em funcionamento. Requisitos essenciais são requisitos imprescindíveis, devem ser implementados desde as primeiras implantações do sistema.</w:t>
      </w:r>
    </w:p>
    <w:p w:rsidR="000B6A93" w:rsidRPr="00BC44F0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sz w:val="24"/>
          <w:szCs w:val="24"/>
          <w:lang w:val="pt-BR"/>
        </w:rPr>
      </w:pPr>
      <w:r w:rsidRPr="00BC44F0">
        <w:rPr>
          <w:b/>
          <w:sz w:val="24"/>
          <w:szCs w:val="24"/>
          <w:lang w:val="pt-BR"/>
        </w:rPr>
        <w:t xml:space="preserve"> Importante: </w:t>
      </w:r>
      <w:r w:rsidRPr="00BC44F0">
        <w:rPr>
          <w:sz w:val="24"/>
          <w:szCs w:val="24"/>
          <w:lang w:val="pt-BR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0B6A93" w:rsidRPr="00BC44F0" w:rsidRDefault="000B6A93" w:rsidP="00E70D4E">
      <w:pPr>
        <w:numPr>
          <w:ilvl w:val="0"/>
          <w:numId w:val="4"/>
        </w:numPr>
        <w:suppressAutoHyphens/>
        <w:overflowPunct w:val="0"/>
        <w:adjustRightInd w:val="0"/>
        <w:jc w:val="both"/>
        <w:rPr>
          <w:sz w:val="24"/>
          <w:szCs w:val="24"/>
          <w:lang w:val="pt-BR"/>
        </w:rPr>
      </w:pPr>
      <w:r w:rsidRPr="00BC44F0">
        <w:rPr>
          <w:b/>
          <w:sz w:val="24"/>
          <w:szCs w:val="24"/>
          <w:lang w:val="pt-BR"/>
        </w:rPr>
        <w:t xml:space="preserve"> Desejável:</w:t>
      </w:r>
      <w:r w:rsidRPr="00BC44F0">
        <w:rPr>
          <w:sz w:val="24"/>
          <w:szCs w:val="24"/>
          <w:lang w:val="pt-BR"/>
        </w:rPr>
        <w:t xml:space="preserve"> requisito que não compromete as funcionalidades básicas do sistema, isto é, o sistema pode funcionar de forma satisfatória sem ele. Requisitos desejáveis são requisitos que podem ser implantados por último, ou não implementados, sem comprometer o funcionamento do sistema.</w:t>
      </w:r>
    </w:p>
    <w:p w:rsidR="000B6A93" w:rsidRPr="00BC44F0" w:rsidRDefault="000B6A93" w:rsidP="000B6A93">
      <w:pPr>
        <w:suppressAutoHyphens/>
        <w:overflowPunct w:val="0"/>
        <w:adjustRightInd w:val="0"/>
        <w:jc w:val="both"/>
        <w:rPr>
          <w:sz w:val="24"/>
          <w:szCs w:val="24"/>
          <w:lang w:val="pt-BR"/>
        </w:rPr>
      </w:pPr>
    </w:p>
    <w:p w:rsidR="00180E4C" w:rsidRPr="00BC44F0" w:rsidRDefault="00180E4C" w:rsidP="00881382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r w:rsidRPr="00BC44F0">
        <w:rPr>
          <w:rFonts w:ascii="Times New Roman" w:hAnsi="Times New Roman"/>
          <w:sz w:val="24"/>
          <w:szCs w:val="24"/>
          <w:lang w:val="pt-BR"/>
        </w:rPr>
        <w:t>Funcionais</w:t>
      </w:r>
      <w:bookmarkEnd w:id="10"/>
    </w:p>
    <w:p w:rsidR="00C463E8" w:rsidRPr="00BC44F0" w:rsidRDefault="000B6A93" w:rsidP="00423A69">
      <w:pPr>
        <w:rPr>
          <w:b/>
          <w:color w:val="4F81BD"/>
          <w:sz w:val="24"/>
          <w:szCs w:val="24"/>
          <w:lang w:val="pt-BR"/>
        </w:rPr>
      </w:pPr>
      <w:r w:rsidRPr="00BC44F0">
        <w:rPr>
          <w:sz w:val="24"/>
          <w:szCs w:val="24"/>
          <w:lang w:val="pt-BR"/>
        </w:rPr>
        <w:t xml:space="preserve">Nesta subseção, serão descritos os requisitos funcionais que compõe o sistema </w:t>
      </w:r>
      <w:r w:rsidR="00332498">
        <w:rPr>
          <w:sz w:val="24"/>
          <w:szCs w:val="24"/>
          <w:lang w:val="pt-BR"/>
        </w:rPr>
        <w:t>PGEA.</w:t>
      </w:r>
    </w:p>
    <w:p w:rsidR="00AA7214" w:rsidRPr="00BC44F0" w:rsidRDefault="00AA7214" w:rsidP="00423A69">
      <w:pPr>
        <w:rPr>
          <w:b/>
          <w:sz w:val="24"/>
          <w:szCs w:val="24"/>
          <w:lang w:val="pt-BR"/>
        </w:rPr>
      </w:pPr>
    </w:p>
    <w:p w:rsidR="00AA7214" w:rsidRPr="00BC44F0" w:rsidRDefault="00AA7214" w:rsidP="00423A69">
      <w:pPr>
        <w:rPr>
          <w:sz w:val="24"/>
          <w:szCs w:val="24"/>
          <w:lang w:val="pt-BR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3689"/>
        <w:gridCol w:w="1763"/>
        <w:gridCol w:w="1595"/>
        <w:gridCol w:w="2175"/>
      </w:tblGrid>
      <w:tr w:rsidR="00BA6E7E" w:rsidRPr="00BC44F0" w:rsidTr="003E505A">
        <w:tc>
          <w:tcPr>
            <w:tcW w:w="985" w:type="dxa"/>
            <w:shd w:val="clear" w:color="auto" w:fill="D9D9D9"/>
          </w:tcPr>
          <w:p w:rsidR="00A323FD" w:rsidRPr="00BC44F0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3689" w:type="dxa"/>
            <w:shd w:val="clear" w:color="auto" w:fill="D9D9D9"/>
          </w:tcPr>
          <w:p w:rsidR="00A323FD" w:rsidRPr="00BC44F0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63" w:type="dxa"/>
            <w:shd w:val="clear" w:color="auto" w:fill="D9D9D9"/>
          </w:tcPr>
          <w:p w:rsidR="00A323FD" w:rsidRPr="00BC44F0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595" w:type="dxa"/>
            <w:shd w:val="clear" w:color="auto" w:fill="D9D9D9"/>
          </w:tcPr>
          <w:p w:rsidR="00A323FD" w:rsidRPr="00BC44F0" w:rsidRDefault="00A323FD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Casos de Uso</w:t>
            </w:r>
          </w:p>
        </w:tc>
        <w:tc>
          <w:tcPr>
            <w:tcW w:w="2175" w:type="dxa"/>
            <w:shd w:val="clear" w:color="auto" w:fill="D9D9D9"/>
          </w:tcPr>
          <w:p w:rsidR="00A323FD" w:rsidRPr="00BC44F0" w:rsidRDefault="0060488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Requisitos Relacionados</w:t>
            </w:r>
          </w:p>
        </w:tc>
      </w:tr>
      <w:tr w:rsidR="003E505A" w:rsidRPr="00BC44F0" w:rsidTr="003E505A">
        <w:tc>
          <w:tcPr>
            <w:tcW w:w="985" w:type="dxa"/>
            <w:shd w:val="clear" w:color="auto" w:fill="FFFFFF"/>
          </w:tcPr>
          <w:p w:rsidR="003E505A" w:rsidRPr="00BC44F0" w:rsidRDefault="00597DC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RF001</w:t>
            </w:r>
          </w:p>
        </w:tc>
        <w:tc>
          <w:tcPr>
            <w:tcW w:w="3689" w:type="dxa"/>
            <w:shd w:val="clear" w:color="auto" w:fill="FFFFFF"/>
          </w:tcPr>
          <w:p w:rsidR="003E505A" w:rsidRDefault="003E505A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3E505A">
              <w:rPr>
                <w:sz w:val="24"/>
                <w:szCs w:val="24"/>
                <w:lang w:val="pt-BR"/>
              </w:rPr>
              <w:t xml:space="preserve">O sistema deve permitir o administrador fazer o cadastro para efetuar </w:t>
            </w:r>
            <w:proofErr w:type="spellStart"/>
            <w:r w:rsidRPr="003E505A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3E505A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763" w:type="dxa"/>
            <w:shd w:val="clear" w:color="auto" w:fill="FFFFFF"/>
          </w:tcPr>
          <w:p w:rsidR="003E505A" w:rsidRPr="00BC44F0" w:rsidRDefault="003E505A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595" w:type="dxa"/>
            <w:shd w:val="clear" w:color="auto" w:fill="FFFFFF"/>
          </w:tcPr>
          <w:p w:rsidR="003E505A" w:rsidRPr="00BC44F0" w:rsidRDefault="003E505A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3E505A" w:rsidRPr="00BC44F0" w:rsidRDefault="003E505A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3053F6" w:rsidRPr="00BC44F0" w:rsidTr="003E505A">
        <w:tc>
          <w:tcPr>
            <w:tcW w:w="985" w:type="dxa"/>
            <w:shd w:val="clear" w:color="auto" w:fill="FFFFFF"/>
          </w:tcPr>
          <w:p w:rsidR="003053F6" w:rsidRPr="00BC44F0" w:rsidRDefault="00597DC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RF002</w:t>
            </w:r>
          </w:p>
        </w:tc>
        <w:tc>
          <w:tcPr>
            <w:tcW w:w="3689" w:type="dxa"/>
            <w:shd w:val="clear" w:color="auto" w:fill="FFFFFF"/>
          </w:tcPr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permitir o cadastro de um novo perfil de acesso. Com os seguintes atributos: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Nome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3053F6" w:rsidRPr="003053F6" w:rsidRDefault="003053F6" w:rsidP="00531F46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3053F6">
              <w:rPr>
                <w:b/>
                <w:sz w:val="24"/>
                <w:szCs w:val="24"/>
                <w:lang w:val="pt-BR"/>
              </w:rPr>
              <w:t>Perfil de visualização: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Administração: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Perfil de acesso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Configurações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Gestores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Eventos: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Eventos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Publicar evento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Tornar evento privado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Relatórios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Relatórios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Certificados</w:t>
            </w: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3053F6" w:rsidRPr="003053F6" w:rsidRDefault="003053F6" w:rsidP="00531F46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3053F6">
              <w:rPr>
                <w:b/>
                <w:sz w:val="24"/>
                <w:szCs w:val="24"/>
                <w:lang w:val="pt-BR"/>
              </w:rPr>
              <w:t>Permissões de Modificações: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Administração: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Perfil de acesso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Configurações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Gestores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Eventos: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Eventos</w:t>
            </w:r>
            <w:r w:rsidR="00E04B99">
              <w:rPr>
                <w:sz w:val="24"/>
                <w:szCs w:val="24"/>
                <w:lang w:val="pt-BR"/>
              </w:rPr>
              <w:t xml:space="preserve"> (aprovar, desaprovar)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Publicar evento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Tornar evento privado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Relatórios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Relatórios</w:t>
            </w:r>
          </w:p>
          <w:p w:rsidR="003053F6" w:rsidRDefault="003053F6" w:rsidP="003053F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Certificados</w:t>
            </w:r>
          </w:p>
          <w:p w:rsidR="003053F6" w:rsidRPr="00BC44F0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</w:tc>
        <w:tc>
          <w:tcPr>
            <w:tcW w:w="1763" w:type="dxa"/>
            <w:shd w:val="clear" w:color="auto" w:fill="FFFFFF"/>
          </w:tcPr>
          <w:p w:rsidR="003053F6" w:rsidRPr="00BC44F0" w:rsidRDefault="003E505A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ESSENCIAL</w:t>
            </w:r>
          </w:p>
        </w:tc>
        <w:tc>
          <w:tcPr>
            <w:tcW w:w="1595" w:type="dxa"/>
            <w:shd w:val="clear" w:color="auto" w:fill="FFFFFF"/>
          </w:tcPr>
          <w:p w:rsidR="003053F6" w:rsidRPr="00BC44F0" w:rsidRDefault="003053F6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3053F6" w:rsidRPr="00BC44F0" w:rsidRDefault="003053F6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D37323" w:rsidRPr="00BC44F0" w:rsidTr="003E505A">
        <w:tc>
          <w:tcPr>
            <w:tcW w:w="985" w:type="dxa"/>
            <w:shd w:val="clear" w:color="auto" w:fill="FFFFFF"/>
          </w:tcPr>
          <w:p w:rsidR="00BA6E7E" w:rsidRPr="00BC44F0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RF00</w:t>
            </w:r>
            <w:r w:rsidR="00597DC5">
              <w:rPr>
                <w:b/>
                <w:sz w:val="24"/>
                <w:szCs w:val="24"/>
                <w:lang w:val="pt-BR"/>
              </w:rPr>
              <w:t>3</w:t>
            </w:r>
          </w:p>
        </w:tc>
        <w:tc>
          <w:tcPr>
            <w:tcW w:w="3689" w:type="dxa"/>
            <w:shd w:val="clear" w:color="auto" w:fill="FFFFFF"/>
          </w:tcPr>
          <w:p w:rsidR="00332498" w:rsidRDefault="00BA6E7E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</w:t>
            </w:r>
            <w:r w:rsidR="005E385F" w:rsidRPr="00BC44F0">
              <w:rPr>
                <w:sz w:val="24"/>
                <w:szCs w:val="24"/>
                <w:lang w:val="pt-BR"/>
              </w:rPr>
              <w:t xml:space="preserve">tema deve permitir </w:t>
            </w:r>
            <w:r w:rsidR="009905D1">
              <w:rPr>
                <w:sz w:val="24"/>
                <w:szCs w:val="24"/>
                <w:lang w:val="pt-BR"/>
              </w:rPr>
              <w:t>a</w:t>
            </w:r>
            <w:r w:rsidR="00947C14">
              <w:rPr>
                <w:sz w:val="24"/>
                <w:szCs w:val="24"/>
                <w:lang w:val="pt-BR"/>
              </w:rPr>
              <w:t xml:space="preserve">o </w:t>
            </w:r>
            <w:r w:rsidR="009905D1">
              <w:rPr>
                <w:sz w:val="24"/>
                <w:szCs w:val="24"/>
                <w:lang w:val="pt-BR"/>
              </w:rPr>
              <w:t xml:space="preserve">administrador fazer o cadastro </w:t>
            </w:r>
            <w:r w:rsidR="00947C14">
              <w:rPr>
                <w:sz w:val="24"/>
                <w:szCs w:val="24"/>
                <w:lang w:val="pt-BR"/>
              </w:rPr>
              <w:t>de profissional</w:t>
            </w:r>
            <w:r w:rsidR="00B16003">
              <w:rPr>
                <w:sz w:val="24"/>
                <w:szCs w:val="24"/>
                <w:lang w:val="pt-BR"/>
              </w:rPr>
              <w:t>.</w:t>
            </w:r>
          </w:p>
          <w:p w:rsidR="00520D5E" w:rsidRDefault="00520D5E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332498" w:rsidRDefault="00520D5E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Nos dados de Identificação deve conter os seguintes atributos:</w:t>
            </w:r>
          </w:p>
          <w:p w:rsidR="00BA6E7E" w:rsidRDefault="00332498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Nome,</w:t>
            </w:r>
            <w:r w:rsidR="003C73AB">
              <w:rPr>
                <w:sz w:val="24"/>
                <w:szCs w:val="24"/>
                <w:lang w:val="pt-BR"/>
              </w:rPr>
              <w:t xml:space="preserve"> CFP, RG,</w:t>
            </w:r>
            <w:r>
              <w:rPr>
                <w:sz w:val="24"/>
                <w:szCs w:val="24"/>
                <w:lang w:val="pt-BR"/>
              </w:rPr>
              <w:t xml:space="preserve"> Código, E-mail, Sexo, Data de Nascimento, Tribulação.</w:t>
            </w:r>
          </w:p>
          <w:p w:rsidR="00520D5E" w:rsidRDefault="00520D5E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520D5E" w:rsidRDefault="00520D5E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Nos dados de Endereço Residencial devem conter os seguintes atributos:</w:t>
            </w:r>
          </w:p>
          <w:p w:rsidR="00520D5E" w:rsidRDefault="00520D5E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Logradouro, Número, Complemento, Bairro, Cidade, Estado, Telefone, Celular.</w:t>
            </w:r>
          </w:p>
          <w:p w:rsidR="00520D5E" w:rsidRDefault="00520D5E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3053F6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Nos dados para acesso ao PGEA deve conter os seguintes atributos:</w:t>
            </w:r>
          </w:p>
          <w:p w:rsidR="00520D5E" w:rsidRPr="00BC44F0" w:rsidRDefault="003053F6" w:rsidP="00531F46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CPF, senha, perfil de acesso.</w:t>
            </w:r>
          </w:p>
        </w:tc>
        <w:tc>
          <w:tcPr>
            <w:tcW w:w="1763" w:type="dxa"/>
            <w:shd w:val="clear" w:color="auto" w:fill="FFFFFF"/>
          </w:tcPr>
          <w:p w:rsidR="00BA6E7E" w:rsidRPr="00BC44F0" w:rsidRDefault="00896C5A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595" w:type="dxa"/>
            <w:shd w:val="clear" w:color="auto" w:fill="FFFFFF"/>
          </w:tcPr>
          <w:p w:rsidR="00BA6E7E" w:rsidRPr="00BC44F0" w:rsidRDefault="007A7D8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highlight w:val="yellow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001</w:t>
            </w:r>
          </w:p>
        </w:tc>
        <w:tc>
          <w:tcPr>
            <w:tcW w:w="2175" w:type="dxa"/>
            <w:shd w:val="clear" w:color="auto" w:fill="FFFFFF"/>
          </w:tcPr>
          <w:p w:rsidR="00BA6E7E" w:rsidRPr="00BC44F0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RN001</w:t>
            </w:r>
          </w:p>
        </w:tc>
      </w:tr>
      <w:tr w:rsidR="00D37323" w:rsidRPr="00BC44F0" w:rsidTr="003E505A">
        <w:tc>
          <w:tcPr>
            <w:tcW w:w="985" w:type="dxa"/>
            <w:shd w:val="clear" w:color="auto" w:fill="FFFFFF"/>
          </w:tcPr>
          <w:p w:rsidR="00BA6E7E" w:rsidRPr="00BC44F0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RF00</w:t>
            </w:r>
            <w:r w:rsidR="00597DC5">
              <w:rPr>
                <w:b/>
                <w:sz w:val="24"/>
                <w:szCs w:val="24"/>
                <w:lang w:val="pt-BR"/>
              </w:rPr>
              <w:t>4</w:t>
            </w:r>
          </w:p>
        </w:tc>
        <w:tc>
          <w:tcPr>
            <w:tcW w:w="3689" w:type="dxa"/>
            <w:shd w:val="clear" w:color="auto" w:fill="FFFFFF"/>
          </w:tcPr>
          <w:p w:rsidR="00BA6E7E" w:rsidRPr="00BC44F0" w:rsidRDefault="00BA6E7E" w:rsidP="00BA6E7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</w:t>
            </w:r>
            <w:r w:rsidR="005E385F" w:rsidRPr="00BC44F0">
              <w:rPr>
                <w:sz w:val="24"/>
                <w:szCs w:val="24"/>
                <w:lang w:val="pt-BR"/>
              </w:rPr>
              <w:t xml:space="preserve">tema deve permitir </w:t>
            </w:r>
            <w:r w:rsidR="009905D1">
              <w:rPr>
                <w:sz w:val="24"/>
                <w:szCs w:val="24"/>
                <w:lang w:val="pt-BR"/>
              </w:rPr>
              <w:t>ao administrador</w:t>
            </w:r>
            <w:r w:rsidRPr="00BC44F0">
              <w:rPr>
                <w:sz w:val="24"/>
                <w:szCs w:val="24"/>
                <w:lang w:val="pt-BR"/>
              </w:rPr>
              <w:t xml:space="preserve"> fazer o cancelamento do</w:t>
            </w:r>
            <w:r w:rsidR="009905D1">
              <w:rPr>
                <w:sz w:val="24"/>
                <w:szCs w:val="24"/>
                <w:lang w:val="pt-BR"/>
              </w:rPr>
              <w:t xml:space="preserve"> cadastro de profissional</w:t>
            </w:r>
            <w:r w:rsidR="00B16003"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763" w:type="dxa"/>
            <w:shd w:val="clear" w:color="auto" w:fill="FFFFFF"/>
          </w:tcPr>
          <w:p w:rsidR="00BA6E7E" w:rsidRPr="00BC44F0" w:rsidRDefault="00896C5A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IMPORTANTE</w:t>
            </w:r>
          </w:p>
        </w:tc>
        <w:tc>
          <w:tcPr>
            <w:tcW w:w="1595" w:type="dxa"/>
            <w:shd w:val="clear" w:color="auto" w:fill="FFFFFF"/>
          </w:tcPr>
          <w:p w:rsidR="00BA6E7E" w:rsidRPr="00BC44F0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002</w:t>
            </w:r>
          </w:p>
        </w:tc>
        <w:tc>
          <w:tcPr>
            <w:tcW w:w="2175" w:type="dxa"/>
            <w:shd w:val="clear" w:color="auto" w:fill="FFFFFF"/>
          </w:tcPr>
          <w:p w:rsidR="00BA6E7E" w:rsidRPr="00BC44F0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RN001</w:t>
            </w:r>
          </w:p>
        </w:tc>
      </w:tr>
      <w:tr w:rsidR="009905D1" w:rsidRPr="00BC44F0" w:rsidTr="003E505A">
        <w:tc>
          <w:tcPr>
            <w:tcW w:w="985" w:type="dxa"/>
            <w:shd w:val="clear" w:color="auto" w:fill="FFFFFF"/>
          </w:tcPr>
          <w:p w:rsidR="009905D1" w:rsidRDefault="00597DC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RF005</w:t>
            </w:r>
          </w:p>
        </w:tc>
        <w:tc>
          <w:tcPr>
            <w:tcW w:w="3689" w:type="dxa"/>
            <w:shd w:val="clear" w:color="auto" w:fill="FFFFFF"/>
          </w:tcPr>
          <w:p w:rsidR="009905D1" w:rsidRDefault="009905D1" w:rsidP="005A2484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per</w:t>
            </w:r>
            <w:r w:rsidR="00B16003">
              <w:rPr>
                <w:sz w:val="24"/>
                <w:szCs w:val="24"/>
                <w:lang w:val="pt-BR"/>
              </w:rPr>
              <w:t xml:space="preserve">mitir ao profissional </w:t>
            </w:r>
            <w:r>
              <w:rPr>
                <w:sz w:val="24"/>
                <w:szCs w:val="24"/>
                <w:lang w:val="pt-BR"/>
              </w:rPr>
              <w:t xml:space="preserve">fazer </w:t>
            </w:r>
            <w:proofErr w:type="spellStart"/>
            <w:r>
              <w:rPr>
                <w:sz w:val="24"/>
                <w:szCs w:val="24"/>
                <w:lang w:val="pt-BR"/>
              </w:rPr>
              <w:t>login</w:t>
            </w:r>
            <w:proofErr w:type="spellEnd"/>
            <w:r>
              <w:rPr>
                <w:sz w:val="24"/>
                <w:szCs w:val="24"/>
                <w:lang w:val="pt-BR"/>
              </w:rPr>
              <w:t>.</w:t>
            </w:r>
          </w:p>
        </w:tc>
        <w:tc>
          <w:tcPr>
            <w:tcW w:w="1763" w:type="dxa"/>
            <w:shd w:val="clear" w:color="auto" w:fill="FFFFFF"/>
          </w:tcPr>
          <w:p w:rsidR="009905D1" w:rsidRPr="00BC44F0" w:rsidRDefault="00597DC5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1595" w:type="dxa"/>
            <w:shd w:val="clear" w:color="auto" w:fill="FFFFFF"/>
          </w:tcPr>
          <w:p w:rsidR="009905D1" w:rsidRPr="00BC44F0" w:rsidRDefault="009905D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9905D1" w:rsidRPr="00BC44F0" w:rsidRDefault="009905D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520D5E" w:rsidRPr="00BC44F0" w:rsidTr="003E505A">
        <w:tc>
          <w:tcPr>
            <w:tcW w:w="985" w:type="dxa"/>
            <w:shd w:val="clear" w:color="auto" w:fill="FFFFFF"/>
          </w:tcPr>
          <w:p w:rsidR="00520D5E" w:rsidRPr="00BC44F0" w:rsidRDefault="00520D5E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RF00</w:t>
            </w:r>
            <w:r w:rsidR="00F30067">
              <w:rPr>
                <w:b/>
                <w:sz w:val="24"/>
                <w:szCs w:val="24"/>
                <w:lang w:val="pt-BR"/>
              </w:rPr>
              <w:t>6</w:t>
            </w:r>
          </w:p>
        </w:tc>
        <w:tc>
          <w:tcPr>
            <w:tcW w:w="3689" w:type="dxa"/>
            <w:shd w:val="clear" w:color="auto" w:fill="FFFFFF"/>
          </w:tcPr>
          <w:p w:rsidR="00520D5E" w:rsidRDefault="00520D5E" w:rsidP="005A2484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permitir ao</w:t>
            </w:r>
            <w:r w:rsidR="00B16003">
              <w:rPr>
                <w:sz w:val="24"/>
                <w:szCs w:val="24"/>
                <w:lang w:val="pt-BR"/>
              </w:rPr>
              <w:t xml:space="preserve"> profissional</w:t>
            </w:r>
            <w:r w:rsidR="009905D1">
              <w:rPr>
                <w:sz w:val="24"/>
                <w:szCs w:val="24"/>
                <w:lang w:val="pt-BR"/>
              </w:rPr>
              <w:t xml:space="preserve"> fazer a </w:t>
            </w:r>
            <w:r w:rsidR="00E04B99">
              <w:rPr>
                <w:sz w:val="24"/>
                <w:szCs w:val="24"/>
                <w:lang w:val="pt-BR"/>
              </w:rPr>
              <w:t xml:space="preserve">visualização e </w:t>
            </w:r>
            <w:r w:rsidR="009905D1">
              <w:rPr>
                <w:sz w:val="24"/>
                <w:szCs w:val="24"/>
                <w:lang w:val="pt-BR"/>
              </w:rPr>
              <w:t>alteração dos seus</w:t>
            </w:r>
            <w:r>
              <w:rPr>
                <w:sz w:val="24"/>
                <w:szCs w:val="24"/>
                <w:lang w:val="pt-BR"/>
              </w:rPr>
              <w:t xml:space="preserve"> dados. </w:t>
            </w:r>
          </w:p>
          <w:p w:rsidR="00520D5E" w:rsidRPr="00BC44F0" w:rsidRDefault="00520D5E" w:rsidP="005A2484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Validado os campos com prioridade.</w:t>
            </w:r>
          </w:p>
        </w:tc>
        <w:tc>
          <w:tcPr>
            <w:tcW w:w="1763" w:type="dxa"/>
            <w:shd w:val="clear" w:color="auto" w:fill="FFFFFF"/>
          </w:tcPr>
          <w:p w:rsidR="00520D5E" w:rsidRPr="00BC44F0" w:rsidRDefault="00F30067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IMPORTANTE</w:t>
            </w:r>
          </w:p>
        </w:tc>
        <w:tc>
          <w:tcPr>
            <w:tcW w:w="1595" w:type="dxa"/>
            <w:shd w:val="clear" w:color="auto" w:fill="FFFFFF"/>
          </w:tcPr>
          <w:p w:rsidR="00520D5E" w:rsidRPr="00BC44F0" w:rsidRDefault="00520D5E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520D5E" w:rsidRPr="00BC44F0" w:rsidRDefault="00520D5E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9905D1" w:rsidRPr="00BC44F0" w:rsidTr="003E505A">
        <w:tc>
          <w:tcPr>
            <w:tcW w:w="985" w:type="dxa"/>
            <w:shd w:val="clear" w:color="auto" w:fill="FFFFFF"/>
          </w:tcPr>
          <w:p w:rsidR="009905D1" w:rsidRDefault="00F30067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RF007</w:t>
            </w:r>
          </w:p>
        </w:tc>
        <w:tc>
          <w:tcPr>
            <w:tcW w:w="3689" w:type="dxa"/>
            <w:shd w:val="clear" w:color="auto" w:fill="FFFFFF"/>
          </w:tcPr>
          <w:p w:rsidR="009905D1" w:rsidRDefault="009905D1" w:rsidP="005A2484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O sistema deve permitir ao profissional fazer </w:t>
            </w:r>
            <w:proofErr w:type="spellStart"/>
            <w:r>
              <w:rPr>
                <w:sz w:val="24"/>
                <w:szCs w:val="24"/>
                <w:lang w:val="pt-BR"/>
              </w:rPr>
              <w:t>logout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e sair do sistema.</w:t>
            </w:r>
          </w:p>
        </w:tc>
        <w:tc>
          <w:tcPr>
            <w:tcW w:w="1763" w:type="dxa"/>
            <w:shd w:val="clear" w:color="auto" w:fill="FFFFFF"/>
          </w:tcPr>
          <w:p w:rsidR="009905D1" w:rsidRPr="00BC44F0" w:rsidRDefault="00F30067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IMPORTANTE</w:t>
            </w:r>
          </w:p>
        </w:tc>
        <w:tc>
          <w:tcPr>
            <w:tcW w:w="1595" w:type="dxa"/>
            <w:shd w:val="clear" w:color="auto" w:fill="FFFFFF"/>
          </w:tcPr>
          <w:p w:rsidR="009905D1" w:rsidRPr="00BC44F0" w:rsidRDefault="009905D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9905D1" w:rsidRPr="00BC44F0" w:rsidRDefault="009905D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BA6E7E" w:rsidRPr="00BC44F0" w:rsidTr="003E505A">
        <w:tc>
          <w:tcPr>
            <w:tcW w:w="985" w:type="dxa"/>
            <w:shd w:val="clear" w:color="auto" w:fill="FFFFFF"/>
          </w:tcPr>
          <w:p w:rsidR="005A2484" w:rsidRPr="009905D1" w:rsidRDefault="007C31F4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highlight w:val="yellow"/>
                <w:lang w:val="pt-BR"/>
              </w:rPr>
            </w:pPr>
            <w:r w:rsidRPr="00597DC5">
              <w:rPr>
                <w:b/>
                <w:sz w:val="24"/>
                <w:szCs w:val="24"/>
                <w:lang w:val="pt-BR"/>
              </w:rPr>
              <w:t>RF00</w:t>
            </w:r>
            <w:r w:rsidR="00F30067">
              <w:rPr>
                <w:b/>
                <w:sz w:val="24"/>
                <w:szCs w:val="24"/>
                <w:lang w:val="pt-BR"/>
              </w:rPr>
              <w:t>8</w:t>
            </w:r>
          </w:p>
        </w:tc>
        <w:tc>
          <w:tcPr>
            <w:tcW w:w="3689" w:type="dxa"/>
            <w:shd w:val="clear" w:color="auto" w:fill="FFFFFF"/>
          </w:tcPr>
          <w:p w:rsidR="005A2484" w:rsidRDefault="00B16003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permi</w:t>
            </w:r>
            <w:r w:rsidR="00D334AB">
              <w:rPr>
                <w:sz w:val="24"/>
                <w:szCs w:val="24"/>
                <w:lang w:val="pt-BR"/>
              </w:rPr>
              <w:t xml:space="preserve">tir o cadastro </w:t>
            </w:r>
            <w:r w:rsidR="00D334AB">
              <w:rPr>
                <w:sz w:val="24"/>
                <w:szCs w:val="24"/>
                <w:lang w:val="pt-BR"/>
              </w:rPr>
              <w:lastRenderedPageBreak/>
              <w:t>de uma nova extensão</w:t>
            </w:r>
            <w:r w:rsidR="00F30067">
              <w:rPr>
                <w:sz w:val="24"/>
                <w:szCs w:val="24"/>
                <w:lang w:val="pt-BR"/>
              </w:rPr>
              <w:t xml:space="preserve"> (evento)</w:t>
            </w:r>
            <w:r w:rsidR="00D334AB">
              <w:rPr>
                <w:sz w:val="24"/>
                <w:szCs w:val="24"/>
                <w:lang w:val="pt-BR"/>
              </w:rPr>
              <w:t>. Com os seguintes atributos:</w:t>
            </w:r>
          </w:p>
          <w:p w:rsidR="00D334AB" w:rsidRDefault="00D334AB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D334AB" w:rsidRPr="00D334AB" w:rsidRDefault="00D334AB" w:rsidP="00B16003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D334AB">
              <w:rPr>
                <w:b/>
                <w:sz w:val="24"/>
                <w:szCs w:val="24"/>
                <w:lang w:val="pt-BR"/>
              </w:rPr>
              <w:t>Campo extensão:</w:t>
            </w:r>
          </w:p>
          <w:p w:rsidR="00D334AB" w:rsidRDefault="00D334AB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Projeto, Eventos, Cursos, programa, Prestação de Serviço, Produto, Produção e publicação.</w:t>
            </w:r>
          </w:p>
          <w:p w:rsidR="00D334AB" w:rsidRDefault="00D334AB" w:rsidP="00B16003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  <w:p w:rsidR="00D334AB" w:rsidRDefault="007F5D91" w:rsidP="00B16003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Identificação</w:t>
            </w:r>
            <w:r w:rsidR="00D334AB">
              <w:rPr>
                <w:b/>
                <w:sz w:val="24"/>
                <w:szCs w:val="24"/>
                <w:lang w:val="pt-BR"/>
              </w:rPr>
              <w:t xml:space="preserve"> da Ação</w:t>
            </w:r>
          </w:p>
          <w:p w:rsidR="00D334AB" w:rsidRDefault="00D334AB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Titulo</w:t>
            </w:r>
          </w:p>
          <w:p w:rsidR="00D334AB" w:rsidRDefault="00D334AB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Edital</w:t>
            </w:r>
          </w:p>
          <w:p w:rsidR="00D334AB" w:rsidRDefault="00D334AB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Curso</w:t>
            </w:r>
          </w:p>
          <w:p w:rsidR="00D334AB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Início previsto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Termino previsto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7F5D91">
              <w:rPr>
                <w:b/>
                <w:sz w:val="24"/>
                <w:szCs w:val="24"/>
                <w:lang w:val="pt-BR"/>
              </w:rPr>
              <w:t>Detalhes da Ação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Carga horaria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Período 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Limites de vagas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Local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Seguimento de cursos Primário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Seguimento de Cursos secundários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Descrição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Resumo da proposta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Palavras Chave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7F5D91" w:rsidRP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Divulgação</w:t>
            </w:r>
            <w:r>
              <w:rPr>
                <w:sz w:val="24"/>
                <w:szCs w:val="24"/>
                <w:lang w:val="pt-BR"/>
              </w:rPr>
              <w:t xml:space="preserve"> 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Cartaz, Folheto, Internet, Impressa, outro (campo aberto)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Certificados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Tipo (participantes, Equipe de execução)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Menção </w:t>
            </w:r>
            <w:r w:rsidR="00597DC5">
              <w:rPr>
                <w:sz w:val="24"/>
                <w:szCs w:val="24"/>
                <w:lang w:val="pt-BR"/>
              </w:rPr>
              <w:t>Mínima</w:t>
            </w:r>
          </w:p>
          <w:p w:rsidR="007F5D91" w:rsidRDefault="00597DC5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Frequência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Anexos</w:t>
            </w:r>
          </w:p>
          <w:p w:rsidR="007F5D91" w:rsidRDefault="00597DC5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Uploa</w:t>
            </w:r>
            <w:r w:rsidR="007F5D91">
              <w:rPr>
                <w:sz w:val="24"/>
                <w:szCs w:val="24"/>
                <w:lang w:val="pt-BR"/>
              </w:rPr>
              <w:t>d de arquivos</w:t>
            </w:r>
          </w:p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  <w:p w:rsidR="007F5D91" w:rsidRDefault="00597DC5" w:rsidP="00B16003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Mem</w:t>
            </w:r>
            <w:r w:rsidR="007F5D91">
              <w:rPr>
                <w:b/>
                <w:sz w:val="24"/>
                <w:szCs w:val="24"/>
                <w:lang w:val="pt-BR"/>
              </w:rPr>
              <w:t>bros</w:t>
            </w:r>
          </w:p>
          <w:p w:rsidR="007F5D91" w:rsidRP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Vincular outros coordenadores (busca)</w:t>
            </w:r>
          </w:p>
        </w:tc>
        <w:tc>
          <w:tcPr>
            <w:tcW w:w="1763" w:type="dxa"/>
            <w:shd w:val="clear" w:color="auto" w:fill="FFFFFF"/>
          </w:tcPr>
          <w:p w:rsidR="005A2484" w:rsidRPr="009905D1" w:rsidRDefault="00896C5A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highlight w:val="yellow"/>
                <w:lang w:val="pt-BR"/>
              </w:rPr>
            </w:pPr>
            <w:r w:rsidRPr="00597DC5">
              <w:rPr>
                <w:sz w:val="24"/>
                <w:szCs w:val="24"/>
                <w:lang w:val="pt-BR"/>
              </w:rPr>
              <w:lastRenderedPageBreak/>
              <w:t>E</w:t>
            </w:r>
            <w:r w:rsidR="00F30067">
              <w:rPr>
                <w:sz w:val="24"/>
                <w:szCs w:val="24"/>
                <w:lang w:val="pt-BR"/>
              </w:rPr>
              <w:t>SSENCIAL</w:t>
            </w:r>
          </w:p>
        </w:tc>
        <w:tc>
          <w:tcPr>
            <w:tcW w:w="1595" w:type="dxa"/>
            <w:shd w:val="clear" w:color="auto" w:fill="FFFFFF"/>
          </w:tcPr>
          <w:p w:rsidR="005A2484" w:rsidRPr="00BC44F0" w:rsidRDefault="008B36CD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004</w:t>
            </w:r>
          </w:p>
        </w:tc>
        <w:tc>
          <w:tcPr>
            <w:tcW w:w="2175" w:type="dxa"/>
            <w:shd w:val="clear" w:color="auto" w:fill="FFFFFF"/>
          </w:tcPr>
          <w:p w:rsidR="005A2484" w:rsidRPr="00BC44F0" w:rsidRDefault="00867C8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RN002</w:t>
            </w:r>
          </w:p>
        </w:tc>
      </w:tr>
      <w:tr w:rsidR="007F5D91" w:rsidRPr="00BC44F0" w:rsidTr="003E505A">
        <w:tc>
          <w:tcPr>
            <w:tcW w:w="985" w:type="dxa"/>
            <w:shd w:val="clear" w:color="auto" w:fill="FFFFFF"/>
          </w:tcPr>
          <w:p w:rsidR="007F5D91" w:rsidRPr="009905D1" w:rsidRDefault="00F30067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highlight w:val="yellow"/>
                <w:lang w:val="pt-BR"/>
              </w:rPr>
            </w:pPr>
            <w:r w:rsidRPr="00F30067">
              <w:rPr>
                <w:b/>
                <w:sz w:val="24"/>
                <w:szCs w:val="24"/>
                <w:lang w:val="pt-BR"/>
              </w:rPr>
              <w:lastRenderedPageBreak/>
              <w:t>RF009</w:t>
            </w:r>
          </w:p>
        </w:tc>
        <w:tc>
          <w:tcPr>
            <w:tcW w:w="3689" w:type="dxa"/>
            <w:shd w:val="clear" w:color="auto" w:fill="FFFFFF"/>
          </w:tcPr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permitir a visualização extensão</w:t>
            </w:r>
            <w:r w:rsidR="00F30067">
              <w:rPr>
                <w:sz w:val="24"/>
                <w:szCs w:val="24"/>
                <w:lang w:val="pt-BR"/>
              </w:rPr>
              <w:t xml:space="preserve"> (evento)</w:t>
            </w:r>
            <w:r>
              <w:rPr>
                <w:sz w:val="24"/>
                <w:szCs w:val="24"/>
                <w:lang w:val="pt-BR"/>
              </w:rPr>
              <w:t xml:space="preserve">. </w:t>
            </w:r>
          </w:p>
        </w:tc>
        <w:tc>
          <w:tcPr>
            <w:tcW w:w="1763" w:type="dxa"/>
            <w:shd w:val="clear" w:color="auto" w:fill="FFFFFF"/>
          </w:tcPr>
          <w:p w:rsidR="007F5D91" w:rsidRPr="009905D1" w:rsidRDefault="007F5D91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highlight w:val="yellow"/>
                <w:lang w:val="pt-BR"/>
              </w:rPr>
            </w:pPr>
          </w:p>
        </w:tc>
        <w:tc>
          <w:tcPr>
            <w:tcW w:w="1595" w:type="dxa"/>
            <w:shd w:val="clear" w:color="auto" w:fill="FFFFFF"/>
          </w:tcPr>
          <w:p w:rsidR="007F5D91" w:rsidRPr="00BC44F0" w:rsidRDefault="007F5D9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7F5D91" w:rsidRPr="00BC44F0" w:rsidRDefault="007F5D9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7F5D91" w:rsidRPr="00BC44F0" w:rsidTr="003E505A">
        <w:tc>
          <w:tcPr>
            <w:tcW w:w="985" w:type="dxa"/>
            <w:shd w:val="clear" w:color="auto" w:fill="FFFFFF"/>
          </w:tcPr>
          <w:p w:rsidR="007F5D91" w:rsidRPr="009905D1" w:rsidRDefault="00F30067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highlight w:val="yellow"/>
                <w:lang w:val="pt-BR"/>
              </w:rPr>
            </w:pPr>
            <w:r w:rsidRPr="00F30067">
              <w:rPr>
                <w:b/>
                <w:sz w:val="24"/>
                <w:szCs w:val="24"/>
                <w:lang w:val="pt-BR"/>
              </w:rPr>
              <w:lastRenderedPageBreak/>
              <w:t>RF010</w:t>
            </w:r>
          </w:p>
        </w:tc>
        <w:tc>
          <w:tcPr>
            <w:tcW w:w="3689" w:type="dxa"/>
            <w:shd w:val="clear" w:color="auto" w:fill="FFFFFF"/>
          </w:tcPr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permitir a al</w:t>
            </w:r>
            <w:r w:rsidR="00597DC5">
              <w:rPr>
                <w:sz w:val="24"/>
                <w:szCs w:val="24"/>
                <w:lang w:val="pt-BR"/>
              </w:rPr>
              <w:t>t</w:t>
            </w:r>
            <w:r>
              <w:rPr>
                <w:sz w:val="24"/>
                <w:szCs w:val="24"/>
                <w:lang w:val="pt-BR"/>
              </w:rPr>
              <w:t>eração da extensão apenas quando o evento ainda não tiver sido aprovado pela Diretoria.</w:t>
            </w:r>
          </w:p>
        </w:tc>
        <w:tc>
          <w:tcPr>
            <w:tcW w:w="1763" w:type="dxa"/>
            <w:shd w:val="clear" w:color="auto" w:fill="FFFFFF"/>
          </w:tcPr>
          <w:p w:rsidR="007F5D91" w:rsidRPr="009905D1" w:rsidRDefault="007F5D91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highlight w:val="yellow"/>
                <w:lang w:val="pt-BR"/>
              </w:rPr>
            </w:pPr>
          </w:p>
        </w:tc>
        <w:tc>
          <w:tcPr>
            <w:tcW w:w="1595" w:type="dxa"/>
            <w:shd w:val="clear" w:color="auto" w:fill="FFFFFF"/>
          </w:tcPr>
          <w:p w:rsidR="007F5D91" w:rsidRPr="00BC44F0" w:rsidRDefault="007F5D9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7F5D91" w:rsidRPr="00BC44F0" w:rsidRDefault="007F5D9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7F5D91" w:rsidRPr="00BC44F0" w:rsidTr="003E505A">
        <w:tc>
          <w:tcPr>
            <w:tcW w:w="985" w:type="dxa"/>
            <w:shd w:val="clear" w:color="auto" w:fill="FFFFFF"/>
          </w:tcPr>
          <w:p w:rsidR="007F5D91" w:rsidRPr="009905D1" w:rsidRDefault="00F30067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highlight w:val="yellow"/>
                <w:lang w:val="pt-BR"/>
              </w:rPr>
            </w:pPr>
            <w:r w:rsidRPr="00F30067">
              <w:rPr>
                <w:b/>
                <w:sz w:val="24"/>
                <w:szCs w:val="24"/>
                <w:lang w:val="pt-BR"/>
              </w:rPr>
              <w:t>RF011</w:t>
            </w:r>
          </w:p>
        </w:tc>
        <w:tc>
          <w:tcPr>
            <w:tcW w:w="3689" w:type="dxa"/>
            <w:shd w:val="clear" w:color="auto" w:fill="FFFFFF"/>
          </w:tcPr>
          <w:p w:rsidR="007F5D91" w:rsidRDefault="007F5D91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permitir o cancela</w:t>
            </w:r>
            <w:r w:rsidR="00597DC5">
              <w:rPr>
                <w:sz w:val="24"/>
                <w:szCs w:val="24"/>
                <w:lang w:val="pt-BR"/>
              </w:rPr>
              <w:t>mento da extensão apenas quando a mesma não tiver sido aprovada pela diretoria.</w:t>
            </w:r>
          </w:p>
        </w:tc>
        <w:tc>
          <w:tcPr>
            <w:tcW w:w="1763" w:type="dxa"/>
            <w:shd w:val="clear" w:color="auto" w:fill="FFFFFF"/>
          </w:tcPr>
          <w:p w:rsidR="007F5D91" w:rsidRPr="009905D1" w:rsidRDefault="007F5D91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highlight w:val="yellow"/>
                <w:lang w:val="pt-BR"/>
              </w:rPr>
            </w:pPr>
          </w:p>
        </w:tc>
        <w:tc>
          <w:tcPr>
            <w:tcW w:w="1595" w:type="dxa"/>
            <w:shd w:val="clear" w:color="auto" w:fill="FFFFFF"/>
          </w:tcPr>
          <w:p w:rsidR="007F5D91" w:rsidRPr="00BC44F0" w:rsidRDefault="007F5D9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7F5D91" w:rsidRPr="00BC44F0" w:rsidRDefault="007F5D91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597DC5" w:rsidRPr="00BC44F0" w:rsidTr="003E505A">
        <w:tc>
          <w:tcPr>
            <w:tcW w:w="985" w:type="dxa"/>
            <w:shd w:val="clear" w:color="auto" w:fill="FFFFFF"/>
          </w:tcPr>
          <w:p w:rsidR="00597DC5" w:rsidRPr="009905D1" w:rsidRDefault="00F30067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highlight w:val="yellow"/>
                <w:lang w:val="pt-BR"/>
              </w:rPr>
            </w:pPr>
            <w:r w:rsidRPr="00F30067">
              <w:rPr>
                <w:b/>
                <w:sz w:val="24"/>
                <w:szCs w:val="24"/>
                <w:lang w:val="pt-BR"/>
              </w:rPr>
              <w:t>RF012</w:t>
            </w:r>
          </w:p>
        </w:tc>
        <w:tc>
          <w:tcPr>
            <w:tcW w:w="3689" w:type="dxa"/>
            <w:shd w:val="clear" w:color="auto" w:fill="FFFFFF"/>
          </w:tcPr>
          <w:p w:rsidR="00597DC5" w:rsidRDefault="00597DC5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(Site) O sistema deve exibir no site da plataforma todos os eventos aprovados pela diretoria.</w:t>
            </w:r>
          </w:p>
        </w:tc>
        <w:tc>
          <w:tcPr>
            <w:tcW w:w="1763" w:type="dxa"/>
            <w:shd w:val="clear" w:color="auto" w:fill="FFFFFF"/>
          </w:tcPr>
          <w:p w:rsidR="00597DC5" w:rsidRPr="009905D1" w:rsidRDefault="00597DC5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highlight w:val="yellow"/>
                <w:lang w:val="pt-BR"/>
              </w:rPr>
            </w:pPr>
          </w:p>
        </w:tc>
        <w:tc>
          <w:tcPr>
            <w:tcW w:w="1595" w:type="dxa"/>
            <w:shd w:val="clear" w:color="auto" w:fill="FFFFFF"/>
          </w:tcPr>
          <w:p w:rsidR="00597DC5" w:rsidRPr="00BC44F0" w:rsidRDefault="00597DC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597DC5" w:rsidRPr="00BC44F0" w:rsidRDefault="00597DC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  <w:tr w:rsidR="00597DC5" w:rsidRPr="00BC44F0" w:rsidTr="003E505A">
        <w:tc>
          <w:tcPr>
            <w:tcW w:w="985" w:type="dxa"/>
            <w:shd w:val="clear" w:color="auto" w:fill="FFFFFF"/>
          </w:tcPr>
          <w:p w:rsidR="00597DC5" w:rsidRPr="009905D1" w:rsidRDefault="00597DC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highlight w:val="yellow"/>
                <w:lang w:val="pt-BR"/>
              </w:rPr>
            </w:pPr>
          </w:p>
        </w:tc>
        <w:tc>
          <w:tcPr>
            <w:tcW w:w="3689" w:type="dxa"/>
            <w:shd w:val="clear" w:color="auto" w:fill="FFFFFF"/>
          </w:tcPr>
          <w:p w:rsidR="00597DC5" w:rsidRDefault="00597DC5" w:rsidP="00B16003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</w:p>
        </w:tc>
        <w:tc>
          <w:tcPr>
            <w:tcW w:w="1763" w:type="dxa"/>
            <w:shd w:val="clear" w:color="auto" w:fill="FFFFFF"/>
          </w:tcPr>
          <w:p w:rsidR="00597DC5" w:rsidRPr="009905D1" w:rsidRDefault="00597DC5" w:rsidP="00BD79CE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highlight w:val="yellow"/>
                <w:lang w:val="pt-BR"/>
              </w:rPr>
            </w:pPr>
          </w:p>
        </w:tc>
        <w:tc>
          <w:tcPr>
            <w:tcW w:w="1595" w:type="dxa"/>
            <w:shd w:val="clear" w:color="auto" w:fill="FFFFFF"/>
          </w:tcPr>
          <w:p w:rsidR="00597DC5" w:rsidRPr="00BC44F0" w:rsidRDefault="00597DC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2175" w:type="dxa"/>
            <w:shd w:val="clear" w:color="auto" w:fill="FFFFFF"/>
          </w:tcPr>
          <w:p w:rsidR="00597DC5" w:rsidRPr="00BC44F0" w:rsidRDefault="00597DC5" w:rsidP="00BD79CE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</w:p>
        </w:tc>
      </w:tr>
    </w:tbl>
    <w:p w:rsidR="00C463E8" w:rsidRPr="00BC44F0" w:rsidRDefault="00C463E8" w:rsidP="009370FB">
      <w:pPr>
        <w:rPr>
          <w:sz w:val="24"/>
          <w:szCs w:val="24"/>
          <w:lang w:val="pt-BR"/>
        </w:rPr>
      </w:pPr>
    </w:p>
    <w:p w:rsidR="00C463E8" w:rsidRPr="00BC44F0" w:rsidRDefault="00C463E8" w:rsidP="009370FB">
      <w:pPr>
        <w:rPr>
          <w:sz w:val="24"/>
          <w:szCs w:val="24"/>
          <w:lang w:val="pt-BR"/>
        </w:rPr>
      </w:pPr>
    </w:p>
    <w:p w:rsidR="00180E4C" w:rsidRPr="00BC44F0" w:rsidRDefault="00180E4C" w:rsidP="00180E4C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11" w:name="_Toc289338176"/>
      <w:r w:rsidRPr="00BC44F0">
        <w:rPr>
          <w:rFonts w:ascii="Times New Roman" w:hAnsi="Times New Roman"/>
          <w:sz w:val="24"/>
          <w:szCs w:val="24"/>
          <w:lang w:val="pt-BR"/>
        </w:rPr>
        <w:t>Não Funcionais</w:t>
      </w:r>
      <w:bookmarkEnd w:id="11"/>
    </w:p>
    <w:p w:rsidR="001D40DF" w:rsidRPr="00BC44F0" w:rsidRDefault="00E51D7C" w:rsidP="001D40DF">
      <w:pPr>
        <w:pStyle w:val="Corpodetexto"/>
        <w:ind w:left="0"/>
        <w:rPr>
          <w:sz w:val="24"/>
          <w:szCs w:val="24"/>
          <w:lang w:val="pt-BR"/>
        </w:rPr>
      </w:pPr>
      <w:r w:rsidRPr="00BC44F0">
        <w:rPr>
          <w:sz w:val="24"/>
          <w:szCs w:val="24"/>
          <w:lang w:val="pt-BR"/>
        </w:rPr>
        <w:t>Esta subseção</w:t>
      </w:r>
      <w:r w:rsidR="00EB7288" w:rsidRPr="00BC44F0">
        <w:rPr>
          <w:sz w:val="24"/>
          <w:szCs w:val="24"/>
          <w:lang w:val="pt-BR"/>
        </w:rPr>
        <w:t xml:space="preserve"> define os Requisitos Não Funcionais (RNF) com restrições e aspectos de qualidade</w:t>
      </w:r>
      <w:r w:rsidR="00551678" w:rsidRPr="00BC44F0">
        <w:rPr>
          <w:sz w:val="24"/>
          <w:szCs w:val="24"/>
          <w:lang w:val="pt-BR"/>
        </w:rPr>
        <w:t>.</w:t>
      </w:r>
    </w:p>
    <w:p w:rsidR="00430DC7" w:rsidRPr="00BC44F0" w:rsidRDefault="00430DC7" w:rsidP="00430DC7">
      <w:pPr>
        <w:pStyle w:val="Corpodetexto"/>
        <w:ind w:left="0"/>
        <w:jc w:val="both"/>
        <w:rPr>
          <w:b/>
          <w:sz w:val="24"/>
          <w:szCs w:val="24"/>
          <w:lang w:val="pt-BR"/>
        </w:rPr>
      </w:pPr>
    </w:p>
    <w:tbl>
      <w:tblPr>
        <w:tblW w:w="1004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3490"/>
        <w:gridCol w:w="2243"/>
        <w:gridCol w:w="2443"/>
      </w:tblGrid>
      <w:tr w:rsidR="003238CD" w:rsidRPr="00BC44F0" w:rsidTr="003238CD">
        <w:tc>
          <w:tcPr>
            <w:tcW w:w="2066" w:type="dxa"/>
            <w:shd w:val="clear" w:color="auto" w:fill="D9D9D9"/>
          </w:tcPr>
          <w:p w:rsidR="003238CD" w:rsidRPr="00BC44F0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3888" w:type="dxa"/>
            <w:shd w:val="clear" w:color="auto" w:fill="D9D9D9"/>
          </w:tcPr>
          <w:p w:rsidR="003238CD" w:rsidRPr="00BC44F0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046" w:type="dxa"/>
            <w:shd w:val="clear" w:color="auto" w:fill="D9D9D9"/>
          </w:tcPr>
          <w:p w:rsidR="003238CD" w:rsidRPr="00BC44F0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Categoria</w:t>
            </w:r>
          </w:p>
        </w:tc>
        <w:tc>
          <w:tcPr>
            <w:tcW w:w="2046" w:type="dxa"/>
            <w:shd w:val="clear" w:color="auto" w:fill="D9D9D9"/>
          </w:tcPr>
          <w:p w:rsidR="003238CD" w:rsidRPr="00BC44F0" w:rsidRDefault="003238CD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Escopo</w:t>
            </w:r>
          </w:p>
        </w:tc>
      </w:tr>
      <w:tr w:rsidR="003238CD" w:rsidRPr="00BC44F0" w:rsidTr="003238CD">
        <w:trPr>
          <w:trHeight w:val="171"/>
        </w:trPr>
        <w:tc>
          <w:tcPr>
            <w:tcW w:w="2066" w:type="dxa"/>
          </w:tcPr>
          <w:p w:rsidR="003238CD" w:rsidRPr="00BC44F0" w:rsidRDefault="00E11B62" w:rsidP="009A7417">
            <w:pPr>
              <w:tabs>
                <w:tab w:val="left" w:pos="1053"/>
              </w:tabs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RNF01</w:t>
            </w:r>
          </w:p>
        </w:tc>
        <w:tc>
          <w:tcPr>
            <w:tcW w:w="3888" w:type="dxa"/>
          </w:tcPr>
          <w:p w:rsidR="003238CD" w:rsidRPr="00BC44F0" w:rsidRDefault="00E11B62" w:rsidP="00430DC7">
            <w:pPr>
              <w:ind w:hanging="23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ter capacidade para recuperar os dados perdidos da última operação que realizou em caso de falha.</w:t>
            </w:r>
          </w:p>
        </w:tc>
        <w:tc>
          <w:tcPr>
            <w:tcW w:w="2046" w:type="dxa"/>
          </w:tcPr>
          <w:p w:rsidR="003238CD" w:rsidRPr="00BC44F0" w:rsidRDefault="00E11B62" w:rsidP="0006568D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3238CD" w:rsidRPr="00BC44F0" w:rsidRDefault="0032388A" w:rsidP="0006568D">
            <w:pPr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SISTEMA</w:t>
            </w:r>
          </w:p>
        </w:tc>
      </w:tr>
      <w:tr w:rsidR="003238CD" w:rsidRPr="00BC44F0" w:rsidTr="003238CD">
        <w:tc>
          <w:tcPr>
            <w:tcW w:w="2066" w:type="dxa"/>
          </w:tcPr>
          <w:p w:rsidR="003238CD" w:rsidRPr="00BC44F0" w:rsidRDefault="00E11B62" w:rsidP="0006568D">
            <w:pPr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RNF02</w:t>
            </w:r>
          </w:p>
        </w:tc>
        <w:tc>
          <w:tcPr>
            <w:tcW w:w="3888" w:type="dxa"/>
          </w:tcPr>
          <w:p w:rsidR="003238CD" w:rsidRPr="00BC44F0" w:rsidRDefault="00E11B62" w:rsidP="0006568D">
            <w:pPr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fornecer facilidades para a realização de backups dos arquivos do sistema.</w:t>
            </w:r>
          </w:p>
        </w:tc>
        <w:tc>
          <w:tcPr>
            <w:tcW w:w="2046" w:type="dxa"/>
          </w:tcPr>
          <w:p w:rsidR="003238CD" w:rsidRPr="00BC44F0" w:rsidRDefault="00E11B62" w:rsidP="0006568D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3238CD" w:rsidRPr="00BC44F0" w:rsidRDefault="0032388A" w:rsidP="0006568D">
            <w:pPr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SISTEMA</w:t>
            </w:r>
          </w:p>
        </w:tc>
      </w:tr>
      <w:tr w:rsidR="003238CD" w:rsidRPr="00BC44F0" w:rsidTr="003238CD">
        <w:tc>
          <w:tcPr>
            <w:tcW w:w="2066" w:type="dxa"/>
          </w:tcPr>
          <w:p w:rsidR="003238CD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RN</w:t>
            </w:r>
            <w:r w:rsidR="00531F46" w:rsidRPr="00BC44F0">
              <w:rPr>
                <w:b/>
                <w:sz w:val="24"/>
                <w:szCs w:val="24"/>
                <w:lang w:val="pt-BR"/>
              </w:rPr>
              <w:t>F</w:t>
            </w:r>
            <w:r w:rsidRPr="00BC44F0">
              <w:rPr>
                <w:b/>
                <w:sz w:val="24"/>
                <w:szCs w:val="24"/>
                <w:lang w:val="pt-BR"/>
              </w:rPr>
              <w:t>03</w:t>
            </w:r>
          </w:p>
        </w:tc>
        <w:tc>
          <w:tcPr>
            <w:tcW w:w="3888" w:type="dxa"/>
          </w:tcPr>
          <w:p w:rsidR="003238CD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possuir senhas de acesso e identificação para diferentes tipos de usuários: administrador do</w:t>
            </w:r>
            <w:r w:rsidR="00F30067">
              <w:rPr>
                <w:sz w:val="24"/>
                <w:szCs w:val="24"/>
                <w:lang w:val="pt-BR"/>
              </w:rPr>
              <w:t xml:space="preserve"> sistema e usuários cadastrados.</w:t>
            </w:r>
          </w:p>
        </w:tc>
        <w:tc>
          <w:tcPr>
            <w:tcW w:w="2046" w:type="dxa"/>
          </w:tcPr>
          <w:p w:rsidR="003238CD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3238CD" w:rsidRPr="00BC44F0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SISTEMA</w:t>
            </w:r>
          </w:p>
        </w:tc>
      </w:tr>
      <w:tr w:rsidR="00F30067" w:rsidRPr="00BC44F0" w:rsidTr="003238CD">
        <w:tc>
          <w:tcPr>
            <w:tcW w:w="2066" w:type="dxa"/>
          </w:tcPr>
          <w:p w:rsidR="00F30067" w:rsidRPr="00BC44F0" w:rsidRDefault="00F30067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RNF04</w:t>
            </w:r>
          </w:p>
        </w:tc>
        <w:tc>
          <w:tcPr>
            <w:tcW w:w="3888" w:type="dxa"/>
          </w:tcPr>
          <w:p w:rsidR="00F30067" w:rsidRPr="00BC44F0" w:rsidRDefault="00F30067" w:rsidP="0006568D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permitir a visualização apenas dos itens vinculados a perfil de acesso de casa usuário assim como a sua alteração também.</w:t>
            </w:r>
          </w:p>
        </w:tc>
        <w:tc>
          <w:tcPr>
            <w:tcW w:w="2046" w:type="dxa"/>
          </w:tcPr>
          <w:p w:rsidR="00F30067" w:rsidRPr="00BC44F0" w:rsidRDefault="00F30067" w:rsidP="0006568D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CONFIABILIDADE</w:t>
            </w:r>
          </w:p>
        </w:tc>
        <w:tc>
          <w:tcPr>
            <w:tcW w:w="2046" w:type="dxa"/>
          </w:tcPr>
          <w:p w:rsidR="00F30067" w:rsidRPr="00BC44F0" w:rsidRDefault="00F30067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SISTEMA</w:t>
            </w:r>
          </w:p>
        </w:tc>
      </w:tr>
      <w:tr w:rsidR="003F33CF" w:rsidRPr="00BC44F0" w:rsidTr="003238CD">
        <w:tc>
          <w:tcPr>
            <w:tcW w:w="2066" w:type="dxa"/>
          </w:tcPr>
          <w:p w:rsidR="003F33CF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RN</w:t>
            </w:r>
            <w:r w:rsidR="00531F46" w:rsidRPr="00BC44F0">
              <w:rPr>
                <w:b/>
                <w:sz w:val="24"/>
                <w:szCs w:val="24"/>
                <w:lang w:val="pt-BR"/>
              </w:rPr>
              <w:t>F</w:t>
            </w:r>
            <w:r w:rsidRPr="00BC44F0">
              <w:rPr>
                <w:b/>
                <w:sz w:val="24"/>
                <w:szCs w:val="24"/>
                <w:lang w:val="pt-BR"/>
              </w:rPr>
              <w:t>0</w:t>
            </w:r>
            <w:r w:rsidR="00F30067">
              <w:rPr>
                <w:b/>
                <w:sz w:val="24"/>
                <w:szCs w:val="24"/>
                <w:lang w:val="pt-BR"/>
              </w:rPr>
              <w:t>5</w:t>
            </w:r>
          </w:p>
        </w:tc>
        <w:tc>
          <w:tcPr>
            <w:tcW w:w="3888" w:type="dxa"/>
          </w:tcPr>
          <w:p w:rsidR="003F33CF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iCs/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responder a consultas online em menos de 5 segundos.</w:t>
            </w:r>
          </w:p>
        </w:tc>
        <w:tc>
          <w:tcPr>
            <w:tcW w:w="2046" w:type="dxa"/>
          </w:tcPr>
          <w:p w:rsidR="003F33CF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EFICIÊNCIA</w:t>
            </w:r>
          </w:p>
        </w:tc>
        <w:tc>
          <w:tcPr>
            <w:tcW w:w="2046" w:type="dxa"/>
          </w:tcPr>
          <w:p w:rsidR="003F33CF" w:rsidRPr="00BC44F0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3F33CF" w:rsidRPr="00BC44F0" w:rsidTr="003238CD">
        <w:tc>
          <w:tcPr>
            <w:tcW w:w="2066" w:type="dxa"/>
          </w:tcPr>
          <w:p w:rsidR="003F33CF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RN</w:t>
            </w:r>
            <w:r w:rsidR="00531F46" w:rsidRPr="00BC44F0">
              <w:rPr>
                <w:b/>
                <w:sz w:val="24"/>
                <w:szCs w:val="24"/>
                <w:lang w:val="pt-BR"/>
              </w:rPr>
              <w:t>F</w:t>
            </w:r>
            <w:r w:rsidRPr="00BC44F0">
              <w:rPr>
                <w:b/>
                <w:sz w:val="24"/>
                <w:szCs w:val="24"/>
                <w:lang w:val="pt-BR"/>
              </w:rPr>
              <w:t>0</w:t>
            </w:r>
            <w:r w:rsidR="00F30067">
              <w:rPr>
                <w:b/>
                <w:sz w:val="24"/>
                <w:szCs w:val="24"/>
                <w:lang w:val="pt-BR"/>
              </w:rPr>
              <w:t>6</w:t>
            </w:r>
          </w:p>
        </w:tc>
        <w:tc>
          <w:tcPr>
            <w:tcW w:w="3888" w:type="dxa"/>
          </w:tcPr>
          <w:p w:rsidR="003F33CF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iCs/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. O sistema deve iniciar a impressão de relatórios solicitados dentro de no máximo 20 segundos após sua requisição</w:t>
            </w:r>
          </w:p>
        </w:tc>
        <w:tc>
          <w:tcPr>
            <w:tcW w:w="2046" w:type="dxa"/>
          </w:tcPr>
          <w:p w:rsidR="003F33CF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EFICIÊNCIA</w:t>
            </w:r>
          </w:p>
        </w:tc>
        <w:tc>
          <w:tcPr>
            <w:tcW w:w="2046" w:type="dxa"/>
          </w:tcPr>
          <w:p w:rsidR="003F33CF" w:rsidRPr="00BC44F0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3F33CF" w:rsidRPr="00BC44F0" w:rsidTr="003238CD">
        <w:tc>
          <w:tcPr>
            <w:tcW w:w="2066" w:type="dxa"/>
          </w:tcPr>
          <w:p w:rsidR="003F33CF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RN</w:t>
            </w:r>
            <w:r w:rsidR="00531F46" w:rsidRPr="00BC44F0">
              <w:rPr>
                <w:b/>
                <w:sz w:val="24"/>
                <w:szCs w:val="24"/>
                <w:lang w:val="pt-BR"/>
              </w:rPr>
              <w:t>F</w:t>
            </w:r>
            <w:r w:rsidRPr="00BC44F0">
              <w:rPr>
                <w:b/>
                <w:sz w:val="24"/>
                <w:szCs w:val="24"/>
                <w:lang w:val="pt-BR"/>
              </w:rPr>
              <w:t>0</w:t>
            </w:r>
            <w:r w:rsidR="00F30067">
              <w:rPr>
                <w:b/>
                <w:sz w:val="24"/>
                <w:szCs w:val="24"/>
                <w:lang w:val="pt-BR"/>
              </w:rPr>
              <w:t>7</w:t>
            </w:r>
          </w:p>
        </w:tc>
        <w:tc>
          <w:tcPr>
            <w:tcW w:w="3888" w:type="dxa"/>
          </w:tcPr>
          <w:p w:rsidR="003F33CF" w:rsidRPr="00BC44F0" w:rsidRDefault="00E11B62" w:rsidP="004E09D1">
            <w:pPr>
              <w:tabs>
                <w:tab w:val="center" w:pos="882"/>
                <w:tab w:val="right" w:pos="1764"/>
              </w:tabs>
              <w:rPr>
                <w:iCs/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ser executado em computadores</w:t>
            </w:r>
            <w:r w:rsidR="004E09D1">
              <w:rPr>
                <w:sz w:val="24"/>
                <w:szCs w:val="24"/>
                <w:lang w:val="pt-BR"/>
              </w:rPr>
              <w:t>, tablete</w:t>
            </w:r>
            <w:r w:rsidR="00F30067">
              <w:rPr>
                <w:sz w:val="24"/>
                <w:szCs w:val="24"/>
                <w:lang w:val="pt-BR"/>
              </w:rPr>
              <w:t xml:space="preserve"> e celulares com acesso à</w:t>
            </w:r>
            <w:r w:rsidR="004E09D1">
              <w:rPr>
                <w:sz w:val="24"/>
                <w:szCs w:val="24"/>
                <w:lang w:val="pt-BR"/>
              </w:rPr>
              <w:t xml:space="preserve"> internet.</w:t>
            </w:r>
            <w:r w:rsidRPr="00BC44F0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046" w:type="dxa"/>
          </w:tcPr>
          <w:p w:rsidR="003F33CF" w:rsidRPr="00BC44F0" w:rsidRDefault="00E11B62" w:rsidP="0006568D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PORTABILIDADE</w:t>
            </w:r>
          </w:p>
        </w:tc>
        <w:tc>
          <w:tcPr>
            <w:tcW w:w="2046" w:type="dxa"/>
          </w:tcPr>
          <w:p w:rsidR="003F33CF" w:rsidRPr="00BC44F0" w:rsidRDefault="0032388A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4E09D1" w:rsidRPr="00BC44F0" w:rsidTr="003238CD">
        <w:tc>
          <w:tcPr>
            <w:tcW w:w="2066" w:type="dxa"/>
          </w:tcPr>
          <w:p w:rsidR="004E09D1" w:rsidRPr="0098039B" w:rsidRDefault="00C2387A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RNF08</w:t>
            </w:r>
          </w:p>
        </w:tc>
        <w:tc>
          <w:tcPr>
            <w:tcW w:w="3888" w:type="dxa"/>
          </w:tcPr>
          <w:p w:rsidR="004E09D1" w:rsidRPr="00BC44F0" w:rsidRDefault="004E09D1" w:rsidP="004E09D1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ser capaz de armazenar os dados em base de dados Oracle ou MySQL.</w:t>
            </w:r>
            <w:r>
              <w:rPr>
                <w:sz w:val="24"/>
                <w:szCs w:val="24"/>
                <w:lang w:val="pt-BR"/>
              </w:rPr>
              <w:t xml:space="preserve"> Independente do dispositivo que esteja sendo acessado seja um celular, tablete ou computador.</w:t>
            </w:r>
          </w:p>
        </w:tc>
        <w:tc>
          <w:tcPr>
            <w:tcW w:w="2046" w:type="dxa"/>
          </w:tcPr>
          <w:p w:rsidR="004E09D1" w:rsidRPr="00BC44F0" w:rsidRDefault="004E09D1" w:rsidP="0006568D">
            <w:pPr>
              <w:tabs>
                <w:tab w:val="center" w:pos="882"/>
                <w:tab w:val="right" w:pos="1764"/>
              </w:tabs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PORTABILIDADE</w:t>
            </w:r>
          </w:p>
        </w:tc>
        <w:tc>
          <w:tcPr>
            <w:tcW w:w="2046" w:type="dxa"/>
          </w:tcPr>
          <w:p w:rsidR="004E09D1" w:rsidRPr="00BC44F0" w:rsidRDefault="004E09D1" w:rsidP="0006568D">
            <w:pPr>
              <w:tabs>
                <w:tab w:val="center" w:pos="882"/>
                <w:tab w:val="right" w:pos="1764"/>
              </w:tabs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</w:tbl>
    <w:p w:rsidR="00FE0E72" w:rsidRPr="00BC44F0" w:rsidRDefault="00FE0E72" w:rsidP="001D40DF">
      <w:pPr>
        <w:pStyle w:val="Corpodetexto"/>
        <w:ind w:left="0"/>
        <w:rPr>
          <w:sz w:val="24"/>
          <w:szCs w:val="24"/>
          <w:lang w:val="pt-BR"/>
        </w:rPr>
      </w:pPr>
    </w:p>
    <w:p w:rsidR="005C70E7" w:rsidRDefault="00862D22" w:rsidP="00862D2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12" w:name="_Toc289338177"/>
      <w:r w:rsidRPr="00BC44F0">
        <w:rPr>
          <w:rFonts w:ascii="Times New Roman" w:hAnsi="Times New Roman"/>
          <w:sz w:val="24"/>
          <w:szCs w:val="24"/>
          <w:lang w:val="pt-BR"/>
        </w:rPr>
        <w:t>Regras de negócio</w:t>
      </w:r>
      <w:bookmarkEnd w:id="12"/>
    </w:p>
    <w:p w:rsidR="004E09D1" w:rsidRDefault="004E09D1" w:rsidP="004E09D1">
      <w:pPr>
        <w:rPr>
          <w:lang w:val="pt-BR"/>
        </w:rPr>
      </w:pPr>
    </w:p>
    <w:p w:rsidR="004E09D1" w:rsidRDefault="004E09D1" w:rsidP="004E09D1">
      <w:pPr>
        <w:rPr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41"/>
        <w:gridCol w:w="7681"/>
      </w:tblGrid>
      <w:tr w:rsidR="004E09D1" w:rsidRPr="00BC44F0" w:rsidTr="00FE50E3">
        <w:trPr>
          <w:trHeight w:val="30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0D9"/>
          </w:tcPr>
          <w:p w:rsidR="004E09D1" w:rsidRPr="00BC44F0" w:rsidRDefault="004E09D1" w:rsidP="00FE50E3">
            <w:pPr>
              <w:rPr>
                <w:b/>
                <w:sz w:val="24"/>
                <w:szCs w:val="24"/>
                <w:highlight w:val="lightGray"/>
              </w:rPr>
            </w:pPr>
            <w:r w:rsidRPr="00BC44F0">
              <w:rPr>
                <w:b/>
                <w:sz w:val="24"/>
                <w:szCs w:val="24"/>
                <w:highlight w:val="lightGray"/>
              </w:rPr>
              <w:t>ID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0D9"/>
          </w:tcPr>
          <w:p w:rsidR="004E09D1" w:rsidRPr="00BC44F0" w:rsidRDefault="004E09D1" w:rsidP="00FE50E3">
            <w:pPr>
              <w:rPr>
                <w:b/>
                <w:sz w:val="24"/>
                <w:szCs w:val="24"/>
                <w:highlight w:val="lightGray"/>
              </w:rPr>
            </w:pPr>
            <w:r w:rsidRPr="00BC44F0">
              <w:rPr>
                <w:b/>
                <w:sz w:val="24"/>
                <w:szCs w:val="24"/>
                <w:highlight w:val="lightGray"/>
              </w:rPr>
              <w:t>DESCRIÇÃO</w:t>
            </w:r>
          </w:p>
        </w:tc>
      </w:tr>
      <w:tr w:rsidR="004E09D1" w:rsidRPr="00BC44F0" w:rsidTr="00FE50E3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RN001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gerar um código de cadastro para o pra o administrador cadastrado</w:t>
            </w:r>
          </w:p>
        </w:tc>
      </w:tr>
      <w:tr w:rsidR="004E09D1" w:rsidRPr="00BC44F0" w:rsidTr="00FE50E3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gerar um código para cada perfil de acesso cadastrado</w:t>
            </w:r>
          </w:p>
        </w:tc>
      </w:tr>
      <w:tr w:rsidR="004E09D1" w:rsidRPr="00BC44F0" w:rsidTr="00FE50E3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não pode permitir o cadastro de mais de um perfil de acesso com o mesmo nome.</w:t>
            </w:r>
          </w:p>
        </w:tc>
      </w:tr>
      <w:tr w:rsidR="004E09D1" w:rsidRPr="00BC44F0" w:rsidTr="00FE50E3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não pode permitir a exclusão de um perfil de acesso já vinculado a um profissional.</w:t>
            </w:r>
          </w:p>
        </w:tc>
      </w:tr>
      <w:tr w:rsidR="004E09D1" w:rsidRPr="00BC44F0" w:rsidTr="00FE50E3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RN002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gerar um código d</w:t>
            </w:r>
            <w:r>
              <w:rPr>
                <w:sz w:val="24"/>
                <w:szCs w:val="24"/>
                <w:lang w:val="pt-BR"/>
              </w:rPr>
              <w:t>e cadastro para cada profissional</w:t>
            </w:r>
            <w:r w:rsidRPr="00BC44F0">
              <w:rPr>
                <w:sz w:val="24"/>
                <w:szCs w:val="24"/>
                <w:lang w:val="pt-BR"/>
              </w:rPr>
              <w:t xml:space="preserve"> cadastrado</w:t>
            </w:r>
          </w:p>
        </w:tc>
      </w:tr>
      <w:tr w:rsidR="0098039B" w:rsidRPr="00BC44F0" w:rsidTr="00FE50E3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39B" w:rsidRPr="00BC44F0" w:rsidRDefault="0098039B" w:rsidP="00FE50E3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39B" w:rsidRPr="00BC44F0" w:rsidRDefault="0098039B" w:rsidP="00FE50E3">
            <w:pPr>
              <w:snapToGrid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deve vincular cada profissional cadastrado a um perfil de acesso.</w:t>
            </w:r>
          </w:p>
        </w:tc>
      </w:tr>
      <w:tr w:rsidR="0098039B" w:rsidRPr="00BC44F0" w:rsidTr="00FE50E3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39B" w:rsidRPr="00BC44F0" w:rsidRDefault="0098039B" w:rsidP="00FE50E3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39B" w:rsidRPr="003C73AB" w:rsidRDefault="0098039B" w:rsidP="00FE50E3">
            <w:pPr>
              <w:snapToGrid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No </w:t>
            </w:r>
            <w:r w:rsidR="003C73AB">
              <w:rPr>
                <w:sz w:val="24"/>
                <w:szCs w:val="24"/>
                <w:lang w:val="pt-BR"/>
              </w:rPr>
              <w:t xml:space="preserve">cadastro de um novo profissional os campos: </w:t>
            </w:r>
            <w:r w:rsidR="003C73AB">
              <w:rPr>
                <w:b/>
                <w:sz w:val="24"/>
                <w:szCs w:val="24"/>
                <w:lang w:val="pt-BR"/>
              </w:rPr>
              <w:t xml:space="preserve">Nome, CPF, RG, código, e-mail, titulação, telefone </w:t>
            </w:r>
            <w:r w:rsidR="003C73AB">
              <w:rPr>
                <w:sz w:val="24"/>
                <w:szCs w:val="24"/>
                <w:lang w:val="pt-BR"/>
              </w:rPr>
              <w:t xml:space="preserve">(ao menos um telefone) </w:t>
            </w:r>
            <w:r w:rsidR="003C73AB">
              <w:rPr>
                <w:b/>
                <w:sz w:val="24"/>
                <w:szCs w:val="24"/>
                <w:lang w:val="pt-BR"/>
              </w:rPr>
              <w:t xml:space="preserve">e senha. </w:t>
            </w:r>
            <w:r w:rsidR="003C73AB">
              <w:rPr>
                <w:sz w:val="24"/>
                <w:szCs w:val="24"/>
                <w:lang w:val="pt-BR"/>
              </w:rPr>
              <w:t>Devem ser obrigatórios.</w:t>
            </w:r>
          </w:p>
        </w:tc>
      </w:tr>
      <w:tr w:rsidR="0098039B" w:rsidRPr="00BC44F0" w:rsidTr="00FE50E3">
        <w:trPr>
          <w:cantSplit/>
          <w:trHeight w:val="235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39B" w:rsidRPr="00BC44F0" w:rsidRDefault="0098039B" w:rsidP="00FE50E3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39B" w:rsidRPr="00BC44F0" w:rsidRDefault="003C73AB" w:rsidP="00FE50E3">
            <w:pPr>
              <w:snapToGrid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sistema só deve permitir a alteração do cadastro de profissionais de acordo com o perfil de acesso autorizado.</w:t>
            </w:r>
          </w:p>
        </w:tc>
      </w:tr>
      <w:tr w:rsidR="004E09D1" w:rsidRPr="00BC44F0" w:rsidTr="00FE50E3">
        <w:trPr>
          <w:cantSplit/>
          <w:trHeight w:val="11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No cadastro de profissional o sistema deve validar os campos</w:t>
            </w:r>
            <w:r w:rsidR="003C73AB">
              <w:rPr>
                <w:sz w:val="24"/>
                <w:szCs w:val="24"/>
                <w:lang w:val="pt-BR"/>
              </w:rPr>
              <w:t>:</w:t>
            </w:r>
            <w:r w:rsidR="003C73AB">
              <w:rPr>
                <w:sz w:val="24"/>
                <w:szCs w:val="24"/>
                <w:lang w:val="pt-BR"/>
              </w:rPr>
              <w:t xml:space="preserve"> </w:t>
            </w:r>
            <w:r w:rsidR="003C73AB">
              <w:rPr>
                <w:b/>
                <w:sz w:val="24"/>
                <w:szCs w:val="24"/>
                <w:lang w:val="pt-BR"/>
              </w:rPr>
              <w:t xml:space="preserve">Nome, CPF, RG, código, e-mail, titulação, </w:t>
            </w:r>
            <w:proofErr w:type="spellStart"/>
            <w:r w:rsidR="001F7608">
              <w:rPr>
                <w:b/>
                <w:sz w:val="24"/>
                <w:szCs w:val="24"/>
                <w:lang w:val="pt-BR"/>
              </w:rPr>
              <w:t>Codigo</w:t>
            </w:r>
            <w:proofErr w:type="spellEnd"/>
            <w:r w:rsidR="001F7608">
              <w:rPr>
                <w:b/>
                <w:sz w:val="24"/>
                <w:szCs w:val="24"/>
                <w:lang w:val="pt-BR"/>
              </w:rPr>
              <w:t xml:space="preserve"> da titulação, </w:t>
            </w:r>
            <w:r w:rsidR="001F7608">
              <w:rPr>
                <w:sz w:val="24"/>
                <w:szCs w:val="24"/>
                <w:lang w:val="pt-BR"/>
              </w:rPr>
              <w:t>em caso de coordenador</w:t>
            </w:r>
            <w:bookmarkStart w:id="13" w:name="_GoBack"/>
            <w:bookmarkEnd w:id="13"/>
            <w:r w:rsidR="001F7608">
              <w:rPr>
                <w:sz w:val="24"/>
                <w:szCs w:val="24"/>
                <w:lang w:val="pt-BR"/>
              </w:rPr>
              <w:t xml:space="preserve"> </w:t>
            </w:r>
            <w:proofErr w:type="spellStart"/>
            <w:r w:rsidR="001F7608">
              <w:rPr>
                <w:sz w:val="24"/>
                <w:szCs w:val="24"/>
                <w:lang w:val="pt-BR"/>
              </w:rPr>
              <w:t>imformar</w:t>
            </w:r>
            <w:proofErr w:type="spellEnd"/>
            <w:r w:rsidR="001F7608">
              <w:rPr>
                <w:sz w:val="24"/>
                <w:szCs w:val="24"/>
                <w:lang w:val="pt-BR"/>
              </w:rPr>
              <w:t xml:space="preserve"> qual o curso ou cursos. </w:t>
            </w:r>
            <w:proofErr w:type="gramStart"/>
            <w:r w:rsidR="003C73AB">
              <w:rPr>
                <w:b/>
                <w:sz w:val="24"/>
                <w:szCs w:val="24"/>
                <w:lang w:val="pt-BR"/>
              </w:rPr>
              <w:t>telefone</w:t>
            </w:r>
            <w:proofErr w:type="gramEnd"/>
            <w:r w:rsidR="003C73AB">
              <w:rPr>
                <w:b/>
                <w:sz w:val="24"/>
                <w:szCs w:val="24"/>
                <w:lang w:val="pt-BR"/>
              </w:rPr>
              <w:t xml:space="preserve"> </w:t>
            </w:r>
            <w:r w:rsidR="003C73AB">
              <w:rPr>
                <w:sz w:val="24"/>
                <w:szCs w:val="24"/>
                <w:lang w:val="pt-BR"/>
              </w:rPr>
              <w:t xml:space="preserve">(ao menos um telefone) </w:t>
            </w:r>
            <w:r w:rsidR="003C73AB">
              <w:rPr>
                <w:b/>
                <w:sz w:val="24"/>
                <w:szCs w:val="24"/>
                <w:lang w:val="pt-BR"/>
              </w:rPr>
              <w:t>e senha.</w:t>
            </w:r>
          </w:p>
        </w:tc>
      </w:tr>
      <w:tr w:rsidR="004E09D1" w:rsidRPr="00BC44F0" w:rsidTr="00FE50E3">
        <w:trPr>
          <w:cantSplit/>
          <w:trHeight w:val="11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RN004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gerar um códi</w:t>
            </w:r>
            <w:r>
              <w:rPr>
                <w:sz w:val="24"/>
                <w:szCs w:val="24"/>
                <w:lang w:val="pt-BR"/>
              </w:rPr>
              <w:t>go de cadastro para cada extensão (evento)</w:t>
            </w:r>
            <w:r w:rsidRPr="00BC44F0">
              <w:rPr>
                <w:sz w:val="24"/>
                <w:szCs w:val="24"/>
                <w:lang w:val="pt-BR"/>
              </w:rPr>
              <w:t xml:space="preserve"> cadastrad</w:t>
            </w:r>
            <w:r>
              <w:rPr>
                <w:sz w:val="24"/>
                <w:szCs w:val="24"/>
                <w:lang w:val="pt-BR"/>
              </w:rPr>
              <w:t>o</w:t>
            </w:r>
          </w:p>
        </w:tc>
      </w:tr>
      <w:tr w:rsidR="004E09D1" w:rsidRPr="00BC44F0" w:rsidTr="00FE50E3">
        <w:trPr>
          <w:cantSplit/>
          <w:trHeight w:val="43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spacing w:line="360" w:lineRule="auto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RN005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</w:p>
        </w:tc>
      </w:tr>
      <w:tr w:rsidR="004E09D1" w:rsidRPr="00BC44F0" w:rsidTr="00FE50E3">
        <w:trPr>
          <w:cantSplit/>
          <w:trHeight w:val="433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RN006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gerar um código de cadastro para cada tipo de acomodação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RN007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permitir o processamento da entrada de cada hospede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RN008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 permitir o processamento da saída de cada hospede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RN009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totalizar automaticamente os gastos de cada hospede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RN010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apresentar na tela o total a pagar com a soma das diárias acrescentando consumos e os telefonemas.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RN011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permitir a quitação das faturas pagas pelos hospedes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lastRenderedPageBreak/>
              <w:t>RN012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permitir a impressão de uma listagem dos hospedes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RN013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permitir a impressão de uma listagem de reservas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RN014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permitir a impressão de um comprovante de saída do hospede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RN015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sistema deve permitir a consulta online da ocupação das acomodações 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RN016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permitir a impressão de um relatório sucinta do faturamento do hotel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RN017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permitir a impressão das faturas diárias a serem enviadas aos hospedes</w:t>
            </w:r>
          </w:p>
        </w:tc>
      </w:tr>
      <w:tr w:rsidR="004E09D1" w:rsidRPr="00BC44F0" w:rsidTr="00FE50E3">
        <w:trPr>
          <w:cantSplit/>
          <w:trHeight w:val="199"/>
          <w:jc w:val="center"/>
        </w:trPr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RN018</w:t>
            </w:r>
          </w:p>
        </w:tc>
        <w:tc>
          <w:tcPr>
            <w:tcW w:w="7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09D1" w:rsidRPr="00BC44F0" w:rsidRDefault="004E09D1" w:rsidP="00FE50E3">
            <w:pPr>
              <w:snapToGrid w:val="0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deve permitir a impressão do relatório com os hospedes em atraso.</w:t>
            </w:r>
          </w:p>
        </w:tc>
      </w:tr>
    </w:tbl>
    <w:p w:rsidR="00531F46" w:rsidRPr="00BC44F0" w:rsidRDefault="00531F46" w:rsidP="00EB2C5A">
      <w:pPr>
        <w:rPr>
          <w:sz w:val="24"/>
          <w:szCs w:val="24"/>
          <w:lang w:val="pt-BR"/>
        </w:rPr>
      </w:pPr>
    </w:p>
    <w:p w:rsidR="00531F46" w:rsidRPr="00BC44F0" w:rsidRDefault="00531F46" w:rsidP="00EB2C5A">
      <w:pPr>
        <w:rPr>
          <w:sz w:val="24"/>
          <w:szCs w:val="24"/>
          <w:lang w:val="pt-BR"/>
        </w:rPr>
      </w:pPr>
    </w:p>
    <w:p w:rsidR="00531F46" w:rsidRPr="00BC44F0" w:rsidRDefault="00531F46" w:rsidP="00EB2C5A">
      <w:pPr>
        <w:rPr>
          <w:sz w:val="24"/>
          <w:szCs w:val="24"/>
          <w:lang w:val="pt-BR"/>
        </w:rPr>
      </w:pPr>
    </w:p>
    <w:p w:rsidR="00EB2C5A" w:rsidRPr="00BC44F0" w:rsidRDefault="00EB2C5A" w:rsidP="00E70D4E">
      <w:pPr>
        <w:pStyle w:val="Ttulo1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  <w:lang w:val="pt-BR"/>
        </w:rPr>
      </w:pPr>
      <w:r w:rsidRPr="00BC44F0">
        <w:rPr>
          <w:rFonts w:ascii="Times New Roman" w:hAnsi="Times New Roman"/>
          <w:sz w:val="24"/>
          <w:szCs w:val="24"/>
          <w:lang w:val="pt-BR"/>
        </w:rPr>
        <w:t>Diagrama de Caso de Uso</w:t>
      </w:r>
    </w:p>
    <w:p w:rsidR="00EB2C5A" w:rsidRPr="00BC44F0" w:rsidRDefault="00EB2C5A" w:rsidP="00EB2C5A">
      <w:pPr>
        <w:rPr>
          <w:sz w:val="24"/>
          <w:szCs w:val="24"/>
          <w:lang w:val="pt-BR" w:eastAsia="pt-BR"/>
        </w:rPr>
      </w:pPr>
    </w:p>
    <w:p w:rsidR="00945FC0" w:rsidRPr="00BC44F0" w:rsidRDefault="00945FC0" w:rsidP="00945FC0">
      <w:pPr>
        <w:pStyle w:val="Corpodetexto"/>
        <w:rPr>
          <w:sz w:val="24"/>
          <w:szCs w:val="24"/>
          <w:lang w:val="pt-BR" w:eastAsia="pt-BR"/>
        </w:rPr>
      </w:pPr>
    </w:p>
    <w:p w:rsidR="007A7D85" w:rsidRPr="00BC44F0" w:rsidRDefault="00D812DB" w:rsidP="0032388A">
      <w:pPr>
        <w:pStyle w:val="Corpodetexto"/>
        <w:rPr>
          <w:sz w:val="24"/>
          <w:szCs w:val="24"/>
          <w:lang w:val="pt-BR" w:eastAsia="pt-BR"/>
        </w:rPr>
      </w:pPr>
      <w:r w:rsidRPr="00BC44F0"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6149340" cy="4023360"/>
            <wp:effectExtent l="0" t="0" r="0" b="0"/>
            <wp:docPr id="1" name="Imagem 1" descr="AiGJaGsYbFTA7wKg_VgciWYGC6ZhZZGpKN95V6H-1Abv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AiGJaGsYbFTA7wKg_VgciWYGC6ZhZZGpKN95V6H-1Abv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D85" w:rsidRPr="00BC44F0" w:rsidRDefault="007A7D85" w:rsidP="00945FC0">
      <w:pPr>
        <w:pStyle w:val="Corpodetexto"/>
        <w:rPr>
          <w:sz w:val="24"/>
          <w:szCs w:val="24"/>
          <w:lang w:val="pt-BR" w:eastAsia="pt-BR"/>
        </w:rPr>
      </w:pPr>
    </w:p>
    <w:p w:rsidR="007A7D85" w:rsidRPr="00BC44F0" w:rsidRDefault="007A7D85" w:rsidP="00945FC0">
      <w:pPr>
        <w:pStyle w:val="Corpodetexto"/>
        <w:rPr>
          <w:sz w:val="24"/>
          <w:szCs w:val="24"/>
          <w:lang w:val="pt-BR" w:eastAsia="pt-BR"/>
        </w:rPr>
      </w:pPr>
    </w:p>
    <w:p w:rsidR="001D40DF" w:rsidRPr="00BC44F0" w:rsidRDefault="001D40DF" w:rsidP="001D40DF">
      <w:pPr>
        <w:pStyle w:val="Ttulo1"/>
        <w:ind w:left="360" w:hanging="360"/>
        <w:rPr>
          <w:rFonts w:ascii="Times New Roman" w:hAnsi="Times New Roman"/>
          <w:sz w:val="24"/>
          <w:szCs w:val="24"/>
          <w:lang w:val="pt-BR"/>
        </w:rPr>
      </w:pPr>
      <w:bookmarkStart w:id="14" w:name="_Toc289338179"/>
      <w:r w:rsidRPr="00BC44F0">
        <w:rPr>
          <w:rFonts w:ascii="Times New Roman" w:hAnsi="Times New Roman"/>
          <w:sz w:val="24"/>
          <w:szCs w:val="24"/>
          <w:lang w:val="pt-BR"/>
        </w:rPr>
        <w:t>Descrição dos Casos de Uso</w:t>
      </w:r>
      <w:bookmarkEnd w:id="14"/>
    </w:p>
    <w:p w:rsidR="00CF5601" w:rsidRPr="00BC44F0" w:rsidRDefault="00CF5601" w:rsidP="00CF5601">
      <w:pPr>
        <w:rPr>
          <w:b/>
          <w:sz w:val="24"/>
          <w:szCs w:val="24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CF5601" w:rsidRPr="00BC44F0" w:rsidTr="0031682E">
        <w:tc>
          <w:tcPr>
            <w:tcW w:w="1368" w:type="dxa"/>
          </w:tcPr>
          <w:p w:rsidR="00CF5601" w:rsidRPr="00BC44F0" w:rsidRDefault="00CF5601" w:rsidP="00992721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lastRenderedPageBreak/>
              <w:t>Data</w:t>
            </w:r>
          </w:p>
        </w:tc>
        <w:tc>
          <w:tcPr>
            <w:tcW w:w="936" w:type="dxa"/>
          </w:tcPr>
          <w:p w:rsidR="00CF5601" w:rsidRPr="00BC44F0" w:rsidRDefault="00CF5601" w:rsidP="00992721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CF5601" w:rsidRPr="00BC44F0" w:rsidRDefault="00CF5601" w:rsidP="00992721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CF5601" w:rsidRPr="00BC44F0" w:rsidRDefault="00CF5601" w:rsidP="00992721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CF5601" w:rsidRPr="00BC44F0" w:rsidTr="0031682E">
        <w:tc>
          <w:tcPr>
            <w:tcW w:w="1368" w:type="dxa"/>
          </w:tcPr>
          <w:p w:rsidR="00CF5601" w:rsidRPr="00BC44F0" w:rsidRDefault="0011208E" w:rsidP="00992721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05/10/2015</w:t>
            </w:r>
          </w:p>
        </w:tc>
        <w:tc>
          <w:tcPr>
            <w:tcW w:w="936" w:type="dxa"/>
          </w:tcPr>
          <w:p w:rsidR="00CF5601" w:rsidRPr="00BC44F0" w:rsidRDefault="0011208E" w:rsidP="00992721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CF5601" w:rsidRPr="00BC44F0" w:rsidRDefault="00A63B95" w:rsidP="00992721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UC001</w:t>
            </w:r>
          </w:p>
        </w:tc>
        <w:tc>
          <w:tcPr>
            <w:tcW w:w="2952" w:type="dxa"/>
          </w:tcPr>
          <w:p w:rsidR="00CF5601" w:rsidRPr="00BC44F0" w:rsidRDefault="00F8608C" w:rsidP="00992721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CF5601" w:rsidRPr="00BC44F0" w:rsidTr="0031682E">
        <w:tc>
          <w:tcPr>
            <w:tcW w:w="2304" w:type="dxa"/>
            <w:gridSpan w:val="2"/>
          </w:tcPr>
          <w:p w:rsidR="00CF5601" w:rsidRPr="00BC44F0" w:rsidRDefault="00CF5601" w:rsidP="00992721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CF5601" w:rsidRPr="00BC44F0" w:rsidRDefault="00B56063" w:rsidP="00992721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 xml:space="preserve">Realizar Cadastro e </w:t>
            </w:r>
            <w:proofErr w:type="spellStart"/>
            <w:r w:rsidRPr="00BC44F0">
              <w:rPr>
                <w:b/>
                <w:sz w:val="24"/>
                <w:szCs w:val="24"/>
                <w:lang w:val="pt-BR"/>
              </w:rPr>
              <w:t>Login</w:t>
            </w:r>
            <w:proofErr w:type="spellEnd"/>
          </w:p>
        </w:tc>
      </w:tr>
      <w:tr w:rsidR="00CF5601" w:rsidRPr="00BC44F0" w:rsidTr="0031682E">
        <w:tc>
          <w:tcPr>
            <w:tcW w:w="2304" w:type="dxa"/>
            <w:gridSpan w:val="2"/>
          </w:tcPr>
          <w:p w:rsidR="00CF5601" w:rsidRPr="00BC44F0" w:rsidRDefault="00CF5601" w:rsidP="00992721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CF5601" w:rsidRPr="00BC44F0" w:rsidRDefault="00A63B95" w:rsidP="00992721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Permitir o </w:t>
            </w:r>
            <w:r w:rsidR="005E385F" w:rsidRPr="00BC44F0">
              <w:rPr>
                <w:sz w:val="24"/>
                <w:szCs w:val="24"/>
                <w:u w:val="single"/>
                <w:lang w:val="pt-PT"/>
              </w:rPr>
              <w:t>administrador</w:t>
            </w:r>
            <w:r w:rsidR="00753DE0" w:rsidRPr="00BC44F0">
              <w:rPr>
                <w:sz w:val="24"/>
                <w:szCs w:val="24"/>
                <w:u w:val="single"/>
                <w:lang w:val="pt-PT"/>
              </w:rPr>
              <w:t xml:space="preserve"> 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autenticar_se no sitema atraves do seu login e senha individual. Se o login estiver cadastrado </w:t>
            </w:r>
            <w:r w:rsidR="00753DE0" w:rsidRPr="00BC44F0">
              <w:rPr>
                <w:sz w:val="24"/>
                <w:szCs w:val="24"/>
                <w:u w:val="single"/>
                <w:lang w:val="pt-PT"/>
              </w:rPr>
              <w:t>no sistema e a senha correta o usuario tem o acesso. Uma mensagem será mostrada, caso o login ou o usuario estiverem incorretos.</w:t>
            </w:r>
          </w:p>
        </w:tc>
      </w:tr>
      <w:tr w:rsidR="00CF5601" w:rsidRPr="00BC44F0" w:rsidTr="0031682E">
        <w:tc>
          <w:tcPr>
            <w:tcW w:w="2304" w:type="dxa"/>
            <w:gridSpan w:val="2"/>
          </w:tcPr>
          <w:p w:rsidR="00CF5601" w:rsidRPr="00BC44F0" w:rsidRDefault="00CF5601" w:rsidP="00992721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CF5601" w:rsidRPr="00BC44F0" w:rsidRDefault="00753DE0" w:rsidP="00992721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Administrador</w:t>
            </w:r>
          </w:p>
        </w:tc>
      </w:tr>
      <w:tr w:rsidR="00CF5601" w:rsidRPr="00BC44F0" w:rsidTr="0031682E">
        <w:tc>
          <w:tcPr>
            <w:tcW w:w="2304" w:type="dxa"/>
            <w:gridSpan w:val="2"/>
          </w:tcPr>
          <w:p w:rsidR="00CF5601" w:rsidRPr="00BC44F0" w:rsidRDefault="00CF5601" w:rsidP="00992721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753DE0" w:rsidRPr="00BC44F0" w:rsidRDefault="00753DE0" w:rsidP="00753DE0">
            <w:pPr>
              <w:ind w:left="720"/>
              <w:rPr>
                <w:sz w:val="24"/>
                <w:szCs w:val="24"/>
                <w:lang w:val="pt-BR"/>
              </w:rPr>
            </w:pPr>
          </w:p>
        </w:tc>
      </w:tr>
      <w:tr w:rsidR="00CF5601" w:rsidRPr="00BC44F0" w:rsidTr="0031682E">
        <w:tc>
          <w:tcPr>
            <w:tcW w:w="2304" w:type="dxa"/>
            <w:gridSpan w:val="2"/>
          </w:tcPr>
          <w:p w:rsidR="00CF5601" w:rsidRPr="00BC44F0" w:rsidRDefault="00CF5601" w:rsidP="00992721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753DE0" w:rsidRPr="00BC44F0" w:rsidRDefault="00753DE0" w:rsidP="00E70D4E">
            <w:pPr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sistema apresenta a tela de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753DE0" w:rsidRPr="00BC44F0" w:rsidRDefault="00753DE0" w:rsidP="00E70D4E">
            <w:pPr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preenche o campo de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753DE0" w:rsidRPr="00BC44F0" w:rsidRDefault="00753DE0" w:rsidP="00E70D4E">
            <w:pPr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funcionário preenche o campo da senha</w:t>
            </w:r>
            <w:r w:rsidR="00552F59" w:rsidRPr="00BC44F0">
              <w:rPr>
                <w:sz w:val="24"/>
                <w:szCs w:val="24"/>
                <w:lang w:val="pt-BR"/>
              </w:rPr>
              <w:t xml:space="preserve"> </w:t>
            </w:r>
          </w:p>
          <w:p w:rsidR="00753DE0" w:rsidRPr="00BC44F0" w:rsidRDefault="00753DE0" w:rsidP="00E70D4E">
            <w:pPr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sistema realiza uma autenticação de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senha</w:t>
            </w:r>
          </w:p>
          <w:p w:rsidR="00372F6E" w:rsidRPr="00BC44F0" w:rsidRDefault="00753DE0" w:rsidP="00E70D4E">
            <w:pPr>
              <w:numPr>
                <w:ilvl w:val="0"/>
                <w:numId w:val="6"/>
              </w:num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sistema apresenta a tela inicial da aplicação</w:t>
            </w:r>
          </w:p>
        </w:tc>
      </w:tr>
      <w:tr w:rsidR="00CF5601" w:rsidRPr="00BC44F0" w:rsidTr="0031682E">
        <w:tc>
          <w:tcPr>
            <w:tcW w:w="2304" w:type="dxa"/>
            <w:gridSpan w:val="2"/>
          </w:tcPr>
          <w:p w:rsidR="00CF5601" w:rsidRPr="00BC44F0" w:rsidRDefault="009A7417" w:rsidP="00992721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 xml:space="preserve">Fluxo de </w:t>
            </w:r>
            <w:r w:rsidR="00CF5601" w:rsidRPr="00BC44F0">
              <w:rPr>
                <w:b/>
                <w:sz w:val="24"/>
                <w:szCs w:val="24"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CF5601" w:rsidRPr="00BC44F0" w:rsidRDefault="00753DE0" w:rsidP="00992721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4. a) o sistema verifica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senha incorretos.</w:t>
            </w:r>
          </w:p>
          <w:p w:rsidR="00753DE0" w:rsidRPr="00BC44F0" w:rsidRDefault="00753DE0" w:rsidP="00992721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b) o sistema mostra mensagem de erro.</w:t>
            </w:r>
          </w:p>
          <w:p w:rsidR="009A7417" w:rsidRPr="00BC44F0" w:rsidRDefault="00753DE0" w:rsidP="00992721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c) o sistema retorna ao fluxo basico1.</w:t>
            </w:r>
          </w:p>
        </w:tc>
      </w:tr>
      <w:tr w:rsidR="00CF5601" w:rsidRPr="00BC44F0" w:rsidTr="0031682E">
        <w:tc>
          <w:tcPr>
            <w:tcW w:w="2304" w:type="dxa"/>
            <w:gridSpan w:val="2"/>
          </w:tcPr>
          <w:p w:rsidR="00CF5601" w:rsidRPr="00BC44F0" w:rsidRDefault="00CF5601" w:rsidP="00992721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</w:t>
            </w:r>
            <w:r w:rsidR="002F2CF7" w:rsidRPr="00BC44F0">
              <w:rPr>
                <w:b/>
                <w:sz w:val="24"/>
                <w:szCs w:val="24"/>
                <w:lang w:val="pt-BR"/>
              </w:rPr>
              <w:t>:</w:t>
            </w:r>
          </w:p>
        </w:tc>
        <w:tc>
          <w:tcPr>
            <w:tcW w:w="6876" w:type="dxa"/>
            <w:gridSpan w:val="2"/>
          </w:tcPr>
          <w:p w:rsidR="00CF5601" w:rsidRPr="00BC44F0" w:rsidRDefault="00753DE0" w:rsidP="00992721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Funcionário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logado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</w:t>
            </w:r>
          </w:p>
        </w:tc>
      </w:tr>
    </w:tbl>
    <w:p w:rsidR="00AA5917" w:rsidRPr="00BC44F0" w:rsidRDefault="00AA5917" w:rsidP="00CF5601">
      <w:pPr>
        <w:rPr>
          <w:b/>
          <w:sz w:val="24"/>
          <w:szCs w:val="24"/>
          <w:u w:val="single"/>
          <w:lang w:val="pt-BR"/>
        </w:rPr>
      </w:pPr>
    </w:p>
    <w:p w:rsidR="0052152C" w:rsidRPr="00BC44F0" w:rsidRDefault="0052152C" w:rsidP="00CF5601">
      <w:pPr>
        <w:rPr>
          <w:b/>
          <w:sz w:val="24"/>
          <w:szCs w:val="24"/>
          <w:u w:val="single"/>
          <w:lang w:val="pt-BR"/>
        </w:rPr>
      </w:pPr>
    </w:p>
    <w:p w:rsidR="0052152C" w:rsidRPr="00BC44F0" w:rsidRDefault="0052152C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2152C" w:rsidRPr="00BC44F0" w:rsidTr="0024144B">
        <w:tc>
          <w:tcPr>
            <w:tcW w:w="1368" w:type="dxa"/>
          </w:tcPr>
          <w:p w:rsidR="0052152C" w:rsidRPr="00BC44F0" w:rsidRDefault="0052152C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52152C" w:rsidRPr="00BC44F0" w:rsidRDefault="0052152C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52152C" w:rsidRPr="00BC44F0" w:rsidRDefault="0052152C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52152C" w:rsidRPr="00BC44F0" w:rsidRDefault="0052152C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52152C" w:rsidRPr="00BC44F0" w:rsidTr="0024144B">
        <w:tc>
          <w:tcPr>
            <w:tcW w:w="1368" w:type="dxa"/>
          </w:tcPr>
          <w:p w:rsidR="0052152C" w:rsidRPr="00BC44F0" w:rsidRDefault="0052152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05/10/2015</w:t>
            </w:r>
          </w:p>
        </w:tc>
        <w:tc>
          <w:tcPr>
            <w:tcW w:w="936" w:type="dxa"/>
          </w:tcPr>
          <w:p w:rsidR="0052152C" w:rsidRPr="00BC44F0" w:rsidRDefault="0052152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52152C" w:rsidRPr="00BC44F0" w:rsidRDefault="0052152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UC002</w:t>
            </w:r>
          </w:p>
        </w:tc>
        <w:tc>
          <w:tcPr>
            <w:tcW w:w="2952" w:type="dxa"/>
          </w:tcPr>
          <w:p w:rsidR="0052152C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52152C" w:rsidRPr="00BC44F0" w:rsidTr="0024144B">
        <w:tc>
          <w:tcPr>
            <w:tcW w:w="2304" w:type="dxa"/>
            <w:gridSpan w:val="2"/>
          </w:tcPr>
          <w:p w:rsidR="0052152C" w:rsidRPr="00BC44F0" w:rsidRDefault="0052152C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52152C" w:rsidRPr="00BC44F0" w:rsidRDefault="0052152C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 xml:space="preserve">Remover </w:t>
            </w:r>
            <w:proofErr w:type="spellStart"/>
            <w:r w:rsidR="005E385F" w:rsidRPr="00BC44F0">
              <w:rPr>
                <w:b/>
                <w:sz w:val="24"/>
                <w:szCs w:val="24"/>
              </w:rPr>
              <w:t>administrador</w:t>
            </w:r>
            <w:proofErr w:type="spellEnd"/>
          </w:p>
        </w:tc>
      </w:tr>
      <w:tr w:rsidR="0052152C" w:rsidRPr="00BC44F0" w:rsidTr="0024144B">
        <w:tc>
          <w:tcPr>
            <w:tcW w:w="2304" w:type="dxa"/>
            <w:gridSpan w:val="2"/>
          </w:tcPr>
          <w:p w:rsidR="0052152C" w:rsidRPr="00BC44F0" w:rsidRDefault="0052152C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52152C" w:rsidRPr="00BC44F0" w:rsidRDefault="0052152C" w:rsidP="0052152C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O </w:t>
            </w:r>
            <w:r w:rsidR="005E385F" w:rsidRPr="00BC44F0">
              <w:rPr>
                <w:sz w:val="24"/>
                <w:szCs w:val="24"/>
                <w:u w:val="single"/>
                <w:lang w:val="pt-PT"/>
              </w:rPr>
              <w:t>administrador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deve manter as informações da base de dados do sistema</w:t>
            </w:r>
          </w:p>
          <w:p w:rsidR="0052152C" w:rsidRPr="00BC44F0" w:rsidRDefault="0052152C" w:rsidP="0052152C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52152C" w:rsidRPr="00BC44F0" w:rsidRDefault="0052152C" w:rsidP="0052152C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não irão mais servir. O administrador então irá solicitar ao sistema a </w:t>
            </w:r>
          </w:p>
          <w:p w:rsidR="0052152C" w:rsidRPr="00BC44F0" w:rsidRDefault="0052152C" w:rsidP="0052152C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inativação/exclusão de um </w:t>
            </w:r>
            <w:r w:rsidR="005E385F" w:rsidRPr="00BC44F0">
              <w:rPr>
                <w:sz w:val="24"/>
                <w:szCs w:val="24"/>
                <w:u w:val="single"/>
                <w:lang w:val="pt-PT"/>
              </w:rPr>
              <w:t>outro administrador</w:t>
            </w:r>
            <w:r w:rsidRPr="00BC44F0">
              <w:rPr>
                <w:sz w:val="24"/>
                <w:szCs w:val="24"/>
                <w:u w:val="single"/>
                <w:lang w:val="pt-PT"/>
              </w:rPr>
              <w:t>.</w:t>
            </w:r>
          </w:p>
        </w:tc>
      </w:tr>
      <w:tr w:rsidR="0052152C" w:rsidRPr="00BC44F0" w:rsidTr="0024144B">
        <w:tc>
          <w:tcPr>
            <w:tcW w:w="2304" w:type="dxa"/>
            <w:gridSpan w:val="2"/>
          </w:tcPr>
          <w:p w:rsidR="0052152C" w:rsidRPr="00BC44F0" w:rsidRDefault="0052152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2152C" w:rsidRPr="00BC44F0" w:rsidRDefault="0052152C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>Administrador</w:t>
            </w:r>
          </w:p>
        </w:tc>
      </w:tr>
      <w:tr w:rsidR="0052152C" w:rsidRPr="00BC44F0" w:rsidTr="0024144B">
        <w:tc>
          <w:tcPr>
            <w:tcW w:w="2304" w:type="dxa"/>
            <w:gridSpan w:val="2"/>
          </w:tcPr>
          <w:p w:rsidR="0052152C" w:rsidRPr="00BC44F0" w:rsidRDefault="0052152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52152C" w:rsidRPr="00BC44F0" w:rsidRDefault="0052152C" w:rsidP="0052152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proofErr w:type="gramStart"/>
            <w:r w:rsidR="005E385F" w:rsidRPr="00BC44F0">
              <w:rPr>
                <w:sz w:val="24"/>
                <w:szCs w:val="24"/>
                <w:lang w:val="pt-BR"/>
              </w:rPr>
              <w:t xml:space="preserve">administrador </w:t>
            </w:r>
            <w:r w:rsidRPr="00BC44F0">
              <w:rPr>
                <w:sz w:val="24"/>
                <w:szCs w:val="24"/>
                <w:lang w:val="pt-BR"/>
              </w:rPr>
              <w:t xml:space="preserve"> deve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 xml:space="preserve">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>&gt;[UC001]</w:t>
            </w:r>
          </w:p>
          <w:p w:rsidR="0052152C" w:rsidRPr="00BC44F0" w:rsidRDefault="005E385F" w:rsidP="0052152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Um outro</w:t>
            </w:r>
            <w:r w:rsidR="0052152C" w:rsidRPr="00BC44F0">
              <w:rPr>
                <w:sz w:val="24"/>
                <w:szCs w:val="24"/>
                <w:lang w:val="pt-BR"/>
              </w:rPr>
              <w:t xml:space="preserve"> 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 xml:space="preserve">administrador </w:t>
            </w:r>
            <w:r w:rsidR="0052152C" w:rsidRPr="00BC44F0">
              <w:rPr>
                <w:sz w:val="24"/>
                <w:szCs w:val="24"/>
                <w:lang w:val="pt-BR"/>
              </w:rPr>
              <w:t xml:space="preserve"> deve</w:t>
            </w:r>
            <w:proofErr w:type="gramEnd"/>
            <w:r w:rsidR="0052152C" w:rsidRPr="00BC44F0">
              <w:rPr>
                <w:sz w:val="24"/>
                <w:szCs w:val="24"/>
                <w:lang w:val="pt-BR"/>
              </w:rPr>
              <w:t xml:space="preserve"> estar cadastrado no sistema. &lt;</w:t>
            </w:r>
            <w:proofErr w:type="gramStart"/>
            <w:r w:rsidR="0052152C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8B36CD" w:rsidRPr="00BC44F0">
              <w:rPr>
                <w:sz w:val="24"/>
                <w:szCs w:val="24"/>
                <w:lang w:val="pt-BR"/>
              </w:rPr>
              <w:t>&gt;[UC001</w:t>
            </w:r>
            <w:r w:rsidR="0052152C"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52152C" w:rsidRPr="00BC44F0" w:rsidTr="0024144B">
        <w:tc>
          <w:tcPr>
            <w:tcW w:w="2304" w:type="dxa"/>
            <w:gridSpan w:val="2"/>
          </w:tcPr>
          <w:p w:rsidR="0052152C" w:rsidRPr="00BC44F0" w:rsidRDefault="0052152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5E385F" w:rsidRPr="00BC44F0" w:rsidRDefault="005E385F" w:rsidP="005E385F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administrador seleciona o administrador que deseja excluir.</w:t>
            </w:r>
          </w:p>
          <w:p w:rsidR="005E385F" w:rsidRPr="00BC44F0" w:rsidRDefault="005E385F" w:rsidP="005E385F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sistema verifica as informações e pede confirmação.</w:t>
            </w:r>
          </w:p>
          <w:p w:rsidR="005E385F" w:rsidRPr="00BC44F0" w:rsidRDefault="005E385F" w:rsidP="005E385F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administrador confirma a exclusão.</w:t>
            </w:r>
          </w:p>
          <w:p w:rsidR="0052152C" w:rsidRPr="00BC44F0" w:rsidRDefault="005E385F" w:rsidP="005E385F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vai ao banco de dados e remove/inativa o administrador solicitado.</w:t>
            </w:r>
          </w:p>
        </w:tc>
      </w:tr>
      <w:tr w:rsidR="0052152C" w:rsidRPr="00BC44F0" w:rsidTr="0024144B">
        <w:tc>
          <w:tcPr>
            <w:tcW w:w="2304" w:type="dxa"/>
            <w:gridSpan w:val="2"/>
          </w:tcPr>
          <w:p w:rsidR="0052152C" w:rsidRPr="00BC44F0" w:rsidRDefault="0052152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Exceção:</w:t>
            </w:r>
          </w:p>
        </w:tc>
        <w:tc>
          <w:tcPr>
            <w:tcW w:w="6876" w:type="dxa"/>
            <w:gridSpan w:val="2"/>
          </w:tcPr>
          <w:p w:rsidR="0052152C" w:rsidRPr="00BC44F0" w:rsidRDefault="005E385F" w:rsidP="005E385F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a) Caso o administrador selecionado seja o mesmo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logado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>, o sistema mostra uma mensagem de erro e retorna o fluxo básico 1.</w:t>
            </w:r>
          </w:p>
        </w:tc>
      </w:tr>
      <w:tr w:rsidR="0052152C" w:rsidRPr="00BC44F0" w:rsidTr="0024144B">
        <w:tc>
          <w:tcPr>
            <w:tcW w:w="2304" w:type="dxa"/>
            <w:gridSpan w:val="2"/>
          </w:tcPr>
          <w:p w:rsidR="0052152C" w:rsidRPr="00BC44F0" w:rsidRDefault="0052152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52152C" w:rsidRPr="00BC44F0" w:rsidRDefault="005E385F" w:rsidP="0052152C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 xml:space="preserve">administrador </w:t>
            </w:r>
            <w:r w:rsidR="0052152C" w:rsidRPr="00BC44F0">
              <w:rPr>
                <w:sz w:val="24"/>
                <w:szCs w:val="24"/>
                <w:lang w:val="pt-BR"/>
              </w:rPr>
              <w:t xml:space="preserve"> foi</w:t>
            </w:r>
            <w:proofErr w:type="gramEnd"/>
            <w:r w:rsidR="0052152C" w:rsidRPr="00BC44F0">
              <w:rPr>
                <w:sz w:val="24"/>
                <w:szCs w:val="24"/>
                <w:lang w:val="pt-BR"/>
              </w:rPr>
              <w:t xml:space="preserve"> </w:t>
            </w:r>
            <w:r w:rsidRPr="00BC44F0">
              <w:rPr>
                <w:sz w:val="24"/>
                <w:szCs w:val="24"/>
                <w:lang w:val="pt-BR"/>
              </w:rPr>
              <w:t>removido</w:t>
            </w:r>
            <w:r w:rsidR="0052152C" w:rsidRPr="00BC44F0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</w:tbl>
    <w:p w:rsidR="0052152C" w:rsidRPr="00BC44F0" w:rsidRDefault="0052152C" w:rsidP="00CF5601">
      <w:pPr>
        <w:rPr>
          <w:b/>
          <w:sz w:val="24"/>
          <w:szCs w:val="24"/>
          <w:u w:val="single"/>
          <w:lang w:val="pt-BR"/>
        </w:rPr>
      </w:pPr>
    </w:p>
    <w:p w:rsidR="005E385F" w:rsidRPr="00BC44F0" w:rsidRDefault="005E385F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BC44F0" w:rsidTr="0024144B">
        <w:tc>
          <w:tcPr>
            <w:tcW w:w="1368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5E385F" w:rsidRPr="00BC44F0" w:rsidTr="0024144B">
        <w:tc>
          <w:tcPr>
            <w:tcW w:w="1368" w:type="dxa"/>
          </w:tcPr>
          <w:p w:rsidR="005E385F" w:rsidRPr="00BC44F0" w:rsidRDefault="005E385F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05/10/2015</w:t>
            </w:r>
          </w:p>
        </w:tc>
        <w:tc>
          <w:tcPr>
            <w:tcW w:w="936" w:type="dxa"/>
          </w:tcPr>
          <w:p w:rsidR="005E385F" w:rsidRPr="00BC44F0" w:rsidRDefault="005E385F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5E385F" w:rsidRPr="00BC44F0" w:rsidRDefault="005E385F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UC003</w:t>
            </w:r>
          </w:p>
        </w:tc>
        <w:tc>
          <w:tcPr>
            <w:tcW w:w="2952" w:type="dxa"/>
          </w:tcPr>
          <w:p w:rsidR="005E385F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Cadastrar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funcionario</w:t>
            </w:r>
            <w:proofErr w:type="spellEnd"/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5E385F" w:rsidRPr="00BC44F0" w:rsidRDefault="005E385F" w:rsidP="005E385F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O administrador </w:t>
            </w:r>
            <w:r w:rsidR="00FC069C" w:rsidRPr="00BC44F0">
              <w:rPr>
                <w:sz w:val="24"/>
                <w:szCs w:val="24"/>
                <w:u w:val="single"/>
                <w:lang w:val="pt-PT"/>
              </w:rPr>
              <w:t>deve cadastrar um novo funcionário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na empresa. E preenche</w:t>
            </w:r>
          </w:p>
          <w:p w:rsidR="005E385F" w:rsidRPr="00BC44F0" w:rsidRDefault="005E385F" w:rsidP="005E385F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for</w:t>
            </w:r>
            <w:r w:rsidR="00FC069C" w:rsidRPr="00BC44F0">
              <w:rPr>
                <w:sz w:val="24"/>
                <w:szCs w:val="24"/>
                <w:u w:val="single"/>
                <w:lang w:val="pt-PT"/>
              </w:rPr>
              <w:t>mulário de cadastro de funcionário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e soli</w:t>
            </w:r>
            <w:r w:rsidR="00FC069C" w:rsidRPr="00BC44F0">
              <w:rPr>
                <w:sz w:val="24"/>
                <w:szCs w:val="24"/>
                <w:u w:val="single"/>
                <w:lang w:val="pt-PT"/>
              </w:rPr>
              <w:t>cita que o novo funcionário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</w:t>
            </w:r>
          </w:p>
          <w:p w:rsidR="005E385F" w:rsidRPr="00BC44F0" w:rsidRDefault="005E385F" w:rsidP="005E385F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informe o seu login e sua senha de acesso.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BC44F0" w:rsidRDefault="005E385F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Administrador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5E385F" w:rsidRPr="00BC44F0" w:rsidRDefault="00FC069C" w:rsidP="00FC069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administrador deve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>&gt;[UC001]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C069C" w:rsidRPr="00BC44F0" w:rsidRDefault="00FC069C" w:rsidP="00FC069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administrador solicita ao sistema um cadastro de funcionário.</w:t>
            </w:r>
          </w:p>
          <w:p w:rsidR="00FC069C" w:rsidRPr="00BC44F0" w:rsidRDefault="00FC069C" w:rsidP="00FC069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formulário de cadastro.</w:t>
            </w:r>
          </w:p>
          <w:p w:rsidR="00FC069C" w:rsidRPr="00BC44F0" w:rsidRDefault="00FC069C" w:rsidP="00FC069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administrador informa os dados.</w:t>
            </w:r>
          </w:p>
          <w:p w:rsidR="00FC069C" w:rsidRPr="00BC44F0" w:rsidRDefault="00FC069C" w:rsidP="00FC069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4. O sistema pede que seja informado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a senha de acesso.</w:t>
            </w:r>
          </w:p>
          <w:p w:rsidR="00B56063" w:rsidRPr="00BC44F0" w:rsidRDefault="00B56063" w:rsidP="00FC069C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</w:t>
            </w:r>
            <w:r w:rsidRPr="00BC44F0">
              <w:rPr>
                <w:b/>
                <w:sz w:val="24"/>
                <w:szCs w:val="24"/>
                <w:lang w:val="pt-BR"/>
              </w:rPr>
              <w:t xml:space="preserve"> </w:t>
            </w:r>
            <w:r w:rsidRPr="00BC44F0">
              <w:rPr>
                <w:sz w:val="24"/>
                <w:szCs w:val="24"/>
                <w:lang w:val="pt-BR"/>
              </w:rPr>
              <w:t>O sistema pergunta se quer realmente cadastrar.</w:t>
            </w:r>
          </w:p>
          <w:p w:rsidR="00FC069C" w:rsidRPr="00BC44F0" w:rsidRDefault="003A7E2E" w:rsidP="00FC069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6</w:t>
            </w:r>
            <w:r w:rsidR="00F46CC9" w:rsidRPr="00BC44F0">
              <w:rPr>
                <w:sz w:val="24"/>
                <w:szCs w:val="24"/>
                <w:lang w:val="pt-BR"/>
              </w:rPr>
              <w:t xml:space="preserve">. O novo </w:t>
            </w:r>
            <w:proofErr w:type="gramStart"/>
            <w:r w:rsidR="00F46CC9" w:rsidRPr="00BC44F0">
              <w:rPr>
                <w:sz w:val="24"/>
                <w:szCs w:val="24"/>
                <w:lang w:val="pt-BR"/>
              </w:rPr>
              <w:t xml:space="preserve">funcionário </w:t>
            </w:r>
            <w:r w:rsidR="00FC069C" w:rsidRPr="00BC44F0">
              <w:rPr>
                <w:sz w:val="24"/>
                <w:szCs w:val="24"/>
                <w:lang w:val="pt-BR"/>
              </w:rPr>
              <w:t xml:space="preserve"> informa</w:t>
            </w:r>
            <w:proofErr w:type="gramEnd"/>
            <w:r w:rsidR="00FC069C" w:rsidRPr="00BC44F0">
              <w:rPr>
                <w:sz w:val="24"/>
                <w:szCs w:val="24"/>
                <w:lang w:val="pt-BR"/>
              </w:rPr>
              <w:t xml:space="preserve"> ao sistema seu </w:t>
            </w:r>
            <w:proofErr w:type="spellStart"/>
            <w:r w:rsidR="00FC069C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FC069C" w:rsidRPr="00BC44F0">
              <w:rPr>
                <w:sz w:val="24"/>
                <w:szCs w:val="24"/>
                <w:lang w:val="pt-BR"/>
              </w:rPr>
              <w:t xml:space="preserve"> e sua senha.</w:t>
            </w:r>
          </w:p>
          <w:p w:rsidR="00FC069C" w:rsidRPr="00BC44F0" w:rsidRDefault="003A7E2E" w:rsidP="00FC069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7</w:t>
            </w:r>
            <w:r w:rsidR="00FC069C" w:rsidRPr="00BC44F0">
              <w:rPr>
                <w:sz w:val="24"/>
                <w:szCs w:val="24"/>
                <w:lang w:val="pt-BR"/>
              </w:rPr>
              <w:t>. O administrador co</w:t>
            </w:r>
            <w:r w:rsidR="00F46CC9" w:rsidRPr="00BC44F0">
              <w:rPr>
                <w:sz w:val="24"/>
                <w:szCs w:val="24"/>
                <w:lang w:val="pt-BR"/>
              </w:rPr>
              <w:t>nfirma o cadastro.</w:t>
            </w:r>
          </w:p>
          <w:p w:rsidR="005E385F" w:rsidRPr="00BC44F0" w:rsidRDefault="00B56063" w:rsidP="00FC069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8</w:t>
            </w:r>
            <w:r w:rsidR="00FC069C" w:rsidRPr="00BC44F0">
              <w:rPr>
                <w:sz w:val="24"/>
                <w:szCs w:val="24"/>
                <w:lang w:val="pt-BR"/>
              </w:rPr>
              <w:t>. O sistema vai ao banco de</w:t>
            </w:r>
            <w:r w:rsidR="00F46CC9" w:rsidRPr="00BC44F0">
              <w:rPr>
                <w:sz w:val="24"/>
                <w:szCs w:val="24"/>
                <w:lang w:val="pt-BR"/>
              </w:rPr>
              <w:t xml:space="preserve"> dados e insere o novo funcionário</w:t>
            </w:r>
            <w:r w:rsidR="00FC069C" w:rsidRPr="00BC44F0">
              <w:rPr>
                <w:sz w:val="24"/>
                <w:szCs w:val="24"/>
                <w:lang w:val="pt-BR"/>
              </w:rPr>
              <w:t>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B56063" w:rsidRPr="00BC44F0" w:rsidRDefault="00B56063" w:rsidP="00B56063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</w:t>
            </w:r>
            <w:r w:rsidR="00F46CC9" w:rsidRPr="00BC44F0">
              <w:rPr>
                <w:sz w:val="24"/>
                <w:szCs w:val="24"/>
                <w:lang w:val="pt-BR"/>
              </w:rPr>
              <w:t xml:space="preserve">. Caso a senha seja pequena demais o sistema voltará para o fluxo </w:t>
            </w:r>
            <w:r w:rsidR="00F651D5" w:rsidRPr="00BC44F0">
              <w:rPr>
                <w:sz w:val="24"/>
                <w:szCs w:val="24"/>
                <w:lang w:val="pt-BR"/>
              </w:rPr>
              <w:t>básico 2</w:t>
            </w:r>
            <w:r w:rsidR="00F46CC9" w:rsidRPr="00BC44F0">
              <w:rPr>
                <w:sz w:val="24"/>
                <w:szCs w:val="24"/>
                <w:lang w:val="pt-BR"/>
              </w:rPr>
              <w:t>.</w:t>
            </w:r>
          </w:p>
          <w:p w:rsidR="00B56063" w:rsidRPr="00BC44F0" w:rsidRDefault="00B56063" w:rsidP="00B56063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 Caso não ele volta ao fluxo 4.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5E385F" w:rsidRPr="00BC44F0" w:rsidRDefault="005E385F" w:rsidP="0024144B">
            <w:pPr>
              <w:jc w:val="both"/>
              <w:rPr>
                <w:sz w:val="24"/>
                <w:szCs w:val="24"/>
                <w:lang w:val="pt-BR"/>
              </w:rPr>
            </w:pPr>
            <w:proofErr w:type="gramStart"/>
            <w:r w:rsidRPr="00BC44F0">
              <w:rPr>
                <w:sz w:val="24"/>
                <w:szCs w:val="24"/>
                <w:lang w:val="pt-BR"/>
              </w:rPr>
              <w:t>.Funcionário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 xml:space="preserve"> </w:t>
            </w:r>
            <w:r w:rsidR="00F46CC9" w:rsidRPr="00BC44F0">
              <w:rPr>
                <w:sz w:val="24"/>
                <w:szCs w:val="24"/>
                <w:lang w:val="pt-BR"/>
              </w:rPr>
              <w:t>foi cadastrado com sucesso.</w:t>
            </w:r>
          </w:p>
        </w:tc>
      </w:tr>
    </w:tbl>
    <w:p w:rsidR="005E385F" w:rsidRPr="00BC44F0" w:rsidRDefault="005E385F" w:rsidP="00CF5601">
      <w:pPr>
        <w:rPr>
          <w:b/>
          <w:sz w:val="24"/>
          <w:szCs w:val="24"/>
          <w:u w:val="single"/>
          <w:lang w:val="pt-BR"/>
        </w:rPr>
      </w:pPr>
    </w:p>
    <w:p w:rsidR="005E385F" w:rsidRPr="00BC44F0" w:rsidRDefault="005E385F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BC44F0" w:rsidTr="0024144B">
        <w:tc>
          <w:tcPr>
            <w:tcW w:w="1368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5E385F" w:rsidRPr="00BC44F0" w:rsidTr="0024144B">
        <w:tc>
          <w:tcPr>
            <w:tcW w:w="1368" w:type="dxa"/>
          </w:tcPr>
          <w:p w:rsidR="005E385F" w:rsidRPr="00BC44F0" w:rsidRDefault="005E385F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05/10/2015</w:t>
            </w:r>
          </w:p>
        </w:tc>
        <w:tc>
          <w:tcPr>
            <w:tcW w:w="936" w:type="dxa"/>
          </w:tcPr>
          <w:p w:rsidR="005E385F" w:rsidRPr="00BC44F0" w:rsidRDefault="005E385F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5E385F" w:rsidRPr="00BC44F0" w:rsidRDefault="00F46CC9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UC004</w:t>
            </w:r>
          </w:p>
        </w:tc>
        <w:tc>
          <w:tcPr>
            <w:tcW w:w="2952" w:type="dxa"/>
          </w:tcPr>
          <w:p w:rsidR="005E385F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BC44F0" w:rsidRDefault="00F46CC9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Alterar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Funcionário</w:t>
            </w:r>
            <w:proofErr w:type="spellEnd"/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F46CC9" w:rsidRPr="00BC44F0" w:rsidRDefault="00F46CC9" w:rsidP="00F46CC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administrador vê a necessidade de alterar/atualizar o cadastro de um</w:t>
            </w:r>
          </w:p>
          <w:p w:rsidR="00F46CC9" w:rsidRPr="00BC44F0" w:rsidRDefault="00F46CC9" w:rsidP="00F46CC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determinado funcionário, o mesmo solicita as novas informações ao funcionário </w:t>
            </w:r>
          </w:p>
          <w:p w:rsidR="005E385F" w:rsidRPr="00BC44F0" w:rsidRDefault="00F46CC9" w:rsidP="00F46CC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e solicita ao sistema que os dados sejam atualizados.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BC44F0" w:rsidRDefault="005E385F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Administrador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F46CC9" w:rsidRPr="00BC44F0" w:rsidRDefault="00F46CC9" w:rsidP="00F46CC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administrador deve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>&gt;[UC001]</w:t>
            </w:r>
          </w:p>
          <w:p w:rsidR="005E385F" w:rsidRPr="00BC44F0" w:rsidRDefault="00F46CC9" w:rsidP="00F46CC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estar cadastrado no sistema. </w:t>
            </w:r>
            <w:r w:rsidR="003A7E2E" w:rsidRPr="00BC44F0">
              <w:rPr>
                <w:sz w:val="24"/>
                <w:szCs w:val="24"/>
                <w:lang w:val="pt-BR"/>
              </w:rPr>
              <w:t>&lt;</w:t>
            </w:r>
            <w:proofErr w:type="gramStart"/>
            <w:r w:rsidR="003A7E2E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3A7E2E" w:rsidRPr="00BC44F0">
              <w:rPr>
                <w:sz w:val="24"/>
                <w:szCs w:val="24"/>
                <w:lang w:val="pt-BR"/>
              </w:rPr>
              <w:t>&gt;[UC002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46CC9" w:rsidRPr="00BC44F0" w:rsidRDefault="00F46CC9" w:rsidP="00F46CC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administrador solicita ao sistema a alteração do funcionário.</w:t>
            </w:r>
          </w:p>
          <w:p w:rsidR="00F46CC9" w:rsidRPr="00BC44F0" w:rsidRDefault="00F46CC9" w:rsidP="00F46CC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formulário com os dados do funcionário.</w:t>
            </w:r>
          </w:p>
          <w:p w:rsidR="003A7E2E" w:rsidRPr="00BC44F0" w:rsidRDefault="003A7E2E" w:rsidP="00F46CC9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3.  O sistema pergunta se quer realmente que alterar.</w:t>
            </w:r>
          </w:p>
          <w:p w:rsidR="00F46CC9" w:rsidRPr="00BC44F0" w:rsidRDefault="003A7E2E" w:rsidP="00F46CC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</w:t>
            </w:r>
            <w:r w:rsidR="00F46CC9" w:rsidRPr="00BC44F0">
              <w:rPr>
                <w:sz w:val="24"/>
                <w:szCs w:val="24"/>
                <w:lang w:val="pt-BR"/>
              </w:rPr>
              <w:t>. O administrador altera os dados e confirma a alteração.</w:t>
            </w:r>
          </w:p>
          <w:p w:rsidR="005E385F" w:rsidRPr="00BC44F0" w:rsidRDefault="003A7E2E" w:rsidP="00F46CC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</w:t>
            </w:r>
            <w:r w:rsidR="00F46CC9" w:rsidRPr="00BC44F0">
              <w:rPr>
                <w:sz w:val="24"/>
                <w:szCs w:val="24"/>
                <w:lang w:val="pt-BR"/>
              </w:rPr>
              <w:t>. O sistema verifica as alterações e vai ao banco de dados e atualiza.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3A7E2E" w:rsidRPr="00BC44F0" w:rsidRDefault="003A7E2E" w:rsidP="00F46CC9">
            <w:pPr>
              <w:jc w:val="both"/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3. Se não ele volta pra o fluxo básico 2.</w:t>
            </w:r>
          </w:p>
          <w:p w:rsidR="003A7E2E" w:rsidRPr="00BC44F0" w:rsidRDefault="003A7E2E" w:rsidP="00F46CC9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</w:t>
            </w:r>
            <w:r w:rsidR="00F46CC9" w:rsidRPr="00BC44F0">
              <w:rPr>
                <w:sz w:val="24"/>
                <w:szCs w:val="24"/>
                <w:lang w:val="pt-BR"/>
              </w:rPr>
              <w:t xml:space="preserve">. Se os dados que forem alterados tiverem inconsistência, o sistema </w:t>
            </w:r>
            <w:r w:rsidR="00F46CC9" w:rsidRPr="00BC44F0">
              <w:rPr>
                <w:sz w:val="24"/>
                <w:szCs w:val="24"/>
                <w:lang w:val="pt-BR"/>
              </w:rPr>
              <w:lastRenderedPageBreak/>
              <w:t>mostrará uma mensagem de erro e voltará ao fluxo básico 2.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Pós-condição:</w:t>
            </w:r>
          </w:p>
        </w:tc>
        <w:tc>
          <w:tcPr>
            <w:tcW w:w="6876" w:type="dxa"/>
            <w:gridSpan w:val="2"/>
          </w:tcPr>
          <w:p w:rsidR="005E385F" w:rsidRPr="00BC44F0" w:rsidRDefault="00F46CC9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funcionário foi alterado com sucesso.</w:t>
            </w:r>
          </w:p>
        </w:tc>
      </w:tr>
    </w:tbl>
    <w:p w:rsidR="005E385F" w:rsidRPr="00BC44F0" w:rsidRDefault="005E385F" w:rsidP="00CF5601">
      <w:pPr>
        <w:rPr>
          <w:b/>
          <w:sz w:val="24"/>
          <w:szCs w:val="24"/>
          <w:u w:val="single"/>
          <w:lang w:val="pt-BR"/>
        </w:rPr>
      </w:pPr>
    </w:p>
    <w:p w:rsidR="005E385F" w:rsidRPr="00BC44F0" w:rsidRDefault="005E385F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BC44F0" w:rsidTr="0024144B">
        <w:tc>
          <w:tcPr>
            <w:tcW w:w="1368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36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924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Autores</w:t>
            </w:r>
          </w:p>
        </w:tc>
      </w:tr>
      <w:tr w:rsidR="005E385F" w:rsidRPr="00BC44F0" w:rsidTr="0024144B">
        <w:tc>
          <w:tcPr>
            <w:tcW w:w="1368" w:type="dxa"/>
          </w:tcPr>
          <w:p w:rsidR="005E385F" w:rsidRPr="00BC44F0" w:rsidRDefault="005E385F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05/10/2015</w:t>
            </w:r>
          </w:p>
        </w:tc>
        <w:tc>
          <w:tcPr>
            <w:tcW w:w="936" w:type="dxa"/>
          </w:tcPr>
          <w:p w:rsidR="005E385F" w:rsidRPr="00BC44F0" w:rsidRDefault="005E385F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924" w:type="dxa"/>
          </w:tcPr>
          <w:p w:rsidR="005E385F" w:rsidRPr="00BC44F0" w:rsidRDefault="00F46CC9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UC005</w:t>
            </w:r>
          </w:p>
        </w:tc>
        <w:tc>
          <w:tcPr>
            <w:tcW w:w="2952" w:type="dxa"/>
          </w:tcPr>
          <w:p w:rsidR="005E385F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  <w:lang w:val="pt-BR"/>
              </w:rPr>
              <w:t>Stefania e W</w:t>
            </w:r>
            <w:proofErr w:type="spellStart"/>
            <w:r w:rsidRPr="00BC44F0">
              <w:rPr>
                <w:sz w:val="24"/>
                <w:szCs w:val="24"/>
              </w:rPr>
              <w:t>itna</w:t>
            </w:r>
            <w:proofErr w:type="spellEnd"/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BC44F0" w:rsidRDefault="00F46CC9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Visualização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do </w:t>
            </w:r>
            <w:proofErr w:type="spellStart"/>
            <w:r w:rsidRPr="00BC44F0">
              <w:rPr>
                <w:b/>
                <w:sz w:val="24"/>
                <w:szCs w:val="24"/>
              </w:rPr>
              <w:t>funcionário</w:t>
            </w:r>
            <w:proofErr w:type="spellEnd"/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F46CC9" w:rsidRPr="00BC44F0" w:rsidRDefault="00F46CC9" w:rsidP="00F46CC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sistema deve permitir que os atendentes possam pesquisar e consultar</w:t>
            </w:r>
          </w:p>
          <w:p w:rsidR="005E385F" w:rsidRPr="00BC44F0" w:rsidRDefault="004C4E1C" w:rsidP="00F46CC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funcionário</w:t>
            </w:r>
            <w:r w:rsidR="00F46CC9" w:rsidRPr="00BC44F0">
              <w:rPr>
                <w:sz w:val="24"/>
                <w:szCs w:val="24"/>
                <w:u w:val="single"/>
                <w:lang w:val="pt-PT"/>
              </w:rPr>
              <w:t xml:space="preserve"> através de número de CPF ou listar todos.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BC44F0" w:rsidRDefault="005E385F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Administrador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FA736C" w:rsidRPr="00BC44F0" w:rsidRDefault="00FA736C" w:rsidP="00FA736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8B36CD" w:rsidRPr="00BC44F0">
              <w:rPr>
                <w:sz w:val="24"/>
                <w:szCs w:val="24"/>
                <w:lang w:val="pt-BR"/>
              </w:rPr>
              <w:t>administrador</w:t>
            </w:r>
            <w:r w:rsidRPr="00BC44F0">
              <w:rPr>
                <w:sz w:val="24"/>
                <w:szCs w:val="24"/>
                <w:lang w:val="pt-BR"/>
              </w:rPr>
              <w:t xml:space="preserve"> deve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>&gt;[UC001]</w:t>
            </w:r>
          </w:p>
          <w:p w:rsidR="005E385F" w:rsidRPr="00BC44F0" w:rsidRDefault="008B36CD" w:rsidP="00FA736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funcionário</w:t>
            </w:r>
            <w:r w:rsidR="00FA736C" w:rsidRPr="00BC44F0">
              <w:rPr>
                <w:sz w:val="24"/>
                <w:szCs w:val="24"/>
                <w:lang w:val="pt-BR"/>
              </w:rPr>
              <w:t xml:space="preserve"> deve estar cadas</w:t>
            </w:r>
            <w:r w:rsidRPr="00BC44F0">
              <w:rPr>
                <w:sz w:val="24"/>
                <w:szCs w:val="24"/>
                <w:lang w:val="pt-BR"/>
              </w:rPr>
              <w:t>trado no sistema. &lt;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>&gt;[UC003</w:t>
            </w:r>
            <w:r w:rsidR="00FA736C"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9469A" w:rsidRPr="00BC44F0" w:rsidRDefault="00D9469A" w:rsidP="00D946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</w:t>
            </w:r>
            <w:r w:rsidR="00FA736C" w:rsidRPr="00BC44F0">
              <w:rPr>
                <w:sz w:val="24"/>
                <w:szCs w:val="24"/>
                <w:lang w:val="pt-BR"/>
              </w:rPr>
              <w:t>O funcionário seleciona o tipo de pesq</w:t>
            </w:r>
            <w:r w:rsidRPr="00BC44F0">
              <w:rPr>
                <w:sz w:val="24"/>
                <w:szCs w:val="24"/>
                <w:lang w:val="pt-BR"/>
              </w:rPr>
              <w:t>uisa que deseja (CPF</w:t>
            </w:r>
            <w:r w:rsidR="00FA736C" w:rsidRPr="00BC44F0">
              <w:rPr>
                <w:sz w:val="24"/>
                <w:szCs w:val="24"/>
                <w:lang w:val="pt-BR"/>
              </w:rPr>
              <w:t>).</w:t>
            </w:r>
          </w:p>
          <w:p w:rsidR="005E385F" w:rsidRPr="00BC44F0" w:rsidRDefault="00FA736C" w:rsidP="00FA736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sistema verifica se existe o funcionário de acordo com a pesquisa digitada e dar um retorno.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5E385F" w:rsidRPr="00BC44F0" w:rsidRDefault="00FA736C" w:rsidP="00FA736C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Caso o sistema não encontre nada na base de dados de acordo com o que foi digitado na pesquisa, o sistema deve emitir uma mensagem informando de que não foi encontrado o funcionário, e retornar ao fluxo básico 1.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5E385F" w:rsidRPr="00BC44F0" w:rsidRDefault="00FA736C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Pesquisa de funcionário realizada com sucesso.</w:t>
            </w:r>
          </w:p>
        </w:tc>
      </w:tr>
    </w:tbl>
    <w:p w:rsidR="005E385F" w:rsidRPr="00BC44F0" w:rsidRDefault="005E385F" w:rsidP="00CF5601">
      <w:pPr>
        <w:rPr>
          <w:b/>
          <w:sz w:val="24"/>
          <w:szCs w:val="24"/>
          <w:u w:val="single"/>
          <w:lang w:val="pt-BR"/>
        </w:rPr>
      </w:pPr>
    </w:p>
    <w:p w:rsidR="005E385F" w:rsidRPr="00BC44F0" w:rsidRDefault="005E385F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5E385F" w:rsidRPr="00BC44F0" w:rsidTr="0024144B">
        <w:tc>
          <w:tcPr>
            <w:tcW w:w="1368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5E385F" w:rsidRPr="00BC44F0" w:rsidTr="0024144B">
        <w:tc>
          <w:tcPr>
            <w:tcW w:w="1368" w:type="dxa"/>
          </w:tcPr>
          <w:p w:rsidR="005E385F" w:rsidRPr="00BC44F0" w:rsidRDefault="005E385F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05/10/2015</w:t>
            </w:r>
          </w:p>
        </w:tc>
        <w:tc>
          <w:tcPr>
            <w:tcW w:w="936" w:type="dxa"/>
          </w:tcPr>
          <w:p w:rsidR="005E385F" w:rsidRPr="00BC44F0" w:rsidRDefault="005E385F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5E385F" w:rsidRPr="00BC44F0" w:rsidRDefault="00FA736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UC006</w:t>
            </w:r>
          </w:p>
        </w:tc>
        <w:tc>
          <w:tcPr>
            <w:tcW w:w="2952" w:type="dxa"/>
          </w:tcPr>
          <w:p w:rsidR="005E385F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5E385F" w:rsidRPr="00BC44F0" w:rsidRDefault="00FA736C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Renover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Funcionario</w:t>
            </w:r>
            <w:proofErr w:type="spellEnd"/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FA736C" w:rsidRPr="00BC44F0" w:rsidRDefault="00FA736C" w:rsidP="00FA736C">
            <w:pPr>
              <w:jc w:val="both"/>
              <w:rPr>
                <w:sz w:val="24"/>
                <w:szCs w:val="24"/>
                <w:lang w:val="pt-PT"/>
              </w:rPr>
            </w:pPr>
            <w:r w:rsidRPr="00BC44F0">
              <w:rPr>
                <w:sz w:val="24"/>
                <w:szCs w:val="24"/>
                <w:lang w:val="pt-PT"/>
              </w:rPr>
              <w:t>O administrador deve manter as informações da base de dados do sistema</w:t>
            </w:r>
          </w:p>
          <w:p w:rsidR="00FA736C" w:rsidRPr="00BC44F0" w:rsidRDefault="00FA736C" w:rsidP="00FA736C">
            <w:pPr>
              <w:jc w:val="both"/>
              <w:rPr>
                <w:sz w:val="24"/>
                <w:szCs w:val="24"/>
                <w:lang w:val="pt-PT"/>
              </w:rPr>
            </w:pPr>
            <w:r w:rsidRPr="00BC44F0">
              <w:rPr>
                <w:sz w:val="24"/>
                <w:szCs w:val="24"/>
                <w:lang w:val="pt-PT"/>
              </w:rPr>
              <w:t xml:space="preserve">sempre atualizada e para isso deve-se inativar/excluir do sistema dados que </w:t>
            </w:r>
          </w:p>
          <w:p w:rsidR="00FA736C" w:rsidRPr="00BC44F0" w:rsidRDefault="00FA736C" w:rsidP="00FA736C">
            <w:pPr>
              <w:jc w:val="both"/>
              <w:rPr>
                <w:sz w:val="24"/>
                <w:szCs w:val="24"/>
                <w:lang w:val="pt-PT"/>
              </w:rPr>
            </w:pPr>
            <w:r w:rsidRPr="00BC44F0">
              <w:rPr>
                <w:sz w:val="24"/>
                <w:szCs w:val="24"/>
                <w:lang w:val="pt-PT"/>
              </w:rPr>
              <w:t xml:space="preserve">não irão mais servir. O administrador então irá solicitar ao sistema a </w:t>
            </w:r>
          </w:p>
          <w:p w:rsidR="005E385F" w:rsidRPr="00BC44F0" w:rsidRDefault="00FA736C" w:rsidP="00FA736C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lang w:val="pt-PT"/>
              </w:rPr>
              <w:t>inutilização/exclusão de um funcionário.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5E385F" w:rsidRPr="00BC44F0" w:rsidRDefault="005E385F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 Administrador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16131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administrador deve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>&gt;[UC001]</w:t>
            </w:r>
          </w:p>
          <w:p w:rsidR="005E385F" w:rsidRPr="00BC44F0" w:rsidRDefault="00161313" w:rsidP="0016131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funcionário deve estar cadas</w:t>
            </w:r>
            <w:r w:rsidR="008B36CD" w:rsidRPr="00BC44F0">
              <w:rPr>
                <w:sz w:val="24"/>
                <w:szCs w:val="24"/>
                <w:lang w:val="pt-BR"/>
              </w:rPr>
              <w:t>trado no sistema. &lt;</w:t>
            </w:r>
            <w:proofErr w:type="gramStart"/>
            <w:r w:rsidR="008B36CD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8B36CD" w:rsidRPr="00BC44F0">
              <w:rPr>
                <w:sz w:val="24"/>
                <w:szCs w:val="24"/>
                <w:lang w:val="pt-BR"/>
              </w:rPr>
              <w:t>&gt;[UC00</w:t>
            </w:r>
            <w:r w:rsidR="004D7D15" w:rsidRPr="00BC44F0">
              <w:rPr>
                <w:sz w:val="24"/>
                <w:szCs w:val="24"/>
                <w:lang w:val="pt-BR"/>
              </w:rPr>
              <w:t>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F651D5" w:rsidRPr="00BC44F0" w:rsidRDefault="00F651D5" w:rsidP="00F651D5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</w:t>
            </w:r>
            <w:r w:rsidR="00161313" w:rsidRPr="00BC44F0">
              <w:rPr>
                <w:sz w:val="24"/>
                <w:szCs w:val="24"/>
                <w:lang w:val="pt-BR"/>
              </w:rPr>
              <w:t>O a</w:t>
            </w:r>
            <w:r w:rsidRPr="00BC44F0">
              <w:rPr>
                <w:sz w:val="24"/>
                <w:szCs w:val="24"/>
                <w:lang w:val="pt-BR"/>
              </w:rPr>
              <w:t>dministrador informa qual</w:t>
            </w:r>
            <w:r w:rsidR="00161313" w:rsidRPr="00BC44F0">
              <w:rPr>
                <w:sz w:val="24"/>
                <w:szCs w:val="24"/>
                <w:lang w:val="pt-BR"/>
              </w:rPr>
              <w:t xml:space="preserve"> funcionário que deseja realizar a exclusão.</w:t>
            </w:r>
          </w:p>
          <w:p w:rsidR="00161313" w:rsidRPr="00BC44F0" w:rsidRDefault="00F651D5" w:rsidP="0016131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sistema pergunta</w:t>
            </w:r>
            <w:r w:rsidR="00161313" w:rsidRPr="00BC44F0">
              <w:rPr>
                <w:sz w:val="24"/>
                <w:szCs w:val="24"/>
                <w:lang w:val="pt-BR"/>
              </w:rPr>
              <w:t xml:space="preserve"> confirmação sobre a exclusão.</w:t>
            </w:r>
          </w:p>
          <w:p w:rsidR="00161313" w:rsidRPr="00BC44F0" w:rsidRDefault="00161313" w:rsidP="0016131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administrador confirma a exclusão.</w:t>
            </w:r>
          </w:p>
          <w:p w:rsidR="00161313" w:rsidRPr="00BC44F0" w:rsidRDefault="00161313" w:rsidP="0016131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vai ao banco de dados e realiza a exclusão do atendente.</w:t>
            </w:r>
          </w:p>
          <w:p w:rsidR="005E385F" w:rsidRPr="00BC44F0" w:rsidRDefault="00161313" w:rsidP="0016131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5. O Sistema exibirá uma mensagem de informando que o </w:t>
            </w:r>
            <w:r w:rsidR="008B36CD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foi</w:t>
            </w:r>
            <w:r w:rsidR="00E36E1C" w:rsidRPr="00BC44F0">
              <w:rPr>
                <w:sz w:val="24"/>
                <w:szCs w:val="24"/>
                <w:lang w:val="pt-BR"/>
              </w:rPr>
              <w:t xml:space="preserve"> </w:t>
            </w:r>
            <w:r w:rsidRPr="00BC44F0">
              <w:rPr>
                <w:sz w:val="24"/>
                <w:szCs w:val="24"/>
                <w:lang w:val="pt-BR"/>
              </w:rPr>
              <w:t>removido com sucesso.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Fluxo de Exceção:</w:t>
            </w:r>
          </w:p>
        </w:tc>
        <w:tc>
          <w:tcPr>
            <w:tcW w:w="6876" w:type="dxa"/>
            <w:gridSpan w:val="2"/>
          </w:tcPr>
          <w:p w:rsidR="005E385F" w:rsidRPr="00BC44F0" w:rsidRDefault="00F651D5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Caso não volta pra o fluxo de básico 1.</w:t>
            </w:r>
          </w:p>
        </w:tc>
      </w:tr>
      <w:tr w:rsidR="005E385F" w:rsidRPr="00BC44F0" w:rsidTr="0024144B">
        <w:tc>
          <w:tcPr>
            <w:tcW w:w="2304" w:type="dxa"/>
            <w:gridSpan w:val="2"/>
          </w:tcPr>
          <w:p w:rsidR="005E385F" w:rsidRPr="00BC44F0" w:rsidRDefault="005E385F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5E385F" w:rsidRPr="00BC44F0" w:rsidRDefault="00161313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funcionário foi removido com sucesso.</w:t>
            </w:r>
          </w:p>
        </w:tc>
      </w:tr>
    </w:tbl>
    <w:p w:rsidR="005E385F" w:rsidRPr="00BC44F0" w:rsidRDefault="005E385F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Autores</w:t>
            </w:r>
          </w:p>
        </w:tc>
      </w:tr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05/10/2015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UC00</w:t>
            </w:r>
            <w:r w:rsidR="0024144B" w:rsidRPr="00BC44F0"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952" w:type="dxa"/>
          </w:tcPr>
          <w:p w:rsidR="00161313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BC44F0" w:rsidRDefault="0024144B" w:rsidP="00D574BF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Cadastrar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574BF" w:rsidRPr="00BC44F0">
              <w:rPr>
                <w:b/>
                <w:sz w:val="24"/>
                <w:szCs w:val="24"/>
              </w:rPr>
              <w:t>Cliente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24144B" w:rsidRPr="00BC44F0" w:rsidRDefault="0024144B" w:rsidP="0024144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O administrador deve cadastrar um novo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u w:val="single"/>
                <w:lang w:val="pt-PT"/>
              </w:rPr>
              <w:t>. E preenche</w:t>
            </w:r>
          </w:p>
          <w:p w:rsidR="0024144B" w:rsidRPr="00BC44F0" w:rsidRDefault="0024144B" w:rsidP="0024144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o formulário de cadastro de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e solicita que o novo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</w:t>
            </w:r>
          </w:p>
          <w:p w:rsidR="00161313" w:rsidRPr="00BC44F0" w:rsidRDefault="0024144B" w:rsidP="0024144B">
            <w:pPr>
              <w:jc w:val="both"/>
              <w:rPr>
                <w:sz w:val="24"/>
                <w:szCs w:val="24"/>
                <w:lang w:val="pt-PT"/>
              </w:rPr>
            </w:pPr>
            <w:r w:rsidRPr="00BC44F0">
              <w:rPr>
                <w:sz w:val="24"/>
                <w:szCs w:val="24"/>
                <w:lang w:val="pt-PT"/>
              </w:rPr>
              <w:t>informe o seu login e sua senha de acesso.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 </w:t>
            </w:r>
            <w:r w:rsidR="0024144B" w:rsidRPr="00BC44F0">
              <w:rPr>
                <w:sz w:val="24"/>
                <w:szCs w:val="24"/>
                <w:lang w:val="pt-BR"/>
              </w:rPr>
              <w:t>Funcionário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161313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>&gt;[</w:t>
            </w:r>
            <w:r w:rsidR="004D7D15" w:rsidRPr="00BC44F0">
              <w:rPr>
                <w:sz w:val="24"/>
                <w:szCs w:val="24"/>
                <w:lang w:val="pt-BR"/>
              </w:rPr>
              <w:t>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24144B" w:rsidRPr="00BC44F0" w:rsidTr="0024144B">
        <w:tc>
          <w:tcPr>
            <w:tcW w:w="2304" w:type="dxa"/>
            <w:gridSpan w:val="2"/>
          </w:tcPr>
          <w:p w:rsidR="0024144B" w:rsidRPr="00BC44F0" w:rsidRDefault="0024144B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4144B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solicita ao sistema um cadastro de cliente.</w:t>
            </w:r>
          </w:p>
          <w:p w:rsidR="0024144B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formulário de cadastro.</w:t>
            </w:r>
          </w:p>
          <w:p w:rsidR="0024144B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administrador informa os dados.</w:t>
            </w:r>
          </w:p>
          <w:p w:rsidR="0024144B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4. O sistema pede que seja informado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a senha de acesso.</w:t>
            </w:r>
          </w:p>
          <w:p w:rsidR="00F651D5" w:rsidRPr="00BC44F0" w:rsidRDefault="00F651D5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 O sistema pergunta se quer realmente cadastrar.</w:t>
            </w:r>
          </w:p>
          <w:p w:rsidR="0024144B" w:rsidRPr="00BC44F0" w:rsidRDefault="00F651D5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6</w:t>
            </w:r>
            <w:r w:rsidR="0024144B" w:rsidRPr="00BC44F0">
              <w:rPr>
                <w:sz w:val="24"/>
                <w:szCs w:val="24"/>
                <w:lang w:val="pt-BR"/>
              </w:rPr>
              <w:t xml:space="preserve">. O novo </w:t>
            </w:r>
            <w:proofErr w:type="gramStart"/>
            <w:r w:rsidR="0024144B" w:rsidRPr="00BC44F0">
              <w:rPr>
                <w:sz w:val="24"/>
                <w:szCs w:val="24"/>
                <w:lang w:val="pt-BR"/>
              </w:rPr>
              <w:t>funcionário  informa</w:t>
            </w:r>
            <w:proofErr w:type="gramEnd"/>
            <w:r w:rsidR="0024144B" w:rsidRPr="00BC44F0">
              <w:rPr>
                <w:sz w:val="24"/>
                <w:szCs w:val="24"/>
                <w:lang w:val="pt-BR"/>
              </w:rPr>
              <w:t xml:space="preserve"> ao sistema seu </w:t>
            </w:r>
            <w:proofErr w:type="spellStart"/>
            <w:r w:rsidR="0024144B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24144B" w:rsidRPr="00BC44F0">
              <w:rPr>
                <w:sz w:val="24"/>
                <w:szCs w:val="24"/>
                <w:lang w:val="pt-BR"/>
              </w:rPr>
              <w:t xml:space="preserve"> e sua senha.</w:t>
            </w:r>
          </w:p>
          <w:p w:rsidR="0024144B" w:rsidRPr="00BC44F0" w:rsidRDefault="00F651D5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7</w:t>
            </w:r>
            <w:r w:rsidR="0024144B" w:rsidRPr="00BC44F0">
              <w:rPr>
                <w:sz w:val="24"/>
                <w:szCs w:val="24"/>
                <w:lang w:val="pt-BR"/>
              </w:rPr>
              <w:t>. O funcionário confirma o cadastro.</w:t>
            </w:r>
          </w:p>
          <w:p w:rsidR="0024144B" w:rsidRPr="00BC44F0" w:rsidRDefault="00F651D5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8</w:t>
            </w:r>
            <w:r w:rsidR="0024144B" w:rsidRPr="00BC44F0">
              <w:rPr>
                <w:sz w:val="24"/>
                <w:szCs w:val="24"/>
                <w:lang w:val="pt-BR"/>
              </w:rPr>
              <w:t xml:space="preserve">. O sistema vai ao banco de dados e insere o novo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="0024144B" w:rsidRPr="00BC44F0">
              <w:rPr>
                <w:sz w:val="24"/>
                <w:szCs w:val="24"/>
                <w:lang w:val="pt-BR"/>
              </w:rPr>
              <w:t>.</w:t>
            </w:r>
          </w:p>
        </w:tc>
      </w:tr>
      <w:tr w:rsidR="0024144B" w:rsidRPr="00BC44F0" w:rsidTr="0024144B">
        <w:tc>
          <w:tcPr>
            <w:tcW w:w="2304" w:type="dxa"/>
            <w:gridSpan w:val="2"/>
          </w:tcPr>
          <w:p w:rsidR="0024144B" w:rsidRPr="00BC44F0" w:rsidRDefault="0024144B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24144B" w:rsidRPr="00BC44F0" w:rsidRDefault="00F651D5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</w:t>
            </w:r>
            <w:r w:rsidR="0024144B" w:rsidRPr="00BC44F0">
              <w:rPr>
                <w:sz w:val="24"/>
                <w:szCs w:val="24"/>
                <w:lang w:val="pt-BR"/>
              </w:rPr>
              <w:t xml:space="preserve">. Caso a senha seja pequena demais o sistema voltará para o fluxo </w:t>
            </w:r>
          </w:p>
          <w:p w:rsidR="0024144B" w:rsidRPr="00BC44F0" w:rsidRDefault="00F651D5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Básico 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>2</w:t>
            </w:r>
            <w:r w:rsidR="0024144B" w:rsidRPr="00BC44F0">
              <w:rPr>
                <w:sz w:val="24"/>
                <w:szCs w:val="24"/>
                <w:lang w:val="pt-BR"/>
              </w:rPr>
              <w:t>..</w:t>
            </w:r>
            <w:proofErr w:type="gramEnd"/>
          </w:p>
          <w:p w:rsidR="00F651D5" w:rsidRPr="00BC44F0" w:rsidRDefault="00F651D5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 Caso não ele volta ao fluxo 4.</w:t>
            </w:r>
          </w:p>
        </w:tc>
      </w:tr>
      <w:tr w:rsidR="0024144B" w:rsidRPr="00BC44F0" w:rsidTr="0024144B">
        <w:tc>
          <w:tcPr>
            <w:tcW w:w="2304" w:type="dxa"/>
            <w:gridSpan w:val="2"/>
          </w:tcPr>
          <w:p w:rsidR="0024144B" w:rsidRPr="00BC44F0" w:rsidRDefault="0024144B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24144B" w:rsidRPr="00BC44F0" w:rsidRDefault="00D574BF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Cliente</w:t>
            </w:r>
            <w:r w:rsidR="0024144B" w:rsidRPr="00BC44F0">
              <w:rPr>
                <w:sz w:val="24"/>
                <w:szCs w:val="24"/>
                <w:lang w:val="pt-BR"/>
              </w:rPr>
              <w:t xml:space="preserve"> foi cadastrado com sucesso.</w:t>
            </w:r>
          </w:p>
        </w:tc>
      </w:tr>
    </w:tbl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Autores</w:t>
            </w:r>
          </w:p>
        </w:tc>
      </w:tr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05/10/2015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UC00</w:t>
            </w:r>
            <w:r w:rsidR="0024144B" w:rsidRPr="00BC44F0"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2952" w:type="dxa"/>
          </w:tcPr>
          <w:p w:rsidR="00161313" w:rsidRPr="00BC44F0" w:rsidRDefault="00F8608C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Witna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Caso de Uso:</w:t>
            </w:r>
          </w:p>
        </w:tc>
        <w:tc>
          <w:tcPr>
            <w:tcW w:w="6876" w:type="dxa"/>
            <w:gridSpan w:val="2"/>
          </w:tcPr>
          <w:p w:rsidR="00161313" w:rsidRPr="00BC44F0" w:rsidRDefault="0024144B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 xml:space="preserve">Alterar </w:t>
            </w:r>
            <w:proofErr w:type="spellStart"/>
            <w:r w:rsidR="00D574BF" w:rsidRPr="00BC44F0">
              <w:rPr>
                <w:b/>
                <w:sz w:val="24"/>
                <w:szCs w:val="24"/>
              </w:rPr>
              <w:t>Cliente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 xml:space="preserve">Descrição: </w:t>
            </w:r>
          </w:p>
        </w:tc>
        <w:tc>
          <w:tcPr>
            <w:tcW w:w="6876" w:type="dxa"/>
            <w:gridSpan w:val="2"/>
          </w:tcPr>
          <w:p w:rsidR="0024144B" w:rsidRPr="00BC44F0" w:rsidRDefault="0024144B" w:rsidP="0024144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Funcionário vê a necessidade de alterar/atualizar o cadastro de um</w:t>
            </w:r>
          </w:p>
          <w:p w:rsidR="0024144B" w:rsidRPr="00BC44F0" w:rsidRDefault="0024144B" w:rsidP="0024144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determinado funcionário, o mesmo solicita as novas informações ao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</w:t>
            </w:r>
          </w:p>
          <w:p w:rsidR="00161313" w:rsidRPr="00BC44F0" w:rsidRDefault="0024144B" w:rsidP="0024144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e solicita ao sistema que os dados sejam atualizados.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BC44F0" w:rsidRDefault="0024144B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4144B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8B36CD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161313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D574BF" w:rsidRPr="00BC44F0">
              <w:rPr>
                <w:sz w:val="24"/>
                <w:szCs w:val="24"/>
                <w:lang w:val="pt-BR"/>
              </w:rPr>
              <w:t xml:space="preserve">cliente </w:t>
            </w:r>
            <w:r w:rsidRPr="00BC44F0">
              <w:rPr>
                <w:sz w:val="24"/>
                <w:szCs w:val="24"/>
                <w:lang w:val="pt-BR"/>
              </w:rPr>
              <w:t>e deve estar cadas</w:t>
            </w:r>
            <w:r w:rsidR="008B36CD" w:rsidRPr="00BC44F0">
              <w:rPr>
                <w:sz w:val="24"/>
                <w:szCs w:val="24"/>
                <w:lang w:val="pt-BR"/>
              </w:rPr>
              <w:t>trado no sistema. &lt;</w:t>
            </w:r>
            <w:proofErr w:type="gramStart"/>
            <w:r w:rsidR="008B36CD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8B36CD" w:rsidRPr="00BC44F0">
              <w:rPr>
                <w:sz w:val="24"/>
                <w:szCs w:val="24"/>
                <w:lang w:val="pt-BR"/>
              </w:rPr>
              <w:t>&gt;[UC007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4144B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O </w:t>
            </w:r>
            <w:r w:rsidR="008B36CD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solicita ao sistema a alteração do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24144B" w:rsidRPr="00BC44F0" w:rsidRDefault="0024144B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formulário com os dados do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F651D5" w:rsidRPr="00BC44F0" w:rsidRDefault="00F651D5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 O sistema pergunta se quer realmente que alterar.</w:t>
            </w:r>
          </w:p>
          <w:p w:rsidR="00F651D5" w:rsidRPr="00BC44F0" w:rsidRDefault="00F651D5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</w:t>
            </w:r>
            <w:r w:rsidR="0024144B" w:rsidRPr="00BC44F0">
              <w:rPr>
                <w:sz w:val="24"/>
                <w:szCs w:val="24"/>
                <w:lang w:val="pt-BR"/>
              </w:rPr>
              <w:t xml:space="preserve">. O </w:t>
            </w:r>
            <w:r w:rsidR="008B36CD" w:rsidRPr="00BC44F0">
              <w:rPr>
                <w:sz w:val="24"/>
                <w:szCs w:val="24"/>
                <w:lang w:val="pt-BR"/>
              </w:rPr>
              <w:t>funcionário</w:t>
            </w:r>
            <w:r w:rsidR="0024144B" w:rsidRPr="00BC44F0">
              <w:rPr>
                <w:sz w:val="24"/>
                <w:szCs w:val="24"/>
                <w:lang w:val="pt-BR"/>
              </w:rPr>
              <w:t xml:space="preserve"> altera os dados e confirma a alteração.</w:t>
            </w:r>
          </w:p>
          <w:p w:rsidR="00161313" w:rsidRPr="00BC44F0" w:rsidRDefault="00F651D5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</w:t>
            </w:r>
            <w:r w:rsidR="0024144B" w:rsidRPr="00BC44F0">
              <w:rPr>
                <w:sz w:val="24"/>
                <w:szCs w:val="24"/>
                <w:lang w:val="pt-BR"/>
              </w:rPr>
              <w:t>. O sistema verifica as alterações e vai ao banco de dados e atualiza.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Fluxo de Exceção:</w:t>
            </w:r>
          </w:p>
        </w:tc>
        <w:tc>
          <w:tcPr>
            <w:tcW w:w="6876" w:type="dxa"/>
            <w:gridSpan w:val="2"/>
          </w:tcPr>
          <w:p w:rsidR="0024144B" w:rsidRPr="00BC44F0" w:rsidRDefault="00F651D5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</w:t>
            </w:r>
            <w:r w:rsidR="0024144B" w:rsidRPr="00BC44F0">
              <w:rPr>
                <w:sz w:val="24"/>
                <w:szCs w:val="24"/>
                <w:lang w:val="pt-BR"/>
              </w:rPr>
              <w:t xml:space="preserve">. Se os dados que forem alterados tiverem inconsistência, o sistema </w:t>
            </w:r>
          </w:p>
          <w:p w:rsidR="00161313" w:rsidRPr="00BC44F0" w:rsidRDefault="0024144B" w:rsidP="0024144B">
            <w:pPr>
              <w:jc w:val="both"/>
              <w:rPr>
                <w:sz w:val="24"/>
                <w:szCs w:val="24"/>
                <w:lang w:val="pt-BR"/>
              </w:rPr>
            </w:pPr>
            <w:proofErr w:type="gramStart"/>
            <w:r w:rsidRPr="00BC44F0">
              <w:rPr>
                <w:sz w:val="24"/>
                <w:szCs w:val="24"/>
                <w:lang w:val="pt-BR"/>
              </w:rPr>
              <w:t>mostrará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 xml:space="preserve"> uma mensagem de erro e voltará ao fluxo básico 2.</w:t>
            </w:r>
          </w:p>
          <w:p w:rsidR="00F651D5" w:rsidRPr="00BC44F0" w:rsidRDefault="00F651D5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Se não ele volta pra o fluxo básico 2.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161313" w:rsidRPr="00BC44F0" w:rsidRDefault="00D574BF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Cliente</w:t>
            </w:r>
            <w:r w:rsidR="0024144B" w:rsidRPr="00BC44F0">
              <w:rPr>
                <w:sz w:val="24"/>
                <w:szCs w:val="24"/>
                <w:lang w:val="pt-BR"/>
              </w:rPr>
              <w:t xml:space="preserve"> alterado </w:t>
            </w:r>
            <w:proofErr w:type="spellStart"/>
            <w:r w:rsidR="0024144B" w:rsidRPr="00BC44F0">
              <w:rPr>
                <w:sz w:val="24"/>
                <w:szCs w:val="24"/>
                <w:lang w:val="pt-BR"/>
              </w:rPr>
              <w:t>co</w:t>
            </w:r>
            <w:proofErr w:type="spellEnd"/>
            <w:r w:rsidR="0024144B" w:rsidRPr="00BC44F0">
              <w:rPr>
                <w:sz w:val="24"/>
                <w:szCs w:val="24"/>
                <w:lang w:val="pt-BR"/>
              </w:rPr>
              <w:t xml:space="preserve"> sucesso.</w:t>
            </w:r>
          </w:p>
        </w:tc>
      </w:tr>
    </w:tbl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05/10/2015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UC00</w:t>
            </w:r>
            <w:r w:rsidR="004C4E1C" w:rsidRPr="00BC44F0">
              <w:rPr>
                <w:sz w:val="24"/>
                <w:szCs w:val="24"/>
              </w:rPr>
              <w:t>9</w:t>
            </w:r>
          </w:p>
        </w:tc>
        <w:tc>
          <w:tcPr>
            <w:tcW w:w="2952" w:type="dxa"/>
          </w:tcPr>
          <w:p w:rsidR="00161313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BC44F0" w:rsidRDefault="004C4E1C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Visualizar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574BF" w:rsidRPr="00BC44F0">
              <w:rPr>
                <w:b/>
                <w:sz w:val="24"/>
                <w:szCs w:val="24"/>
              </w:rPr>
              <w:t>Cliente</w:t>
            </w:r>
            <w:proofErr w:type="spellEnd"/>
          </w:p>
        </w:tc>
      </w:tr>
      <w:tr w:rsidR="004C4E1C" w:rsidRPr="00BC44F0" w:rsidTr="0024144B">
        <w:tc>
          <w:tcPr>
            <w:tcW w:w="2304" w:type="dxa"/>
            <w:gridSpan w:val="2"/>
          </w:tcPr>
          <w:p w:rsidR="004C4E1C" w:rsidRPr="00BC44F0" w:rsidRDefault="004C4E1C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4C4E1C" w:rsidRPr="00BC44F0" w:rsidRDefault="004C4E1C" w:rsidP="00B65184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O sistema deve permitir que os atendentes possam pesquisar e consultar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através de número de CPF ou listar todos.</w:t>
            </w:r>
          </w:p>
        </w:tc>
      </w:tr>
      <w:tr w:rsidR="004C4E1C" w:rsidRPr="00BC44F0" w:rsidTr="0024144B">
        <w:tc>
          <w:tcPr>
            <w:tcW w:w="2304" w:type="dxa"/>
            <w:gridSpan w:val="2"/>
          </w:tcPr>
          <w:p w:rsidR="004C4E1C" w:rsidRPr="00BC44F0" w:rsidRDefault="004C4E1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4C4E1C" w:rsidRPr="00BC44F0" w:rsidRDefault="004C4E1C" w:rsidP="00B65184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</w:t>
            </w:r>
            <w:proofErr w:type="gramStart"/>
            <w:r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  <w:proofErr w:type="gramEnd"/>
          </w:p>
        </w:tc>
      </w:tr>
      <w:tr w:rsidR="004C4E1C" w:rsidRPr="00BC44F0" w:rsidTr="0024144B">
        <w:tc>
          <w:tcPr>
            <w:tcW w:w="2304" w:type="dxa"/>
            <w:gridSpan w:val="2"/>
          </w:tcPr>
          <w:p w:rsidR="004C4E1C" w:rsidRPr="00BC44F0" w:rsidRDefault="004C4E1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4C4E1C" w:rsidRPr="00BC44F0" w:rsidRDefault="004C4E1C" w:rsidP="004C4E1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8B36CD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deve ter realizado o </w:t>
            </w:r>
            <w:proofErr w:type="spellStart"/>
            <w:r w:rsidR="008B36CD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8B36CD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8B36CD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8B36CD" w:rsidRPr="00BC44F0">
              <w:rPr>
                <w:sz w:val="24"/>
                <w:szCs w:val="24"/>
                <w:lang w:val="pt-BR"/>
              </w:rPr>
              <w:t>&gt;[UC00</w:t>
            </w:r>
            <w:r w:rsidR="004D7D15" w:rsidRPr="00BC44F0">
              <w:rPr>
                <w:sz w:val="24"/>
                <w:szCs w:val="24"/>
                <w:lang w:val="pt-BR"/>
              </w:rPr>
              <w:t>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4C4E1C" w:rsidRPr="00BC44F0" w:rsidRDefault="004C4E1C" w:rsidP="004C4E1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lang w:val="pt-BR"/>
              </w:rPr>
              <w:t xml:space="preserve"> deve estar cadas</w:t>
            </w:r>
            <w:r w:rsidR="008B36CD" w:rsidRPr="00BC44F0">
              <w:rPr>
                <w:sz w:val="24"/>
                <w:szCs w:val="24"/>
                <w:lang w:val="pt-BR"/>
              </w:rPr>
              <w:t>trado no sistema. &lt;</w:t>
            </w:r>
            <w:proofErr w:type="gramStart"/>
            <w:r w:rsidR="008B36CD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8B36CD" w:rsidRPr="00BC44F0">
              <w:rPr>
                <w:sz w:val="24"/>
                <w:szCs w:val="24"/>
                <w:lang w:val="pt-BR"/>
              </w:rPr>
              <w:t>&gt;[UC00</w:t>
            </w:r>
            <w:r w:rsidR="004D7D15" w:rsidRPr="00BC44F0">
              <w:rPr>
                <w:sz w:val="24"/>
                <w:szCs w:val="24"/>
                <w:lang w:val="pt-BR"/>
              </w:rPr>
              <w:t>7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4C4E1C" w:rsidRPr="00BC44F0" w:rsidTr="0024144B">
        <w:tc>
          <w:tcPr>
            <w:tcW w:w="2304" w:type="dxa"/>
            <w:gridSpan w:val="2"/>
          </w:tcPr>
          <w:p w:rsidR="004C4E1C" w:rsidRPr="00BC44F0" w:rsidRDefault="004C4E1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4C4E1C" w:rsidRPr="00BC44F0" w:rsidRDefault="004C4E1C" w:rsidP="004C4E1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seleciona o tipo de pesquisa que deseja (CPF ou todos).</w:t>
            </w:r>
          </w:p>
          <w:p w:rsidR="004C4E1C" w:rsidRPr="00BC44F0" w:rsidRDefault="004C4E1C" w:rsidP="004C4E1C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verifica se existe o </w:t>
            </w:r>
            <w:r w:rsidR="00D574BF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lang w:val="pt-BR"/>
              </w:rPr>
              <w:t xml:space="preserve"> de acordo com a pesquisa digitada </w:t>
            </w:r>
          </w:p>
          <w:p w:rsidR="004C4E1C" w:rsidRPr="00BC44F0" w:rsidRDefault="004C4E1C" w:rsidP="004C4E1C">
            <w:pPr>
              <w:rPr>
                <w:sz w:val="24"/>
                <w:szCs w:val="24"/>
                <w:lang w:val="pt-BR"/>
              </w:rPr>
            </w:pPr>
            <w:proofErr w:type="gramStart"/>
            <w:r w:rsidRPr="00BC44F0">
              <w:rPr>
                <w:sz w:val="24"/>
                <w:szCs w:val="24"/>
                <w:lang w:val="pt-BR"/>
              </w:rPr>
              <w:t>e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 xml:space="preserve"> dar um retorno.</w:t>
            </w:r>
          </w:p>
        </w:tc>
      </w:tr>
      <w:tr w:rsidR="004C4E1C" w:rsidRPr="00BC44F0" w:rsidTr="0024144B">
        <w:tc>
          <w:tcPr>
            <w:tcW w:w="2304" w:type="dxa"/>
            <w:gridSpan w:val="2"/>
          </w:tcPr>
          <w:p w:rsidR="004C4E1C" w:rsidRPr="00BC44F0" w:rsidRDefault="004C4E1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4C4E1C" w:rsidRPr="00BC44F0" w:rsidRDefault="004C4E1C" w:rsidP="004C4E1C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Caso o sistema não encontre nada na base de dados de acordo com o que </w:t>
            </w:r>
          </w:p>
          <w:p w:rsidR="004C4E1C" w:rsidRPr="00BC44F0" w:rsidRDefault="004C4E1C" w:rsidP="004C4E1C">
            <w:pPr>
              <w:jc w:val="both"/>
              <w:rPr>
                <w:sz w:val="24"/>
                <w:szCs w:val="24"/>
                <w:lang w:val="pt-BR"/>
              </w:rPr>
            </w:pPr>
            <w:proofErr w:type="gramStart"/>
            <w:r w:rsidRPr="00BC44F0">
              <w:rPr>
                <w:sz w:val="24"/>
                <w:szCs w:val="24"/>
                <w:lang w:val="pt-BR"/>
              </w:rPr>
              <w:t>foi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 xml:space="preserve"> digitado na pesquisa, o sistema deve emitir uma mensagem informando de que não foi encontrado o funcionário, e retornar ao fluxo </w:t>
            </w:r>
          </w:p>
          <w:p w:rsidR="004C4E1C" w:rsidRPr="00BC44F0" w:rsidRDefault="004C4E1C" w:rsidP="004C4E1C">
            <w:pPr>
              <w:jc w:val="both"/>
              <w:rPr>
                <w:sz w:val="24"/>
                <w:szCs w:val="24"/>
                <w:lang w:val="pt-BR"/>
              </w:rPr>
            </w:pPr>
            <w:proofErr w:type="gramStart"/>
            <w:r w:rsidRPr="00BC44F0">
              <w:rPr>
                <w:sz w:val="24"/>
                <w:szCs w:val="24"/>
                <w:lang w:val="pt-BR"/>
              </w:rPr>
              <w:t>básico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 xml:space="preserve"> 1.</w:t>
            </w:r>
          </w:p>
        </w:tc>
      </w:tr>
      <w:tr w:rsidR="004C4E1C" w:rsidRPr="00BC44F0" w:rsidTr="0024144B">
        <w:tc>
          <w:tcPr>
            <w:tcW w:w="2304" w:type="dxa"/>
            <w:gridSpan w:val="2"/>
          </w:tcPr>
          <w:p w:rsidR="004C4E1C" w:rsidRPr="00BC44F0" w:rsidRDefault="004C4E1C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4C4E1C" w:rsidRPr="00BC44F0" w:rsidRDefault="004C4E1C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Pesquisa de </w:t>
            </w:r>
            <w:r w:rsidR="00D574BF" w:rsidRPr="00BC44F0">
              <w:rPr>
                <w:sz w:val="24"/>
                <w:szCs w:val="24"/>
                <w:lang w:val="pt-BR"/>
              </w:rPr>
              <w:t xml:space="preserve">cliente </w:t>
            </w:r>
            <w:r w:rsidRPr="00BC44F0">
              <w:rPr>
                <w:sz w:val="24"/>
                <w:szCs w:val="24"/>
                <w:lang w:val="pt-BR"/>
              </w:rPr>
              <w:t>realizada com sucesso.</w:t>
            </w:r>
          </w:p>
        </w:tc>
      </w:tr>
    </w:tbl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05/10/2015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</w:t>
            </w:r>
            <w:r w:rsidR="00E629F9" w:rsidRPr="00BC44F0">
              <w:rPr>
                <w:sz w:val="24"/>
                <w:szCs w:val="24"/>
              </w:rPr>
              <w:t>10</w:t>
            </w:r>
          </w:p>
        </w:tc>
        <w:tc>
          <w:tcPr>
            <w:tcW w:w="2952" w:type="dxa"/>
          </w:tcPr>
          <w:p w:rsidR="00161313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R</w:t>
            </w:r>
            <w:r w:rsidR="00E629F9" w:rsidRPr="00BC44F0">
              <w:rPr>
                <w:b/>
                <w:sz w:val="24"/>
                <w:szCs w:val="24"/>
              </w:rPr>
              <w:t xml:space="preserve">emover </w:t>
            </w:r>
            <w:r w:rsidR="00D574BF" w:rsidRPr="00BC44F0">
              <w:rPr>
                <w:b/>
                <w:sz w:val="24"/>
                <w:szCs w:val="24"/>
                <w:lang w:val="pt-BR"/>
              </w:rPr>
              <w:t>Cliente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E629F9" w:rsidRPr="00BC44F0" w:rsidRDefault="00E629F9" w:rsidP="00E629F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funcionario deve manter as informações da base de dados do sistema</w:t>
            </w:r>
          </w:p>
          <w:p w:rsidR="00E629F9" w:rsidRPr="00BC44F0" w:rsidRDefault="00E629F9" w:rsidP="00E629F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E629F9" w:rsidRPr="00BC44F0" w:rsidRDefault="00E629F9" w:rsidP="00E629F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não irão mais servir. O funcionario então irá solicitar ao sistema a </w:t>
            </w:r>
          </w:p>
          <w:p w:rsidR="00161313" w:rsidRPr="00BC44F0" w:rsidRDefault="00E629F9" w:rsidP="00E629F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inutilização/exclusão de um </w:t>
            </w:r>
            <w:r w:rsidR="00E36E1C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u w:val="single"/>
                <w:lang w:val="pt-PT"/>
              </w:rPr>
              <w:t>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</w:t>
            </w:r>
            <w:proofErr w:type="gramStart"/>
            <w:r w:rsidR="008B36CD"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  <w:proofErr w:type="gram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B3574" w:rsidRPr="00BC44F0" w:rsidRDefault="00DB3574" w:rsidP="00DB3574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ter realizado o </w:t>
            </w:r>
            <w:proofErr w:type="spellStart"/>
            <w:r w:rsidR="008B36CD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8B36CD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8B36CD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8B36CD" w:rsidRPr="00BC44F0">
              <w:rPr>
                <w:sz w:val="24"/>
                <w:szCs w:val="24"/>
                <w:lang w:val="pt-BR"/>
              </w:rPr>
              <w:t>&gt;[UC00</w:t>
            </w:r>
            <w:r w:rsidR="004D7D15" w:rsidRPr="00BC44F0">
              <w:rPr>
                <w:sz w:val="24"/>
                <w:szCs w:val="24"/>
                <w:lang w:val="pt-BR"/>
              </w:rPr>
              <w:t>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161313" w:rsidRPr="00BC44F0" w:rsidRDefault="00DB3574" w:rsidP="00DB3574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E36E1C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lang w:val="pt-BR"/>
              </w:rPr>
              <w:t xml:space="preserve"> deve estar cadas</w:t>
            </w:r>
            <w:r w:rsidR="004D7D15" w:rsidRPr="00BC44F0">
              <w:rPr>
                <w:sz w:val="24"/>
                <w:szCs w:val="24"/>
                <w:lang w:val="pt-BR"/>
              </w:rPr>
              <w:t>trado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&gt;[UC007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B3574" w:rsidRPr="00BC44F0" w:rsidRDefault="00DB3574" w:rsidP="00DB3574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O funcionário informa o </w:t>
            </w:r>
            <w:r w:rsidR="00E36E1C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lang w:val="pt-BR"/>
              </w:rPr>
              <w:t xml:space="preserve"> que deseja realizar a exclusão.</w:t>
            </w:r>
          </w:p>
          <w:p w:rsidR="00DB3574" w:rsidRPr="00BC44F0" w:rsidRDefault="00DB3574" w:rsidP="00DB3574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sistema pede confirmação sobre a exclusão.</w:t>
            </w:r>
          </w:p>
          <w:p w:rsidR="00DB3574" w:rsidRPr="00BC44F0" w:rsidRDefault="00DB3574" w:rsidP="00DB3574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lastRenderedPageBreak/>
              <w:t>3. O administrador confirma a exclusão.</w:t>
            </w:r>
          </w:p>
          <w:p w:rsidR="00DB3574" w:rsidRPr="00BC44F0" w:rsidRDefault="00DB3574" w:rsidP="00DB3574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4. O sistema vai ao banco de dados e realiza a exclusão do </w:t>
            </w:r>
            <w:r w:rsidR="00E36E1C" w:rsidRPr="00BC44F0">
              <w:rPr>
                <w:sz w:val="24"/>
                <w:szCs w:val="24"/>
                <w:lang w:val="pt-BR"/>
              </w:rPr>
              <w:t>cliente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161313" w:rsidRPr="00BC44F0" w:rsidRDefault="00DB3574" w:rsidP="00DB3574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5. O Sistema exibirá uma mensagem de informando que o </w:t>
            </w:r>
            <w:r w:rsidR="00E36E1C" w:rsidRPr="00BC44F0">
              <w:rPr>
                <w:sz w:val="24"/>
                <w:szCs w:val="24"/>
                <w:lang w:val="pt-BR"/>
              </w:rPr>
              <w:t xml:space="preserve">cliente </w:t>
            </w:r>
            <w:r w:rsidRPr="00BC44F0">
              <w:rPr>
                <w:sz w:val="24"/>
                <w:szCs w:val="24"/>
                <w:lang w:val="pt-BR"/>
              </w:rPr>
              <w:t>foi removido com sucesso.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Fluxo de Exceção: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24144B">
            <w:pPr>
              <w:jc w:val="both"/>
              <w:rPr>
                <w:sz w:val="24"/>
                <w:szCs w:val="24"/>
                <w:lang w:val="pt-BR"/>
              </w:rPr>
            </w:pP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161313" w:rsidRPr="00BC44F0" w:rsidRDefault="00E36E1C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Cliente</w:t>
            </w:r>
            <w:r w:rsidR="00DB3574" w:rsidRPr="00BC44F0">
              <w:rPr>
                <w:sz w:val="24"/>
                <w:szCs w:val="24"/>
                <w:lang w:val="pt-BR"/>
              </w:rPr>
              <w:t xml:space="preserve"> foi removido com sucesso.</w:t>
            </w:r>
          </w:p>
        </w:tc>
      </w:tr>
    </w:tbl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161313" w:rsidRPr="00BC44F0" w:rsidTr="0024144B">
        <w:tc>
          <w:tcPr>
            <w:tcW w:w="1368" w:type="dxa"/>
          </w:tcPr>
          <w:p w:rsidR="00161313" w:rsidRPr="00BC44F0" w:rsidRDefault="001D4D9A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13</w:t>
            </w:r>
            <w:r w:rsidR="00161313" w:rsidRPr="00BC44F0">
              <w:rPr>
                <w:sz w:val="24"/>
                <w:szCs w:val="24"/>
              </w:rPr>
              <w:t>/10/2015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</w:t>
            </w:r>
            <w:r w:rsidR="001D4D9A" w:rsidRPr="00BC44F0">
              <w:rPr>
                <w:sz w:val="24"/>
                <w:szCs w:val="24"/>
              </w:rPr>
              <w:t>11</w:t>
            </w:r>
          </w:p>
        </w:tc>
        <w:tc>
          <w:tcPr>
            <w:tcW w:w="2952" w:type="dxa"/>
          </w:tcPr>
          <w:p w:rsidR="00161313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BC44F0" w:rsidRDefault="001D4D9A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Cadastrar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Reserva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1D4D9A" w:rsidRPr="00BC44F0" w:rsidRDefault="00DE1DCB" w:rsidP="001D4D9A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funcionário</w:t>
            </w:r>
            <w:r w:rsidR="001D4D9A" w:rsidRPr="00BC44F0">
              <w:rPr>
                <w:sz w:val="24"/>
                <w:szCs w:val="24"/>
                <w:u w:val="single"/>
                <w:lang w:val="pt-PT"/>
              </w:rPr>
              <w:t xml:space="preserve"> deve cadastrar uma nova reserva. E preenche</w:t>
            </w:r>
          </w:p>
          <w:p w:rsidR="00161313" w:rsidRPr="00BC44F0" w:rsidRDefault="001D4D9A" w:rsidP="001D4D9A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formulário de cadastro de reserva.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</w:t>
            </w:r>
            <w:r w:rsidR="001D4D9A"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161313" w:rsidRPr="00BC44F0" w:rsidRDefault="00125DCF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f</w:t>
            </w:r>
            <w:r w:rsidR="001D4D9A" w:rsidRPr="00BC44F0">
              <w:rPr>
                <w:sz w:val="24"/>
                <w:szCs w:val="24"/>
                <w:lang w:val="pt-BR"/>
              </w:rPr>
              <w:t xml:space="preserve">uncionário deve ter realizado o </w:t>
            </w:r>
            <w:proofErr w:type="spellStart"/>
            <w:r w:rsidR="001D4D9A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1D4D9A" w:rsidRPr="00BC44F0">
              <w:rPr>
                <w:sz w:val="24"/>
                <w:szCs w:val="24"/>
                <w:lang w:val="pt-BR"/>
              </w:rPr>
              <w:t xml:space="preserve"> no sistema.</w:t>
            </w:r>
            <w:r w:rsidR="004D7D15" w:rsidRPr="00BC44F0">
              <w:rPr>
                <w:sz w:val="24"/>
                <w:szCs w:val="24"/>
                <w:lang w:val="pt-BR"/>
              </w:rPr>
              <w:t xml:space="preserve">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&gt;[UC005]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1D4D9A" w:rsidRPr="00BC44F0" w:rsidRDefault="001D4D9A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solicita ao sistema um cadastro da reserva.</w:t>
            </w:r>
          </w:p>
          <w:p w:rsidR="001D4D9A" w:rsidRPr="00BC44F0" w:rsidRDefault="001D4D9A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formulário de cadastro.</w:t>
            </w:r>
          </w:p>
          <w:p w:rsidR="001D4D9A" w:rsidRPr="00BC44F0" w:rsidRDefault="00CB6CA3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funcionário</w:t>
            </w:r>
            <w:r w:rsidR="001D4D9A" w:rsidRPr="00BC44F0">
              <w:rPr>
                <w:sz w:val="24"/>
                <w:szCs w:val="24"/>
                <w:lang w:val="pt-BR"/>
              </w:rPr>
              <w:t xml:space="preserve"> informa os dados.</w:t>
            </w:r>
          </w:p>
          <w:p w:rsidR="001D4D9A" w:rsidRPr="00BC44F0" w:rsidRDefault="001D4D9A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4. O sistema pede que seja informado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a senha de acesso.</w:t>
            </w:r>
          </w:p>
          <w:p w:rsidR="001D4D9A" w:rsidRPr="00BC44F0" w:rsidRDefault="001D4D9A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5. O novo funcionário informa ao sistema seu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sua senha.</w:t>
            </w:r>
          </w:p>
          <w:p w:rsidR="00B41B85" w:rsidRPr="00BC44F0" w:rsidRDefault="00B41B85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6. O sistema deve perguntar se ele que realmente cadastrar.</w:t>
            </w:r>
          </w:p>
          <w:p w:rsidR="001D4D9A" w:rsidRPr="00BC44F0" w:rsidRDefault="00B41B85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7</w:t>
            </w:r>
            <w:r w:rsidR="00CB6CA3" w:rsidRPr="00BC44F0">
              <w:rPr>
                <w:sz w:val="24"/>
                <w:szCs w:val="24"/>
                <w:lang w:val="pt-BR"/>
              </w:rPr>
              <w:t>. O funcionário</w:t>
            </w:r>
            <w:r w:rsidR="001D4D9A" w:rsidRPr="00BC44F0">
              <w:rPr>
                <w:sz w:val="24"/>
                <w:szCs w:val="24"/>
                <w:lang w:val="pt-BR"/>
              </w:rPr>
              <w:t xml:space="preserve"> confirma o cadastro.</w:t>
            </w:r>
          </w:p>
          <w:p w:rsidR="00161313" w:rsidRPr="00BC44F0" w:rsidRDefault="00B41B85" w:rsidP="001D4D9A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8</w:t>
            </w:r>
            <w:r w:rsidR="001D4D9A" w:rsidRPr="00BC44F0">
              <w:rPr>
                <w:sz w:val="24"/>
                <w:szCs w:val="24"/>
                <w:lang w:val="pt-BR"/>
              </w:rPr>
              <w:t>. O sistema vai ao banco de d</w:t>
            </w:r>
            <w:r w:rsidR="00CB6CA3" w:rsidRPr="00BC44F0">
              <w:rPr>
                <w:sz w:val="24"/>
                <w:szCs w:val="24"/>
                <w:lang w:val="pt-BR"/>
              </w:rPr>
              <w:t>ados e insere uma nova reserva</w:t>
            </w:r>
            <w:r w:rsidR="001D4D9A" w:rsidRPr="00BC44F0">
              <w:rPr>
                <w:sz w:val="24"/>
                <w:szCs w:val="24"/>
                <w:lang w:val="pt-BR"/>
              </w:rPr>
              <w:t>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161313" w:rsidRPr="00BC44F0" w:rsidRDefault="000A2B49" w:rsidP="000A2B49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1.Caso os dados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informado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sejam inconsistente o sistema voltara para o fluxo 1.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161313" w:rsidRPr="00BC44F0" w:rsidRDefault="00DB3574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Reserva cadastrada com sucesso.</w:t>
            </w:r>
          </w:p>
        </w:tc>
      </w:tr>
    </w:tbl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161313" w:rsidRPr="00BC44F0" w:rsidTr="0024144B">
        <w:tc>
          <w:tcPr>
            <w:tcW w:w="1368" w:type="dxa"/>
          </w:tcPr>
          <w:p w:rsidR="00161313" w:rsidRPr="00BC44F0" w:rsidRDefault="00CB6CA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13</w:t>
            </w:r>
            <w:r w:rsidR="00161313" w:rsidRPr="00BC44F0">
              <w:rPr>
                <w:sz w:val="24"/>
                <w:szCs w:val="24"/>
              </w:rPr>
              <w:t>/10/2015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</w:t>
            </w:r>
            <w:r w:rsidR="00CB6CA3" w:rsidRPr="00BC44F0">
              <w:rPr>
                <w:sz w:val="24"/>
                <w:szCs w:val="24"/>
              </w:rPr>
              <w:t>12</w:t>
            </w:r>
          </w:p>
        </w:tc>
        <w:tc>
          <w:tcPr>
            <w:tcW w:w="2952" w:type="dxa"/>
          </w:tcPr>
          <w:p w:rsidR="00161313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BC44F0" w:rsidRDefault="00CB6CA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Alteração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Reserva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B6CA3" w:rsidRPr="00BC44F0" w:rsidTr="0024144B">
        <w:tc>
          <w:tcPr>
            <w:tcW w:w="2304" w:type="dxa"/>
            <w:gridSpan w:val="2"/>
          </w:tcPr>
          <w:p w:rsidR="00CB6CA3" w:rsidRPr="00BC44F0" w:rsidRDefault="00CB6CA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CB6CA3" w:rsidRPr="00BC44F0" w:rsidRDefault="00E36E1C" w:rsidP="00CB6CA3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</w:t>
            </w:r>
            <w:r w:rsidR="00CB6CA3" w:rsidRPr="00BC44F0">
              <w:rPr>
                <w:sz w:val="24"/>
                <w:szCs w:val="24"/>
                <w:u w:val="single"/>
                <w:lang w:val="pt-PT"/>
              </w:rPr>
              <w:t>uncionário vê a necessidade de alterar/atualizar o cadastro de uma</w:t>
            </w:r>
          </w:p>
          <w:p w:rsidR="00CB6CA3" w:rsidRPr="00BC44F0" w:rsidRDefault="00CB6CA3" w:rsidP="00CB6CA3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Determinada reserva e solicita ao sistema que os dados sejam atualizados.</w:t>
            </w:r>
          </w:p>
        </w:tc>
      </w:tr>
      <w:tr w:rsidR="00CB6CA3" w:rsidRPr="00BC44F0" w:rsidTr="0024144B">
        <w:tc>
          <w:tcPr>
            <w:tcW w:w="2304" w:type="dxa"/>
            <w:gridSpan w:val="2"/>
          </w:tcPr>
          <w:p w:rsidR="00CB6CA3" w:rsidRPr="00BC44F0" w:rsidRDefault="00CB6CA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CB6CA3" w:rsidRPr="00BC44F0" w:rsidRDefault="00CB6CA3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Funcionário</w:t>
            </w:r>
          </w:p>
        </w:tc>
      </w:tr>
      <w:tr w:rsidR="00CB6CA3" w:rsidRPr="00BC44F0" w:rsidTr="0024144B">
        <w:tc>
          <w:tcPr>
            <w:tcW w:w="2304" w:type="dxa"/>
            <w:gridSpan w:val="2"/>
          </w:tcPr>
          <w:p w:rsidR="00CB6CA3" w:rsidRPr="00BC44F0" w:rsidRDefault="00CB6CA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CB6CA3" w:rsidRPr="00BC44F0" w:rsidRDefault="00CB6CA3" w:rsidP="00CB6CA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funcion</w:t>
            </w:r>
            <w:r w:rsidR="00E36E1C" w:rsidRPr="00BC44F0">
              <w:rPr>
                <w:sz w:val="24"/>
                <w:szCs w:val="24"/>
                <w:lang w:val="pt-BR"/>
              </w:rPr>
              <w:t>á</w:t>
            </w:r>
            <w:r w:rsidRPr="00BC44F0">
              <w:rPr>
                <w:sz w:val="24"/>
                <w:szCs w:val="24"/>
                <w:lang w:val="pt-BR"/>
              </w:rPr>
              <w:t xml:space="preserve">rio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CB6CA3" w:rsidRPr="00BC44F0" w:rsidRDefault="00CB6CA3" w:rsidP="00CB6CA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A reserva deve estar </w:t>
            </w:r>
            <w:r w:rsidR="00E36E1C" w:rsidRPr="00BC44F0">
              <w:rPr>
                <w:sz w:val="24"/>
                <w:szCs w:val="24"/>
                <w:lang w:val="pt-BR"/>
              </w:rPr>
              <w:t>cadastrada</w:t>
            </w:r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&gt;[UC011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CB6CA3" w:rsidRPr="00BC44F0" w:rsidTr="0024144B">
        <w:tc>
          <w:tcPr>
            <w:tcW w:w="2304" w:type="dxa"/>
            <w:gridSpan w:val="2"/>
          </w:tcPr>
          <w:p w:rsidR="00CB6CA3" w:rsidRPr="00BC44F0" w:rsidRDefault="00CB6CA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CB6CA3" w:rsidRPr="00BC44F0" w:rsidRDefault="00CB6CA3" w:rsidP="00CB6CA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O </w:t>
            </w:r>
            <w:r w:rsidR="00E36E1C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solicita ao sistema a alteração da reserva.</w:t>
            </w:r>
          </w:p>
          <w:p w:rsidR="00CB6CA3" w:rsidRPr="00BC44F0" w:rsidRDefault="00CB6CA3" w:rsidP="00CB6CA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formulário com os dados da reserva.</w:t>
            </w:r>
          </w:p>
          <w:p w:rsidR="00CB6CA3" w:rsidRPr="00BC44F0" w:rsidRDefault="00CB6CA3" w:rsidP="00CB6CA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3. O </w:t>
            </w:r>
            <w:r w:rsidR="00E36E1C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altera os dados.</w:t>
            </w:r>
          </w:p>
          <w:p w:rsidR="00B41B85" w:rsidRPr="00BC44F0" w:rsidRDefault="00B41B85" w:rsidP="00CB6CA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deve perguntar se ele que realmente cadastrar.</w:t>
            </w:r>
          </w:p>
          <w:p w:rsidR="00B41B85" w:rsidRPr="00BC44F0" w:rsidRDefault="00B41B85" w:rsidP="00CB6CA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5. O </w:t>
            </w:r>
            <w:r w:rsidR="00E36E1C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confirma a alteração</w:t>
            </w:r>
          </w:p>
          <w:p w:rsidR="00CB6CA3" w:rsidRPr="00BC44F0" w:rsidRDefault="00B41B85" w:rsidP="00CB6CA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lastRenderedPageBreak/>
              <w:t>6</w:t>
            </w:r>
            <w:r w:rsidR="00CB6CA3" w:rsidRPr="00BC44F0">
              <w:rPr>
                <w:sz w:val="24"/>
                <w:szCs w:val="24"/>
                <w:lang w:val="pt-BR"/>
              </w:rPr>
              <w:t>. O sistema verifica as alterações e vai ao banco de dados e atualiza.</w:t>
            </w:r>
          </w:p>
        </w:tc>
      </w:tr>
      <w:tr w:rsidR="00CB6CA3" w:rsidRPr="00BC44F0" w:rsidTr="0024144B">
        <w:tc>
          <w:tcPr>
            <w:tcW w:w="2304" w:type="dxa"/>
            <w:gridSpan w:val="2"/>
          </w:tcPr>
          <w:p w:rsidR="00CB6CA3" w:rsidRPr="00BC44F0" w:rsidRDefault="00CB6CA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Fluxo de Exceção:</w:t>
            </w:r>
          </w:p>
        </w:tc>
        <w:tc>
          <w:tcPr>
            <w:tcW w:w="6876" w:type="dxa"/>
            <w:gridSpan w:val="2"/>
          </w:tcPr>
          <w:p w:rsidR="00B41B85" w:rsidRPr="00BC44F0" w:rsidRDefault="00B41B85" w:rsidP="00B41B85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 Caso não o sistema retornar o fluxo 3.</w:t>
            </w:r>
            <w:r w:rsidR="00CB6CA3" w:rsidRPr="00BC44F0">
              <w:rPr>
                <w:sz w:val="24"/>
                <w:szCs w:val="24"/>
                <w:lang w:val="pt-BR"/>
              </w:rPr>
              <w:t xml:space="preserve"> </w:t>
            </w:r>
          </w:p>
          <w:p w:rsidR="00CB6CA3" w:rsidRPr="00BC44F0" w:rsidRDefault="00CB6CA3" w:rsidP="00CB6CA3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Se os dados que forem alterados tiverem inconsistência, o sistema mostrará uma mensagem de erro e voltará ao fluxo básico 2.</w:t>
            </w:r>
          </w:p>
        </w:tc>
      </w:tr>
      <w:tr w:rsidR="00CB6CA3" w:rsidRPr="00BC44F0" w:rsidTr="0024144B">
        <w:tc>
          <w:tcPr>
            <w:tcW w:w="2304" w:type="dxa"/>
            <w:gridSpan w:val="2"/>
          </w:tcPr>
          <w:p w:rsidR="00CB6CA3" w:rsidRPr="00BC44F0" w:rsidRDefault="00CB6CA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CB6CA3" w:rsidRPr="00BC44F0" w:rsidRDefault="00CB6CA3" w:rsidP="00CB6CA3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Reserva alterada com sucesso.</w:t>
            </w:r>
          </w:p>
        </w:tc>
      </w:tr>
    </w:tbl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Autores</w:t>
            </w:r>
          </w:p>
        </w:tc>
      </w:tr>
      <w:tr w:rsidR="00161313" w:rsidRPr="00BC44F0" w:rsidTr="0024144B">
        <w:tc>
          <w:tcPr>
            <w:tcW w:w="1368" w:type="dxa"/>
          </w:tcPr>
          <w:p w:rsidR="00161313" w:rsidRPr="00BC44F0" w:rsidRDefault="00CB6CA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13</w:t>
            </w:r>
            <w:r w:rsidR="00161313" w:rsidRPr="00BC44F0">
              <w:rPr>
                <w:sz w:val="24"/>
                <w:szCs w:val="24"/>
                <w:lang w:val="pt-BR"/>
              </w:rPr>
              <w:t>/10/2015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UC0</w:t>
            </w:r>
            <w:r w:rsidR="00CB6CA3" w:rsidRPr="00BC44F0"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2952" w:type="dxa"/>
          </w:tcPr>
          <w:p w:rsidR="00161313" w:rsidRPr="00BC44F0" w:rsidRDefault="00F8608C" w:rsidP="0024144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Witna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 xml:space="preserve">Caso </w:t>
            </w:r>
            <w:r w:rsidRPr="00BC44F0">
              <w:rPr>
                <w:b/>
                <w:sz w:val="24"/>
                <w:szCs w:val="24"/>
              </w:rPr>
              <w:t xml:space="preserve">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BC44F0" w:rsidRDefault="00CB6CA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Visualização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da </w:t>
            </w:r>
            <w:proofErr w:type="spellStart"/>
            <w:r w:rsidRPr="00BC44F0">
              <w:rPr>
                <w:b/>
                <w:sz w:val="24"/>
                <w:szCs w:val="24"/>
              </w:rPr>
              <w:t>reserva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161313" w:rsidRPr="00BC44F0" w:rsidRDefault="007019BF" w:rsidP="0024144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sistema deve permitir que os atendentes possam pesquisar e consultar reserva através de número do codigo ou listar todos.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</w:t>
            </w:r>
            <w:r w:rsidR="007019BF"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7019BF" w:rsidRPr="00BC44F0" w:rsidRDefault="007019BF" w:rsidP="007019BF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32388A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161313" w:rsidRPr="00BC44F0" w:rsidRDefault="007019BF" w:rsidP="007019BF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A reserva deve estar </w:t>
            </w:r>
            <w:r w:rsidR="00E36E1C" w:rsidRPr="00BC44F0">
              <w:rPr>
                <w:sz w:val="24"/>
                <w:szCs w:val="24"/>
                <w:lang w:val="pt-BR"/>
              </w:rPr>
              <w:t>cadastrada</w:t>
            </w:r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&gt;[UC011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7019BF" w:rsidRPr="00BC44F0" w:rsidRDefault="007019BF" w:rsidP="007019BF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seleciona o tipo de pesquisa que deseja (código ou todos).</w:t>
            </w:r>
          </w:p>
          <w:p w:rsidR="00161313" w:rsidRPr="00BC44F0" w:rsidRDefault="007019BF" w:rsidP="007019BF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sistema verifica se existe a reserva de acordo com a pesquisa digitada e dar um retorno.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161313" w:rsidRPr="00BC44F0" w:rsidRDefault="007019BF" w:rsidP="007019BF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Caso o sistema não encontre nada na base de dados de acordo com o que foi digitado na pesquisa, o sistema deve emitir uma mensagem informando de que não foi encontrada a reserva, e retornar ao fluxo básico 1.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161313" w:rsidRPr="00BC44F0" w:rsidRDefault="007019BF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Pesquisa realizada com sucesso.</w:t>
            </w:r>
          </w:p>
        </w:tc>
      </w:tr>
    </w:tbl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161313" w:rsidRPr="00BC44F0" w:rsidTr="0024144B">
        <w:tc>
          <w:tcPr>
            <w:tcW w:w="1368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161313" w:rsidRPr="00BC44F0" w:rsidTr="0024144B">
        <w:tc>
          <w:tcPr>
            <w:tcW w:w="1368" w:type="dxa"/>
          </w:tcPr>
          <w:p w:rsidR="00161313" w:rsidRPr="00BC44F0" w:rsidRDefault="00DE1DCB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13</w:t>
            </w:r>
            <w:r w:rsidR="00161313" w:rsidRPr="00BC44F0">
              <w:rPr>
                <w:sz w:val="24"/>
                <w:szCs w:val="24"/>
              </w:rPr>
              <w:t>/10/2015</w:t>
            </w:r>
          </w:p>
        </w:tc>
        <w:tc>
          <w:tcPr>
            <w:tcW w:w="936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161313" w:rsidRPr="00BC44F0" w:rsidRDefault="00161313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</w:t>
            </w:r>
            <w:r w:rsidR="007019BF" w:rsidRPr="00BC44F0">
              <w:rPr>
                <w:sz w:val="24"/>
                <w:szCs w:val="24"/>
              </w:rPr>
              <w:t>14</w:t>
            </w:r>
          </w:p>
        </w:tc>
        <w:tc>
          <w:tcPr>
            <w:tcW w:w="2952" w:type="dxa"/>
          </w:tcPr>
          <w:p w:rsidR="00161313" w:rsidRPr="00BC44F0" w:rsidRDefault="00F8608C" w:rsidP="0024144B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Re</w:t>
            </w:r>
            <w:r w:rsidR="007019BF" w:rsidRPr="00BC44F0">
              <w:rPr>
                <w:b/>
                <w:sz w:val="24"/>
                <w:szCs w:val="24"/>
              </w:rPr>
              <w:t>moção</w:t>
            </w:r>
            <w:proofErr w:type="spellEnd"/>
            <w:r w:rsidR="007019BF"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019BF" w:rsidRPr="00BC44F0">
              <w:rPr>
                <w:b/>
                <w:sz w:val="24"/>
                <w:szCs w:val="24"/>
              </w:rPr>
              <w:t>reserva</w:t>
            </w:r>
            <w:proofErr w:type="spellEnd"/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5C3418" w:rsidRPr="00BC44F0" w:rsidRDefault="00125DCF" w:rsidP="005C3418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funcioná</w:t>
            </w:r>
            <w:r w:rsidR="005C3418" w:rsidRPr="00BC44F0">
              <w:rPr>
                <w:sz w:val="24"/>
                <w:szCs w:val="24"/>
                <w:u w:val="single"/>
                <w:lang w:val="pt-PT"/>
              </w:rPr>
              <w:t>rio deve manter as informações da base de dados do sistema</w:t>
            </w:r>
          </w:p>
          <w:p w:rsidR="005C3418" w:rsidRPr="00BC44F0" w:rsidRDefault="005C3418" w:rsidP="005C3418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5C3418" w:rsidRPr="00BC44F0" w:rsidRDefault="005C3418" w:rsidP="005C3418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não irão mais servir. O funcionario então irá solicitar ao sistema a </w:t>
            </w:r>
          </w:p>
          <w:p w:rsidR="00161313" w:rsidRPr="00BC44F0" w:rsidRDefault="005C3418" w:rsidP="005C3418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inutilização/exclusão de uma reserva.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161313" w:rsidRPr="00BC44F0" w:rsidRDefault="00161313" w:rsidP="0024144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</w:t>
            </w:r>
            <w:r w:rsidR="00DB3574"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DE1DC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161313" w:rsidRPr="00BC44F0" w:rsidRDefault="00DE1DCB" w:rsidP="00DE1DC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A reserva deve estar cadastrada no sist</w:t>
            </w:r>
            <w:r w:rsidR="004D7D15" w:rsidRPr="00BC44F0">
              <w:rPr>
                <w:sz w:val="24"/>
                <w:szCs w:val="24"/>
                <w:lang w:val="pt-BR"/>
              </w:rPr>
              <w:t>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&gt;[UC011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DE1DC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informa a reserva que deseja realizar a exclusão.</w:t>
            </w:r>
          </w:p>
          <w:p w:rsidR="00DE1DCB" w:rsidRPr="00BC44F0" w:rsidRDefault="00DE1DCB" w:rsidP="00DE1DC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sistema pede confirmação sobre a exclusão.</w:t>
            </w:r>
          </w:p>
          <w:p w:rsidR="00DE1DCB" w:rsidRPr="00BC44F0" w:rsidRDefault="00DE1DCB" w:rsidP="00DE1DC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funcionário confirma a exclusão.</w:t>
            </w:r>
          </w:p>
          <w:p w:rsidR="00DE1DCB" w:rsidRPr="00BC44F0" w:rsidRDefault="00DE1DCB" w:rsidP="00DE1DC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vai ao banco de dados e realiza a exclusão da reserva.</w:t>
            </w:r>
          </w:p>
          <w:p w:rsidR="00161313" w:rsidRPr="00BC44F0" w:rsidRDefault="00DE1DCB" w:rsidP="00DE1DC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lastRenderedPageBreak/>
              <w:t>5. O Sistema exibirá uma mensagem de informando que a reserva foi removida com sucesso.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Fluxo de Exceção:</w:t>
            </w:r>
          </w:p>
        </w:tc>
        <w:tc>
          <w:tcPr>
            <w:tcW w:w="6876" w:type="dxa"/>
            <w:gridSpan w:val="2"/>
          </w:tcPr>
          <w:p w:rsidR="00161313" w:rsidRPr="00BC44F0" w:rsidRDefault="00B41B85" w:rsidP="0024144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Caso não o sistema volta pra o fluxo 1.</w:t>
            </w:r>
          </w:p>
        </w:tc>
      </w:tr>
      <w:tr w:rsidR="00161313" w:rsidRPr="00BC44F0" w:rsidTr="0024144B">
        <w:tc>
          <w:tcPr>
            <w:tcW w:w="2304" w:type="dxa"/>
            <w:gridSpan w:val="2"/>
          </w:tcPr>
          <w:p w:rsidR="00161313" w:rsidRPr="00BC44F0" w:rsidRDefault="00161313" w:rsidP="0024144B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161313" w:rsidRPr="00BC44F0" w:rsidRDefault="00DE1DCB" w:rsidP="00DE1DC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Reserva removida com sucesso.</w:t>
            </w:r>
          </w:p>
        </w:tc>
      </w:tr>
    </w:tbl>
    <w:p w:rsidR="00161313" w:rsidRPr="00BC44F0" w:rsidRDefault="00161313" w:rsidP="00CF5601">
      <w:pPr>
        <w:rPr>
          <w:b/>
          <w:sz w:val="24"/>
          <w:szCs w:val="24"/>
          <w:u w:val="single"/>
          <w:lang w:val="pt-BR"/>
        </w:rPr>
      </w:pPr>
    </w:p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Autores</w:t>
            </w:r>
          </w:p>
        </w:tc>
      </w:tr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13/10/2015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UC015</w:t>
            </w:r>
          </w:p>
        </w:tc>
        <w:tc>
          <w:tcPr>
            <w:tcW w:w="2952" w:type="dxa"/>
          </w:tcPr>
          <w:p w:rsidR="00DE1DCB" w:rsidRPr="00BC44F0" w:rsidRDefault="00F8608C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Witna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  <w:lang w:val="pt-BR"/>
              </w:rPr>
              <w:t>Cas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o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Cadastra</w:t>
            </w:r>
            <w:r w:rsidR="00E36E1C" w:rsidRPr="00BC44F0">
              <w:rPr>
                <w:b/>
                <w:sz w:val="24"/>
                <w:szCs w:val="24"/>
              </w:rPr>
              <w:t>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Consumo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DE1DC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funcionário deve cadastrar uma nova reserva. E preenche</w:t>
            </w:r>
          </w:p>
          <w:p w:rsidR="00DE1DCB" w:rsidRPr="00BC44F0" w:rsidRDefault="00DE1DCB" w:rsidP="00DE1DC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formulário de cadastro de consumo.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7A573E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Funcionário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DE1DC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</w:t>
            </w:r>
            <w:r w:rsidR="004D7D15" w:rsidRPr="00BC44F0">
              <w:rPr>
                <w:sz w:val="24"/>
                <w:szCs w:val="24"/>
                <w:lang w:val="pt-BR"/>
              </w:rPr>
              <w:t xml:space="preserve">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&gt;[UC005]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solicita ao sistema um cadastro do Consumo.</w:t>
            </w:r>
          </w:p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formulário de cadastro.</w:t>
            </w:r>
          </w:p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funcionário informa os dados.</w:t>
            </w:r>
          </w:p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4. O sistema pede que seja informado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a senha de acesso.</w:t>
            </w:r>
          </w:p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5. O novo funcionário informa ao sistema seu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sua senha.</w:t>
            </w:r>
          </w:p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6. O sistema pede que seja informado o código do cliente.</w:t>
            </w:r>
          </w:p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7. O funcionário informa o código do cliente</w:t>
            </w:r>
          </w:p>
          <w:p w:rsidR="00B41B85" w:rsidRPr="00BC44F0" w:rsidRDefault="00B41B85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8. O sistema deve perguntar se ele que realmente cadastrar.</w:t>
            </w:r>
          </w:p>
          <w:p w:rsidR="000A2B49" w:rsidRPr="00BC44F0" w:rsidRDefault="00B41B85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9</w:t>
            </w:r>
            <w:r w:rsidR="000A2B49" w:rsidRPr="00BC44F0">
              <w:rPr>
                <w:sz w:val="24"/>
                <w:szCs w:val="24"/>
                <w:lang w:val="pt-BR"/>
              </w:rPr>
              <w:t>. O funcionário confirma o cadastro.</w:t>
            </w:r>
          </w:p>
          <w:p w:rsidR="00DE1DCB" w:rsidRPr="00BC44F0" w:rsidRDefault="00B41B85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10</w:t>
            </w:r>
            <w:r w:rsidR="000A2B49" w:rsidRPr="00BC44F0">
              <w:rPr>
                <w:sz w:val="24"/>
                <w:szCs w:val="24"/>
                <w:lang w:val="pt-BR"/>
              </w:rPr>
              <w:t>. O sistema vai ao banco de dados e insere uma novo consumo.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DE1DCB" w:rsidRPr="00BC44F0" w:rsidRDefault="000A2B49" w:rsidP="007A573E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1.Caso os dados sejam inconsistentes ele voltara pra o fluxo 1.</w:t>
            </w:r>
          </w:p>
          <w:p w:rsidR="00B41B85" w:rsidRPr="00BC44F0" w:rsidRDefault="00B41B85" w:rsidP="007A573E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8. Caso não o sistema volta pra o fluxo 6.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7A573E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Consumo cadastrado com sucesso.</w:t>
            </w:r>
          </w:p>
        </w:tc>
      </w:tr>
    </w:tbl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DE1DCB" w:rsidRPr="00BC44F0" w:rsidTr="007A573E">
        <w:tc>
          <w:tcPr>
            <w:tcW w:w="1368" w:type="dxa"/>
          </w:tcPr>
          <w:p w:rsidR="00DE1DCB" w:rsidRPr="00BC44F0" w:rsidRDefault="000A2B49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13</w:t>
            </w:r>
            <w:r w:rsidR="00DE1DCB" w:rsidRPr="00BC44F0">
              <w:rPr>
                <w:sz w:val="24"/>
                <w:szCs w:val="24"/>
              </w:rPr>
              <w:t>/10/2015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</w:t>
            </w:r>
            <w:r w:rsidR="000A2B49" w:rsidRPr="00BC44F0">
              <w:rPr>
                <w:sz w:val="24"/>
                <w:szCs w:val="24"/>
              </w:rPr>
              <w:t>16</w:t>
            </w:r>
          </w:p>
        </w:tc>
        <w:tc>
          <w:tcPr>
            <w:tcW w:w="2952" w:type="dxa"/>
          </w:tcPr>
          <w:p w:rsidR="00DE1DCB" w:rsidRPr="00BC44F0" w:rsidRDefault="00F8608C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BC44F0" w:rsidRDefault="000A2B49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Alterar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Consumo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0A2B49" w:rsidRPr="00BC44F0" w:rsidRDefault="000A2B49" w:rsidP="000A2B4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Funcionário vê a necessidade de alterar/atualizar o cadastro de um</w:t>
            </w:r>
          </w:p>
          <w:p w:rsidR="00DE1DCB" w:rsidRPr="00BC44F0" w:rsidRDefault="000A2B49" w:rsidP="000A2B4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Determinada consumo e solicita ao sistema que os dados sejam atualizados.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BC44F0" w:rsidRDefault="000A2B49" w:rsidP="007A573E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2609AB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DE1DCB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consumo deve estar cada</w:t>
            </w:r>
            <w:r w:rsidR="004D7D15" w:rsidRPr="00BC44F0">
              <w:rPr>
                <w:sz w:val="24"/>
                <w:szCs w:val="24"/>
                <w:lang w:val="pt-BR"/>
              </w:rPr>
              <w:t>strado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</w:t>
            </w:r>
            <w:r w:rsidRPr="00BC44F0">
              <w:rPr>
                <w:sz w:val="24"/>
                <w:szCs w:val="24"/>
                <w:lang w:val="pt-BR"/>
              </w:rPr>
              <w:t>5]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O </w:t>
            </w:r>
            <w:r w:rsidR="002609AB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solicita a</w:t>
            </w:r>
            <w:r w:rsidR="002609AB" w:rsidRPr="00BC44F0">
              <w:rPr>
                <w:sz w:val="24"/>
                <w:szCs w:val="24"/>
                <w:lang w:val="pt-BR"/>
              </w:rPr>
              <w:t>o sistema a alteração do consumo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</w:t>
            </w:r>
            <w:r w:rsidR="002609AB" w:rsidRPr="00BC44F0">
              <w:rPr>
                <w:sz w:val="24"/>
                <w:szCs w:val="24"/>
                <w:lang w:val="pt-BR"/>
              </w:rPr>
              <w:t>rmulário com os dados da consumo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0A2B49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3. O </w:t>
            </w:r>
            <w:r w:rsidR="002609AB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altera os dados.</w:t>
            </w:r>
          </w:p>
          <w:p w:rsidR="006C326D" w:rsidRPr="00BC44F0" w:rsidRDefault="006C326D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pergunta se realmente que alterar os dados.</w:t>
            </w:r>
          </w:p>
          <w:p w:rsidR="006C326D" w:rsidRPr="00BC44F0" w:rsidRDefault="006C326D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5.O funcionário confirma a alteração.</w:t>
            </w:r>
          </w:p>
          <w:p w:rsidR="00DE1DCB" w:rsidRPr="00BC44F0" w:rsidRDefault="000A2B49" w:rsidP="000A2B49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verifica as alterações e vai ao banco de dados e atualiza.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Fluxo de Exceção: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2609A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 Se os dados que forem alterados tiverem inconsistência, o sistema mostrará uma mensagem de erro e voltará ao fluxo básico 2.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DE1DC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Consumo alterado com sucesso.</w:t>
            </w:r>
          </w:p>
        </w:tc>
      </w:tr>
    </w:tbl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DE1DCB" w:rsidRPr="00BC44F0" w:rsidTr="007A573E">
        <w:tc>
          <w:tcPr>
            <w:tcW w:w="1368" w:type="dxa"/>
          </w:tcPr>
          <w:p w:rsidR="00DE1DCB" w:rsidRPr="00BC44F0" w:rsidRDefault="002609A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13</w:t>
            </w:r>
            <w:r w:rsidR="00DE1DCB" w:rsidRPr="00BC44F0">
              <w:rPr>
                <w:sz w:val="24"/>
                <w:szCs w:val="24"/>
              </w:rPr>
              <w:t>/10/2015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</w:t>
            </w:r>
            <w:r w:rsidR="002609AB" w:rsidRPr="00BC44F0">
              <w:rPr>
                <w:sz w:val="24"/>
                <w:szCs w:val="24"/>
              </w:rPr>
              <w:t>17</w:t>
            </w:r>
          </w:p>
        </w:tc>
        <w:tc>
          <w:tcPr>
            <w:tcW w:w="2952" w:type="dxa"/>
          </w:tcPr>
          <w:p w:rsidR="00DE1DCB" w:rsidRPr="00BC44F0" w:rsidRDefault="00F8608C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Visualizar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consumo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7A573E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sistema deve permitir que os atendentes possam pesquisar e consultar consumo através de número do codigo ou listar todos.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0A2B49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</w:t>
            </w:r>
            <w:r w:rsidR="004D7D15"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0B6D1D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DE1DC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A reserva deve estar </w:t>
            </w:r>
            <w:r w:rsidR="004D7D15" w:rsidRPr="00BC44F0">
              <w:rPr>
                <w:sz w:val="24"/>
                <w:szCs w:val="24"/>
                <w:lang w:val="pt-BR"/>
              </w:rPr>
              <w:t>cadastrada</w:t>
            </w:r>
            <w:r w:rsidRPr="00BC44F0">
              <w:rPr>
                <w:sz w:val="24"/>
                <w:szCs w:val="24"/>
                <w:lang w:val="pt-BR"/>
              </w:rPr>
              <w:t xml:space="preserve"> no</w:t>
            </w:r>
            <w:r w:rsidR="004D7D15" w:rsidRPr="00BC44F0">
              <w:rPr>
                <w:sz w:val="24"/>
                <w:szCs w:val="24"/>
                <w:lang w:val="pt-BR"/>
              </w:rPr>
              <w:t xml:space="preserve">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&gt;[UC011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seleciona o tipo de pesquisa que deseja (código ou todos).</w:t>
            </w:r>
          </w:p>
          <w:p w:rsidR="00DE1DC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</w:t>
            </w:r>
            <w:r w:rsidR="000B6D1D" w:rsidRPr="00BC44F0">
              <w:rPr>
                <w:sz w:val="24"/>
                <w:szCs w:val="24"/>
                <w:lang w:val="pt-BR"/>
              </w:rPr>
              <w:t>ema verifica se existe consumo</w:t>
            </w:r>
            <w:r w:rsidRPr="00BC44F0">
              <w:rPr>
                <w:sz w:val="24"/>
                <w:szCs w:val="24"/>
                <w:lang w:val="pt-BR"/>
              </w:rPr>
              <w:t xml:space="preserve"> de acordo com a pesquisa digitada e dar um retorno.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2609A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Caso o sistema não encontre nada na base de dados de acordo com o que foi digitado na pesquisa, o sistema deve emitir uma mensagem informando de que não foi encontrada a reserva, e retornar ao fluxo básico 1.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DE1DCB" w:rsidRPr="00BC44F0" w:rsidRDefault="000B6D1D" w:rsidP="000A2B49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Visualização realizada com sucesso.</w:t>
            </w:r>
          </w:p>
        </w:tc>
      </w:tr>
    </w:tbl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DE1DCB" w:rsidRPr="00BC44F0" w:rsidTr="007A573E">
        <w:tc>
          <w:tcPr>
            <w:tcW w:w="1368" w:type="dxa"/>
          </w:tcPr>
          <w:p w:rsidR="00DE1DCB" w:rsidRPr="00BC44F0" w:rsidRDefault="000B6D1D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13</w:t>
            </w:r>
            <w:r w:rsidR="00DE1DCB" w:rsidRPr="00BC44F0">
              <w:rPr>
                <w:sz w:val="24"/>
                <w:szCs w:val="24"/>
              </w:rPr>
              <w:t>/10/2015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</w:t>
            </w:r>
            <w:r w:rsidR="002609AB" w:rsidRPr="00BC44F0">
              <w:rPr>
                <w:sz w:val="24"/>
                <w:szCs w:val="24"/>
              </w:rPr>
              <w:t>18</w:t>
            </w:r>
          </w:p>
        </w:tc>
        <w:tc>
          <w:tcPr>
            <w:tcW w:w="2952" w:type="dxa"/>
          </w:tcPr>
          <w:p w:rsidR="00DE1DCB" w:rsidRPr="00BC44F0" w:rsidRDefault="00F8608C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7A573E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 xml:space="preserve">Remover </w:t>
            </w:r>
            <w:proofErr w:type="spellStart"/>
            <w:r w:rsidRPr="00BC44F0">
              <w:rPr>
                <w:b/>
                <w:sz w:val="24"/>
                <w:szCs w:val="24"/>
              </w:rPr>
              <w:t>consumo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2609AB" w:rsidRPr="00BC44F0" w:rsidRDefault="00E36E1C" w:rsidP="002609A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funcioná</w:t>
            </w:r>
            <w:r w:rsidR="002609AB" w:rsidRPr="00BC44F0">
              <w:rPr>
                <w:sz w:val="24"/>
                <w:szCs w:val="24"/>
                <w:u w:val="single"/>
                <w:lang w:val="pt-PT"/>
              </w:rPr>
              <w:t>rio deve manter as informações da base de dados do sistema</w:t>
            </w:r>
          </w:p>
          <w:p w:rsidR="002609AB" w:rsidRPr="00BC44F0" w:rsidRDefault="002609AB" w:rsidP="002609A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DE1DCB" w:rsidRPr="00BC44F0" w:rsidRDefault="00E36E1C" w:rsidP="002609A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não irão mais servir. O funcioná</w:t>
            </w:r>
            <w:r w:rsidR="002609AB" w:rsidRPr="00BC44F0">
              <w:rPr>
                <w:sz w:val="24"/>
                <w:szCs w:val="24"/>
                <w:u w:val="single"/>
                <w:lang w:val="pt-PT"/>
              </w:rPr>
              <w:t>rio então irá solicitar ao sistema a inut</w:t>
            </w:r>
            <w:r w:rsidR="000B6D1D" w:rsidRPr="00BC44F0">
              <w:rPr>
                <w:sz w:val="24"/>
                <w:szCs w:val="24"/>
                <w:u w:val="single"/>
                <w:lang w:val="pt-PT"/>
              </w:rPr>
              <w:t>ilização/exclusão de um consumo</w:t>
            </w:r>
            <w:r w:rsidR="002609AB" w:rsidRPr="00BC44F0">
              <w:rPr>
                <w:sz w:val="24"/>
                <w:szCs w:val="24"/>
                <w:u w:val="single"/>
                <w:lang w:val="pt-PT"/>
              </w:rPr>
              <w:t>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Funcionário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DE1DCB" w:rsidRPr="00BC44F0" w:rsidRDefault="000B6D1D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consumo</w:t>
            </w:r>
            <w:r w:rsidR="002609AB" w:rsidRPr="00BC44F0">
              <w:rPr>
                <w:sz w:val="24"/>
                <w:szCs w:val="24"/>
                <w:lang w:val="pt-BR"/>
              </w:rPr>
              <w:t xml:space="preserve"> deve estar cadas</w:t>
            </w:r>
            <w:r w:rsidR="00E36E1C" w:rsidRPr="00BC44F0">
              <w:rPr>
                <w:sz w:val="24"/>
                <w:szCs w:val="24"/>
                <w:lang w:val="pt-BR"/>
              </w:rPr>
              <w:t>trado</w:t>
            </w:r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&gt;[UC015</w:t>
            </w:r>
            <w:r w:rsidR="002609AB"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2609AB" w:rsidRPr="00BC44F0" w:rsidTr="007A573E">
        <w:tc>
          <w:tcPr>
            <w:tcW w:w="2304" w:type="dxa"/>
            <w:gridSpan w:val="2"/>
          </w:tcPr>
          <w:p w:rsidR="002609AB" w:rsidRPr="00BC44F0" w:rsidRDefault="002609A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BC44F0" w:rsidRDefault="002609A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O funcionário informa </w:t>
            </w:r>
            <w:r w:rsidR="000B6D1D" w:rsidRPr="00BC44F0">
              <w:rPr>
                <w:sz w:val="24"/>
                <w:szCs w:val="24"/>
                <w:lang w:val="pt-BR"/>
              </w:rPr>
              <w:t>o consumo</w:t>
            </w:r>
            <w:r w:rsidRPr="00BC44F0">
              <w:rPr>
                <w:sz w:val="24"/>
                <w:szCs w:val="24"/>
                <w:lang w:val="pt-BR"/>
              </w:rPr>
              <w:t xml:space="preserve"> que deseja realizar a exclusão.</w:t>
            </w:r>
          </w:p>
          <w:p w:rsidR="002609AB" w:rsidRPr="00BC44F0" w:rsidRDefault="002609A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sistema pede confirmação sobre a exclusão.</w:t>
            </w:r>
          </w:p>
          <w:p w:rsidR="002609AB" w:rsidRPr="00BC44F0" w:rsidRDefault="002609A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funcionário confirma a exclusão.</w:t>
            </w:r>
          </w:p>
          <w:p w:rsidR="002609AB" w:rsidRPr="00BC44F0" w:rsidRDefault="002609A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vai ao banco de dados e realiza a exclusão d</w:t>
            </w:r>
            <w:r w:rsidR="000B6D1D" w:rsidRPr="00BC44F0">
              <w:rPr>
                <w:sz w:val="24"/>
                <w:szCs w:val="24"/>
                <w:lang w:val="pt-BR"/>
              </w:rPr>
              <w:t>o consumo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2609AB" w:rsidRPr="00BC44F0" w:rsidRDefault="002609A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5. O Sistema exibirá uma mensagem de informando que </w:t>
            </w:r>
            <w:r w:rsidR="000B6D1D" w:rsidRPr="00BC44F0">
              <w:rPr>
                <w:sz w:val="24"/>
                <w:szCs w:val="24"/>
                <w:lang w:val="pt-BR"/>
              </w:rPr>
              <w:t>a consumo</w:t>
            </w:r>
            <w:r w:rsidRPr="00BC44F0">
              <w:rPr>
                <w:sz w:val="24"/>
                <w:szCs w:val="24"/>
                <w:lang w:val="pt-BR"/>
              </w:rPr>
              <w:t xml:space="preserve"> foi </w:t>
            </w:r>
            <w:r w:rsidR="00E36E1C" w:rsidRPr="00BC44F0">
              <w:rPr>
                <w:sz w:val="24"/>
                <w:szCs w:val="24"/>
                <w:lang w:val="pt-BR"/>
              </w:rPr>
              <w:t>removido</w:t>
            </w:r>
            <w:r w:rsidRPr="00BC44F0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2609AB" w:rsidRPr="00BC44F0" w:rsidTr="007A573E">
        <w:tc>
          <w:tcPr>
            <w:tcW w:w="2304" w:type="dxa"/>
            <w:gridSpan w:val="2"/>
          </w:tcPr>
          <w:p w:rsidR="002609AB" w:rsidRPr="00BC44F0" w:rsidRDefault="002609A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2609AB" w:rsidRPr="00BC44F0" w:rsidRDefault="006C326D" w:rsidP="007A573E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Caso não o sistema retorna ao fluxo básico 1.</w:t>
            </w:r>
          </w:p>
        </w:tc>
      </w:tr>
      <w:tr w:rsidR="002609AB" w:rsidRPr="00BC44F0" w:rsidTr="007A573E">
        <w:tc>
          <w:tcPr>
            <w:tcW w:w="2304" w:type="dxa"/>
            <w:gridSpan w:val="2"/>
          </w:tcPr>
          <w:p w:rsidR="002609AB" w:rsidRPr="00BC44F0" w:rsidRDefault="002609A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2609AB" w:rsidRPr="00BC44F0" w:rsidRDefault="000B6D1D" w:rsidP="002609A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Consumo removido com sucesso.</w:t>
            </w:r>
          </w:p>
        </w:tc>
      </w:tr>
    </w:tbl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Autores</w:t>
            </w:r>
          </w:p>
        </w:tc>
      </w:tr>
      <w:tr w:rsidR="00DE1DCB" w:rsidRPr="00BC44F0" w:rsidTr="007A573E">
        <w:tc>
          <w:tcPr>
            <w:tcW w:w="1368" w:type="dxa"/>
          </w:tcPr>
          <w:p w:rsidR="00DE1DCB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13</w:t>
            </w:r>
            <w:r w:rsidR="00DE1DCB" w:rsidRPr="00BC44F0">
              <w:rPr>
                <w:sz w:val="24"/>
                <w:szCs w:val="24"/>
                <w:lang w:val="pt-BR"/>
              </w:rPr>
              <w:t>/10/2015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BC44F0" w:rsidRDefault="002609A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UC019</w:t>
            </w:r>
          </w:p>
        </w:tc>
        <w:tc>
          <w:tcPr>
            <w:tcW w:w="2952" w:type="dxa"/>
          </w:tcPr>
          <w:p w:rsidR="00DE1DCB" w:rsidRPr="00BC44F0" w:rsidRDefault="00F8608C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Witna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 xml:space="preserve">Caso </w:t>
            </w:r>
            <w:r w:rsidRPr="00BC44F0">
              <w:rPr>
                <w:b/>
                <w:sz w:val="24"/>
                <w:szCs w:val="24"/>
              </w:rPr>
              <w:t xml:space="preserve">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Cadastro de tipo de acomodação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DE1DCB" w:rsidRPr="00BC44F0" w:rsidRDefault="000B6D1D" w:rsidP="000B6D1D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funcionário deve cadastrar um novo tipo de acomodação. E preencheo formulário de cadastro de tipo de acomodação.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Funcionário</w:t>
            </w:r>
          </w:p>
        </w:tc>
      </w:tr>
      <w:tr w:rsidR="000B6D1D" w:rsidRPr="00BC44F0" w:rsidTr="007A573E">
        <w:tc>
          <w:tcPr>
            <w:tcW w:w="2304" w:type="dxa"/>
            <w:gridSpan w:val="2"/>
          </w:tcPr>
          <w:p w:rsidR="000B6D1D" w:rsidRPr="00BC44F0" w:rsidRDefault="000B6D1D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B6D1D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</w:t>
            </w:r>
            <w:r w:rsidR="004D7D15" w:rsidRPr="00BC44F0">
              <w:rPr>
                <w:sz w:val="24"/>
                <w:szCs w:val="24"/>
                <w:lang w:val="pt-BR"/>
              </w:rPr>
              <w:t xml:space="preserve">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&gt;[UC005]</w:t>
            </w:r>
          </w:p>
        </w:tc>
      </w:tr>
      <w:tr w:rsidR="000B6D1D" w:rsidRPr="00BC44F0" w:rsidTr="007A573E">
        <w:tc>
          <w:tcPr>
            <w:tcW w:w="2304" w:type="dxa"/>
            <w:gridSpan w:val="2"/>
          </w:tcPr>
          <w:p w:rsidR="000B6D1D" w:rsidRPr="00BC44F0" w:rsidRDefault="000B6D1D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BC44F0" w:rsidRDefault="000B6D1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solicita ao sistema um cadastro de um novo tipo de acomodação.</w:t>
            </w:r>
          </w:p>
          <w:p w:rsidR="000B6D1D" w:rsidRPr="00BC44F0" w:rsidRDefault="000B6D1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formulário de cadastro.</w:t>
            </w:r>
          </w:p>
          <w:p w:rsidR="000B6D1D" w:rsidRPr="00BC44F0" w:rsidRDefault="000B6D1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funcionário informa os dados.</w:t>
            </w:r>
          </w:p>
          <w:p w:rsidR="000B6D1D" w:rsidRPr="00BC44F0" w:rsidRDefault="000B6D1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4. O sistema pede que seja informado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a senha de acesso.</w:t>
            </w:r>
          </w:p>
          <w:p w:rsidR="000B6D1D" w:rsidRPr="00BC44F0" w:rsidRDefault="000B6D1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5. O novo funcionário informa ao sistema seu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e sua senha.</w:t>
            </w:r>
          </w:p>
          <w:p w:rsidR="006C326D" w:rsidRPr="00BC44F0" w:rsidRDefault="006C326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6. O sistema deve perguntar se ele que realmente cadastrar.</w:t>
            </w:r>
          </w:p>
          <w:p w:rsidR="000B6D1D" w:rsidRPr="00BC44F0" w:rsidRDefault="006C326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7</w:t>
            </w:r>
            <w:r w:rsidR="000B6D1D" w:rsidRPr="00BC44F0">
              <w:rPr>
                <w:sz w:val="24"/>
                <w:szCs w:val="24"/>
                <w:lang w:val="pt-BR"/>
              </w:rPr>
              <w:t>. O funcionário confirma o cadastro.</w:t>
            </w:r>
          </w:p>
          <w:p w:rsidR="000B6D1D" w:rsidRPr="00BC44F0" w:rsidRDefault="006C326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8</w:t>
            </w:r>
            <w:r w:rsidR="000B6D1D" w:rsidRPr="00BC44F0">
              <w:rPr>
                <w:sz w:val="24"/>
                <w:szCs w:val="24"/>
                <w:lang w:val="pt-BR"/>
              </w:rPr>
              <w:t>. O sistema vai ao banco de</w:t>
            </w:r>
            <w:r w:rsidR="00E36E1C" w:rsidRPr="00BC44F0">
              <w:rPr>
                <w:sz w:val="24"/>
                <w:szCs w:val="24"/>
                <w:lang w:val="pt-BR"/>
              </w:rPr>
              <w:t xml:space="preserve"> dados e insere um</w:t>
            </w:r>
            <w:r w:rsidR="000B6D1D" w:rsidRPr="00BC44F0">
              <w:rPr>
                <w:sz w:val="24"/>
                <w:szCs w:val="24"/>
                <w:lang w:val="pt-BR"/>
              </w:rPr>
              <w:t xml:space="preserve"> novo tipo de acomodação.</w:t>
            </w:r>
          </w:p>
        </w:tc>
      </w:tr>
      <w:tr w:rsidR="000B6D1D" w:rsidRPr="00BC44F0" w:rsidTr="007A573E">
        <w:tc>
          <w:tcPr>
            <w:tcW w:w="2304" w:type="dxa"/>
            <w:gridSpan w:val="2"/>
          </w:tcPr>
          <w:p w:rsidR="000B6D1D" w:rsidRPr="00BC44F0" w:rsidRDefault="000B6D1D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0B6D1D" w:rsidRPr="00BC44F0" w:rsidRDefault="006C326D" w:rsidP="007A573E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6</w:t>
            </w:r>
            <w:r w:rsidR="000B6D1D" w:rsidRPr="00BC44F0">
              <w:rPr>
                <w:sz w:val="24"/>
                <w:szCs w:val="24"/>
                <w:lang w:val="pt-BR"/>
              </w:rPr>
              <w:t>.Caso os dados sejam inconsistentes ele voltara pra o fluxo 1.</w:t>
            </w:r>
          </w:p>
          <w:p w:rsidR="006C326D" w:rsidRPr="00BC44F0" w:rsidRDefault="006C326D" w:rsidP="007A573E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7. Caso n</w:t>
            </w:r>
            <w:r w:rsidR="00DD4003" w:rsidRPr="00BC44F0">
              <w:rPr>
                <w:sz w:val="24"/>
                <w:szCs w:val="24"/>
                <w:lang w:val="pt-BR"/>
              </w:rPr>
              <w:t>ão o si</w:t>
            </w:r>
            <w:r w:rsidR="00E36E1C" w:rsidRPr="00BC44F0">
              <w:rPr>
                <w:sz w:val="24"/>
                <w:szCs w:val="24"/>
                <w:lang w:val="pt-BR"/>
              </w:rPr>
              <w:t>s</w:t>
            </w:r>
            <w:r w:rsidR="00DD4003" w:rsidRPr="00BC44F0">
              <w:rPr>
                <w:sz w:val="24"/>
                <w:szCs w:val="24"/>
                <w:lang w:val="pt-BR"/>
              </w:rPr>
              <w:t>tema retornar ao fluxo bá</w:t>
            </w:r>
            <w:r w:rsidRPr="00BC44F0">
              <w:rPr>
                <w:sz w:val="24"/>
                <w:szCs w:val="24"/>
                <w:lang w:val="pt-BR"/>
              </w:rPr>
              <w:t>sico</w:t>
            </w:r>
            <w:r w:rsidR="00DD4003" w:rsidRPr="00BC44F0">
              <w:rPr>
                <w:sz w:val="24"/>
                <w:szCs w:val="24"/>
                <w:lang w:val="pt-BR"/>
              </w:rPr>
              <w:t xml:space="preserve"> 2.</w:t>
            </w:r>
          </w:p>
        </w:tc>
      </w:tr>
      <w:tr w:rsidR="000B6D1D" w:rsidRPr="00BC44F0" w:rsidTr="007A573E">
        <w:tc>
          <w:tcPr>
            <w:tcW w:w="2304" w:type="dxa"/>
            <w:gridSpan w:val="2"/>
          </w:tcPr>
          <w:p w:rsidR="000B6D1D" w:rsidRPr="00BC44F0" w:rsidRDefault="000B6D1D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0B6D1D" w:rsidRPr="00BC44F0" w:rsidRDefault="000B6D1D" w:rsidP="002609AB">
            <w:pPr>
              <w:jc w:val="both"/>
              <w:rPr>
                <w:sz w:val="24"/>
                <w:szCs w:val="24"/>
                <w:lang w:val="pt-BR"/>
              </w:rPr>
            </w:pPr>
            <w:proofErr w:type="gramStart"/>
            <w:r w:rsidRPr="00BC44F0">
              <w:rPr>
                <w:sz w:val="24"/>
                <w:szCs w:val="24"/>
                <w:lang w:val="pt-BR"/>
              </w:rPr>
              <w:t>.Tipo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 xml:space="preserve"> de acomodação cadastrada com sucesso.</w:t>
            </w:r>
          </w:p>
        </w:tc>
      </w:tr>
    </w:tbl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Autores</w:t>
            </w:r>
          </w:p>
        </w:tc>
      </w:tr>
      <w:tr w:rsidR="00DE1DCB" w:rsidRPr="00BC44F0" w:rsidTr="007A573E">
        <w:tc>
          <w:tcPr>
            <w:tcW w:w="1368" w:type="dxa"/>
          </w:tcPr>
          <w:p w:rsidR="00DE1DCB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13</w:t>
            </w:r>
            <w:r w:rsidR="00DE1DCB" w:rsidRPr="00BC44F0">
              <w:rPr>
                <w:sz w:val="24"/>
                <w:szCs w:val="24"/>
                <w:lang w:val="pt-BR"/>
              </w:rPr>
              <w:t>/10/2015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BC44F0" w:rsidRDefault="002609A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UC020</w:t>
            </w:r>
          </w:p>
        </w:tc>
        <w:tc>
          <w:tcPr>
            <w:tcW w:w="2952" w:type="dxa"/>
          </w:tcPr>
          <w:p w:rsidR="00DE1DCB" w:rsidRPr="00BC44F0" w:rsidRDefault="00F8608C" w:rsidP="007A573E">
            <w:pPr>
              <w:rPr>
                <w:sz w:val="24"/>
                <w:szCs w:val="24"/>
              </w:rPr>
            </w:pPr>
            <w:proofErr w:type="spellStart"/>
            <w:r w:rsidRPr="00BC44F0">
              <w:rPr>
                <w:sz w:val="24"/>
                <w:szCs w:val="24"/>
                <w:lang w:val="pt-BR"/>
              </w:rPr>
              <w:t>Stefani</w:t>
            </w:r>
            <w:proofErr w:type="spellEnd"/>
            <w:r w:rsidRPr="00BC44F0">
              <w:rPr>
                <w:sz w:val="24"/>
                <w:szCs w:val="24"/>
              </w:rPr>
              <w:t xml:space="preserve">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Alterar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tipo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acomodação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0B6D1D" w:rsidRPr="00BC44F0" w:rsidRDefault="000B6D1D" w:rsidP="000B6D1D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Funcionário vê a necessidade de alterar/atualizar o cadastro de um</w:t>
            </w:r>
          </w:p>
          <w:p w:rsidR="00DE1DCB" w:rsidRPr="00BC44F0" w:rsidRDefault="000B6D1D" w:rsidP="000B6D1D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Determinado tipo de acomodação e solicita ao sistema que os dados sejam atualizados.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BC44F0" w:rsidRDefault="00DE1DCB" w:rsidP="002609AB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 xml:space="preserve"> </w:t>
            </w:r>
            <w:r w:rsidR="000B6D1D"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0B6D1D" w:rsidRPr="00BC44F0" w:rsidRDefault="000B6D1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DE1DCB" w:rsidRPr="00BC44F0" w:rsidRDefault="00764D19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tipo de acomodação</w:t>
            </w:r>
            <w:r w:rsidR="000B6D1D" w:rsidRPr="00BC44F0">
              <w:rPr>
                <w:sz w:val="24"/>
                <w:szCs w:val="24"/>
                <w:lang w:val="pt-BR"/>
              </w:rPr>
              <w:t xml:space="preserve"> deve estar cadas</w:t>
            </w:r>
            <w:r w:rsidR="004D7D15" w:rsidRPr="00BC44F0">
              <w:rPr>
                <w:sz w:val="24"/>
                <w:szCs w:val="24"/>
                <w:lang w:val="pt-BR"/>
              </w:rPr>
              <w:t>trado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&gt;[UC019</w:t>
            </w:r>
            <w:r w:rsidR="000B6D1D"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BC44F0" w:rsidRDefault="000B6D1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solicita ao sistema a alteração d</w:t>
            </w:r>
            <w:r w:rsidR="00764D19" w:rsidRPr="00BC44F0">
              <w:rPr>
                <w:sz w:val="24"/>
                <w:szCs w:val="24"/>
                <w:lang w:val="pt-BR"/>
              </w:rPr>
              <w:t>o tipo de acomodação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0B6D1D" w:rsidRPr="00BC44F0" w:rsidRDefault="000B6D1D" w:rsidP="000B6D1D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O sistema retorna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o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fo</w:t>
            </w:r>
            <w:r w:rsidR="00764D19" w:rsidRPr="00BC44F0">
              <w:rPr>
                <w:sz w:val="24"/>
                <w:szCs w:val="24"/>
                <w:lang w:val="pt-BR"/>
              </w:rPr>
              <w:t>rmulário com os dados da acomodação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DD4003" w:rsidRPr="00BC44F0" w:rsidRDefault="000B6D1D" w:rsidP="00DD400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3. O funcionário altera os </w:t>
            </w:r>
            <w:proofErr w:type="gramStart"/>
            <w:r w:rsidRPr="00BC44F0">
              <w:rPr>
                <w:sz w:val="24"/>
                <w:szCs w:val="24"/>
                <w:lang w:val="pt-BR"/>
              </w:rPr>
              <w:t xml:space="preserve">dados </w:t>
            </w:r>
            <w:r w:rsidR="00DD4003" w:rsidRPr="00BC44F0">
              <w:rPr>
                <w:sz w:val="24"/>
                <w:szCs w:val="24"/>
                <w:lang w:val="pt-BR"/>
              </w:rPr>
              <w:t>.</w:t>
            </w:r>
            <w:proofErr w:type="gramEnd"/>
          </w:p>
          <w:p w:rsidR="00DD4003" w:rsidRPr="00BC44F0" w:rsidRDefault="00DD4003" w:rsidP="00DD400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deve perguntar se ele que realmente alterar.</w:t>
            </w:r>
          </w:p>
          <w:p w:rsidR="00DD4003" w:rsidRPr="00BC44F0" w:rsidRDefault="00DD4003" w:rsidP="00DD400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5.O funcionário confirma a alteração.</w:t>
            </w:r>
          </w:p>
          <w:p w:rsidR="00DE1DCB" w:rsidRPr="00BC44F0" w:rsidRDefault="00DD4003" w:rsidP="00DD4003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6</w:t>
            </w:r>
            <w:r w:rsidR="000B6D1D" w:rsidRPr="00BC44F0">
              <w:rPr>
                <w:sz w:val="24"/>
                <w:szCs w:val="24"/>
                <w:lang w:val="pt-BR"/>
              </w:rPr>
              <w:t>. O sistema verifica as alterações e vai ao banco de dados e atualiza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DD4003" w:rsidRPr="00BC44F0" w:rsidRDefault="00DD4003" w:rsidP="000B6D1D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Caso não o sistema retorna ao fluxo básico 2.</w:t>
            </w:r>
          </w:p>
          <w:p w:rsidR="00DD4003" w:rsidRPr="00BC44F0" w:rsidRDefault="000B6D1D" w:rsidP="000B6D1D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5. Se os dados que forem alterados tiverem inconsistência, o sistema mostrará uma mensagem de erro e voltará ao fluxo básico 2.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Pós-condição:</w:t>
            </w:r>
          </w:p>
        </w:tc>
        <w:tc>
          <w:tcPr>
            <w:tcW w:w="6876" w:type="dxa"/>
            <w:gridSpan w:val="2"/>
          </w:tcPr>
          <w:p w:rsidR="00DE1DCB" w:rsidRPr="00BC44F0" w:rsidRDefault="00764D19" w:rsidP="002609A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Tipo de acomodação alterada com sucesso.</w:t>
            </w:r>
          </w:p>
        </w:tc>
      </w:tr>
    </w:tbl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Identificador</w:t>
            </w:r>
          </w:p>
        </w:tc>
        <w:tc>
          <w:tcPr>
            <w:tcW w:w="2952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Autores</w:t>
            </w:r>
          </w:p>
        </w:tc>
      </w:tr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05/10/2015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1.0</w:t>
            </w:r>
          </w:p>
        </w:tc>
        <w:tc>
          <w:tcPr>
            <w:tcW w:w="3924" w:type="dxa"/>
          </w:tcPr>
          <w:p w:rsidR="00DE1DCB" w:rsidRPr="00BC44F0" w:rsidRDefault="002609AB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UC021</w:t>
            </w:r>
          </w:p>
        </w:tc>
        <w:tc>
          <w:tcPr>
            <w:tcW w:w="2952" w:type="dxa"/>
          </w:tcPr>
          <w:p w:rsidR="00DE1DCB" w:rsidRPr="00BC44F0" w:rsidRDefault="00F8608C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Visualizar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C44F0">
              <w:rPr>
                <w:b/>
                <w:sz w:val="24"/>
                <w:szCs w:val="24"/>
              </w:rPr>
              <w:t>tipo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acomodação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764D19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O sistema deve permitir que os atendentes possam pesquisar e consultar </w:t>
            </w:r>
            <w:r w:rsidR="00764D19" w:rsidRPr="00BC44F0">
              <w:rPr>
                <w:sz w:val="24"/>
                <w:szCs w:val="24"/>
                <w:u w:val="single"/>
                <w:lang w:val="pt-PT"/>
              </w:rPr>
              <w:t>o tipo de acomodação</w:t>
            </w:r>
            <w:r w:rsidRPr="00BC44F0">
              <w:rPr>
                <w:sz w:val="24"/>
                <w:szCs w:val="24"/>
                <w:u w:val="single"/>
                <w:lang w:val="pt-PT"/>
              </w:rPr>
              <w:t xml:space="preserve"> através de número do codigo ou listar todos.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BC44F0" w:rsidRDefault="00764D19" w:rsidP="007A573E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</w:t>
            </w:r>
            <w:r w:rsidR="004D7D15" w:rsidRPr="00BC44F0">
              <w:rPr>
                <w:sz w:val="24"/>
                <w:szCs w:val="24"/>
                <w:lang w:val="pt-BR"/>
              </w:rPr>
              <w:t>funcionário</w:t>
            </w:r>
            <w:r w:rsidRPr="00BC44F0">
              <w:rPr>
                <w:sz w:val="24"/>
                <w:szCs w:val="24"/>
                <w:lang w:val="pt-BR"/>
              </w:rPr>
              <w:t xml:space="preserve"> deve ter realizado o </w:t>
            </w:r>
            <w:proofErr w:type="spellStart"/>
            <w:r w:rsidR="004D7D15"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="004D7D15" w:rsidRPr="00BC44F0">
              <w:rPr>
                <w:sz w:val="24"/>
                <w:szCs w:val="24"/>
                <w:lang w:val="pt-BR"/>
              </w:rPr>
              <w:t xml:space="preserve">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DE1DCB" w:rsidRPr="00BC44F0" w:rsidRDefault="00764D19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tipo de acomodação</w:t>
            </w:r>
            <w:r w:rsidR="002609AB" w:rsidRPr="00BC44F0">
              <w:rPr>
                <w:sz w:val="24"/>
                <w:szCs w:val="24"/>
                <w:lang w:val="pt-BR"/>
              </w:rPr>
              <w:t xml:space="preserve"> deve estar cadas</w:t>
            </w:r>
            <w:r w:rsidR="004D7D15" w:rsidRPr="00BC44F0">
              <w:rPr>
                <w:sz w:val="24"/>
                <w:szCs w:val="24"/>
                <w:lang w:val="pt-BR"/>
              </w:rPr>
              <w:t>trado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&gt;[UC019</w:t>
            </w:r>
            <w:r w:rsidR="002609AB"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2609A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O funcionário seleciona o tipo de pesquisa que deseja (código ou todos).</w:t>
            </w:r>
          </w:p>
          <w:p w:rsidR="00DE1DC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</w:t>
            </w:r>
            <w:r w:rsidR="00764D19" w:rsidRPr="00BC44F0">
              <w:rPr>
                <w:sz w:val="24"/>
                <w:szCs w:val="24"/>
                <w:lang w:val="pt-BR"/>
              </w:rPr>
              <w:t>ema verifica se existe a acomodação</w:t>
            </w:r>
            <w:r w:rsidRPr="00BC44F0">
              <w:rPr>
                <w:sz w:val="24"/>
                <w:szCs w:val="24"/>
                <w:lang w:val="pt-BR"/>
              </w:rPr>
              <w:t xml:space="preserve"> de acordo com a pesquisa digitada e dar um retorno.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de Exceção: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2609A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1. Caso o sistema não encontre nada na base de dados de acordo com o que foi digitado na pesquisa, o sistema deve emitir uma mensagem informando de que não foi encontrada a reserva, e retornar ao fluxo básico 1.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DE1DCB" w:rsidRPr="00BC44F0" w:rsidRDefault="00764D19" w:rsidP="007A573E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Visualização de tipo de acomodação realizada com sucesso.</w:t>
            </w:r>
          </w:p>
        </w:tc>
      </w:tr>
    </w:tbl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36"/>
        <w:gridCol w:w="3924"/>
        <w:gridCol w:w="2952"/>
      </w:tblGrid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924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Identificador</w:t>
            </w:r>
            <w:proofErr w:type="spellEnd"/>
          </w:p>
        </w:tc>
        <w:tc>
          <w:tcPr>
            <w:tcW w:w="2952" w:type="dxa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Autores</w:t>
            </w:r>
            <w:proofErr w:type="spellEnd"/>
          </w:p>
        </w:tc>
      </w:tr>
      <w:tr w:rsidR="00DE1DCB" w:rsidRPr="00BC44F0" w:rsidTr="007A573E">
        <w:tc>
          <w:tcPr>
            <w:tcW w:w="1368" w:type="dxa"/>
          </w:tcPr>
          <w:p w:rsidR="00DE1DCB" w:rsidRPr="00BC44F0" w:rsidRDefault="00DE1DC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05/10/2015</w:t>
            </w:r>
          </w:p>
        </w:tc>
        <w:tc>
          <w:tcPr>
            <w:tcW w:w="936" w:type="dxa"/>
          </w:tcPr>
          <w:p w:rsidR="00DE1DCB" w:rsidRPr="00BC44F0" w:rsidRDefault="00DE1DC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1.0</w:t>
            </w:r>
          </w:p>
        </w:tc>
        <w:tc>
          <w:tcPr>
            <w:tcW w:w="3924" w:type="dxa"/>
          </w:tcPr>
          <w:p w:rsidR="00DE1DCB" w:rsidRPr="00BC44F0" w:rsidRDefault="002609AB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>UC022</w:t>
            </w:r>
          </w:p>
        </w:tc>
        <w:tc>
          <w:tcPr>
            <w:tcW w:w="2952" w:type="dxa"/>
          </w:tcPr>
          <w:p w:rsidR="00DE1DCB" w:rsidRPr="00BC44F0" w:rsidRDefault="00F8608C" w:rsidP="007A573E">
            <w:pPr>
              <w:rPr>
                <w:sz w:val="24"/>
                <w:szCs w:val="24"/>
              </w:rPr>
            </w:pPr>
            <w:r w:rsidRPr="00BC44F0">
              <w:rPr>
                <w:sz w:val="24"/>
                <w:szCs w:val="24"/>
              </w:rPr>
              <w:t xml:space="preserve">Stefania e </w:t>
            </w:r>
            <w:proofErr w:type="spellStart"/>
            <w:r w:rsidRPr="00BC44F0">
              <w:rPr>
                <w:sz w:val="24"/>
                <w:szCs w:val="24"/>
              </w:rPr>
              <w:t>Witna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Caso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Uso</w:t>
            </w:r>
            <w:proofErr w:type="spellEnd"/>
            <w:r w:rsidRPr="00BC44F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876" w:type="dxa"/>
            <w:gridSpan w:val="2"/>
          </w:tcPr>
          <w:p w:rsidR="00DE1DCB" w:rsidRPr="00BC44F0" w:rsidRDefault="002609AB" w:rsidP="007A573E">
            <w:pPr>
              <w:rPr>
                <w:b/>
                <w:sz w:val="24"/>
                <w:szCs w:val="24"/>
              </w:rPr>
            </w:pPr>
            <w:r w:rsidRPr="00BC44F0">
              <w:rPr>
                <w:b/>
                <w:sz w:val="24"/>
                <w:szCs w:val="24"/>
              </w:rPr>
              <w:t xml:space="preserve">Remover </w:t>
            </w:r>
            <w:proofErr w:type="spellStart"/>
            <w:r w:rsidRPr="00BC44F0">
              <w:rPr>
                <w:b/>
                <w:sz w:val="24"/>
                <w:szCs w:val="24"/>
              </w:rPr>
              <w:t>tipo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 de </w:t>
            </w:r>
            <w:proofErr w:type="spellStart"/>
            <w:r w:rsidRPr="00BC44F0">
              <w:rPr>
                <w:b/>
                <w:sz w:val="24"/>
                <w:szCs w:val="24"/>
              </w:rPr>
              <w:t>acomodação</w:t>
            </w:r>
            <w:proofErr w:type="spellEnd"/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</w:rPr>
            </w:pPr>
            <w:proofErr w:type="spellStart"/>
            <w:r w:rsidRPr="00BC44F0">
              <w:rPr>
                <w:b/>
                <w:sz w:val="24"/>
                <w:szCs w:val="24"/>
              </w:rPr>
              <w:t>Descrição</w:t>
            </w:r>
            <w:proofErr w:type="spellEnd"/>
            <w:r w:rsidRPr="00BC44F0"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6876" w:type="dxa"/>
            <w:gridSpan w:val="2"/>
          </w:tcPr>
          <w:p w:rsidR="002609AB" w:rsidRPr="00BC44F0" w:rsidRDefault="002609AB" w:rsidP="002609A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O funcionario deve manter as informações da base de dados do sistema</w:t>
            </w:r>
          </w:p>
          <w:p w:rsidR="002609AB" w:rsidRPr="00BC44F0" w:rsidRDefault="002609AB" w:rsidP="002609A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sempre atualizada e para isso deve-se inativar/excluir do sistema dados que </w:t>
            </w:r>
          </w:p>
          <w:p w:rsidR="002609AB" w:rsidRPr="00BC44F0" w:rsidRDefault="002609AB" w:rsidP="002609A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 xml:space="preserve">não irão mais servir. O funcionario então irá solicitar ao sistema a </w:t>
            </w:r>
          </w:p>
          <w:p w:rsidR="00DE1DCB" w:rsidRPr="00BC44F0" w:rsidRDefault="002609AB" w:rsidP="002609AB">
            <w:pPr>
              <w:jc w:val="both"/>
              <w:rPr>
                <w:sz w:val="24"/>
                <w:szCs w:val="24"/>
                <w:u w:val="single"/>
                <w:lang w:val="pt-PT"/>
              </w:rPr>
            </w:pPr>
            <w:r w:rsidRPr="00BC44F0">
              <w:rPr>
                <w:sz w:val="24"/>
                <w:szCs w:val="24"/>
                <w:u w:val="single"/>
                <w:lang w:val="pt-PT"/>
              </w:rPr>
              <w:t>inut</w:t>
            </w:r>
            <w:r w:rsidR="00764D19" w:rsidRPr="00BC44F0">
              <w:rPr>
                <w:sz w:val="24"/>
                <w:szCs w:val="24"/>
                <w:u w:val="single"/>
                <w:lang w:val="pt-PT"/>
              </w:rPr>
              <w:t>ilização/exclusão de um tipo de acomodação</w:t>
            </w:r>
            <w:r w:rsidRPr="00BC44F0">
              <w:rPr>
                <w:sz w:val="24"/>
                <w:szCs w:val="24"/>
                <w:u w:val="single"/>
                <w:lang w:val="pt-PT"/>
              </w:rPr>
              <w:t>.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Atores:</w:t>
            </w:r>
          </w:p>
        </w:tc>
        <w:tc>
          <w:tcPr>
            <w:tcW w:w="6876" w:type="dxa"/>
            <w:gridSpan w:val="2"/>
          </w:tcPr>
          <w:p w:rsidR="00DE1DCB" w:rsidRPr="00BC44F0" w:rsidRDefault="004D7D15" w:rsidP="007A573E">
            <w:pPr>
              <w:rPr>
                <w:sz w:val="24"/>
                <w:szCs w:val="24"/>
                <w:u w:val="single"/>
                <w:lang w:val="pt-BR"/>
              </w:rPr>
            </w:pPr>
            <w:r w:rsidRPr="00BC44F0">
              <w:rPr>
                <w:sz w:val="24"/>
                <w:szCs w:val="24"/>
                <w:u w:val="single"/>
                <w:lang w:val="pt-BR"/>
              </w:rPr>
              <w:t>Funcionário</w:t>
            </w:r>
          </w:p>
        </w:tc>
      </w:tr>
      <w:tr w:rsidR="00DE1DCB" w:rsidRPr="00BC44F0" w:rsidTr="007A573E">
        <w:tc>
          <w:tcPr>
            <w:tcW w:w="2304" w:type="dxa"/>
            <w:gridSpan w:val="2"/>
          </w:tcPr>
          <w:p w:rsidR="00DE1DCB" w:rsidRPr="00BC44F0" w:rsidRDefault="00DE1DCB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Pré-Condições:</w:t>
            </w:r>
          </w:p>
        </w:tc>
        <w:tc>
          <w:tcPr>
            <w:tcW w:w="6876" w:type="dxa"/>
            <w:gridSpan w:val="2"/>
          </w:tcPr>
          <w:p w:rsidR="002609AB" w:rsidRPr="00BC44F0" w:rsidRDefault="002609AB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O funcionário deve ter realizado o </w:t>
            </w:r>
            <w:proofErr w:type="spellStart"/>
            <w:r w:rsidRPr="00BC44F0">
              <w:rPr>
                <w:sz w:val="24"/>
                <w:szCs w:val="24"/>
                <w:lang w:val="pt-BR"/>
              </w:rPr>
              <w:t>login</w:t>
            </w:r>
            <w:proofErr w:type="spellEnd"/>
            <w:r w:rsidRPr="00BC44F0">
              <w:rPr>
                <w:sz w:val="24"/>
                <w:szCs w:val="24"/>
                <w:lang w:val="pt-BR"/>
              </w:rPr>
              <w:t xml:space="preserve"> no sistema. </w:t>
            </w:r>
            <w:r w:rsidR="004D7D15" w:rsidRPr="00BC44F0">
              <w:rPr>
                <w:sz w:val="24"/>
                <w:szCs w:val="24"/>
                <w:lang w:val="pt-BR"/>
              </w:rPr>
              <w:t>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&gt;[UC005</w:t>
            </w:r>
            <w:r w:rsidRPr="00BC44F0">
              <w:rPr>
                <w:sz w:val="24"/>
                <w:szCs w:val="24"/>
                <w:lang w:val="pt-BR"/>
              </w:rPr>
              <w:t>]</w:t>
            </w:r>
          </w:p>
          <w:p w:rsidR="00DE1DCB" w:rsidRPr="00BC44F0" w:rsidRDefault="00764D19" w:rsidP="002609AB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O tipo de acomodação</w:t>
            </w:r>
            <w:r w:rsidR="002609AB" w:rsidRPr="00BC44F0">
              <w:rPr>
                <w:sz w:val="24"/>
                <w:szCs w:val="24"/>
                <w:lang w:val="pt-BR"/>
              </w:rPr>
              <w:t xml:space="preserve"> deve estar cadas</w:t>
            </w:r>
            <w:r w:rsidR="004D7D15" w:rsidRPr="00BC44F0">
              <w:rPr>
                <w:sz w:val="24"/>
                <w:szCs w:val="24"/>
                <w:lang w:val="pt-BR"/>
              </w:rPr>
              <w:t>trada no sistema. &lt;</w:t>
            </w:r>
            <w:proofErr w:type="gramStart"/>
            <w:r w:rsidR="004D7D15" w:rsidRPr="00BC44F0">
              <w:rPr>
                <w:sz w:val="24"/>
                <w:szCs w:val="24"/>
                <w:lang w:val="pt-BR"/>
              </w:rPr>
              <w:t>inclui</w:t>
            </w:r>
            <w:proofErr w:type="gramEnd"/>
            <w:r w:rsidR="004D7D15" w:rsidRPr="00BC44F0">
              <w:rPr>
                <w:sz w:val="24"/>
                <w:szCs w:val="24"/>
                <w:lang w:val="pt-BR"/>
              </w:rPr>
              <w:t>&gt;[UC019</w:t>
            </w:r>
            <w:r w:rsidR="002609AB" w:rsidRPr="00BC44F0">
              <w:rPr>
                <w:sz w:val="24"/>
                <w:szCs w:val="24"/>
                <w:lang w:val="pt-BR"/>
              </w:rPr>
              <w:t>]</w:t>
            </w:r>
          </w:p>
        </w:tc>
      </w:tr>
      <w:tr w:rsidR="000B6D1D" w:rsidRPr="00BC44F0" w:rsidTr="007A573E">
        <w:tc>
          <w:tcPr>
            <w:tcW w:w="2304" w:type="dxa"/>
            <w:gridSpan w:val="2"/>
          </w:tcPr>
          <w:p w:rsidR="000B6D1D" w:rsidRPr="00BC44F0" w:rsidRDefault="000B6D1D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Fluxo Básico:</w:t>
            </w:r>
          </w:p>
        </w:tc>
        <w:tc>
          <w:tcPr>
            <w:tcW w:w="6876" w:type="dxa"/>
            <w:gridSpan w:val="2"/>
          </w:tcPr>
          <w:p w:rsidR="000B6D1D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1. O funcionário informa </w:t>
            </w:r>
            <w:r w:rsidR="00764D19" w:rsidRPr="00BC44F0">
              <w:rPr>
                <w:sz w:val="24"/>
                <w:szCs w:val="24"/>
                <w:lang w:val="pt-BR"/>
              </w:rPr>
              <w:t>o tipo de acomodação</w:t>
            </w:r>
            <w:r w:rsidRPr="00BC44F0">
              <w:rPr>
                <w:sz w:val="24"/>
                <w:szCs w:val="24"/>
                <w:lang w:val="pt-BR"/>
              </w:rPr>
              <w:t xml:space="preserve"> que deseja realizar a exclusão.</w:t>
            </w:r>
          </w:p>
          <w:p w:rsidR="000B6D1D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2. O sistema pede confirmação sobre a exclusão.</w:t>
            </w:r>
          </w:p>
          <w:p w:rsidR="000B6D1D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3. O funcionário confirma a exclusão.</w:t>
            </w:r>
          </w:p>
          <w:p w:rsidR="000B6D1D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>4. O sistema vai ao banco de dados e realiza a exclusão d</w:t>
            </w:r>
            <w:r w:rsidR="00764D19" w:rsidRPr="00BC44F0">
              <w:rPr>
                <w:sz w:val="24"/>
                <w:szCs w:val="24"/>
                <w:lang w:val="pt-BR"/>
              </w:rPr>
              <w:t>o tipo de acomodação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  <w:p w:rsidR="00E36E1C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5. O Sistema exibirá uma mensagem de informando que </w:t>
            </w:r>
            <w:r w:rsidR="00764D19" w:rsidRPr="00BC44F0">
              <w:rPr>
                <w:sz w:val="24"/>
                <w:szCs w:val="24"/>
                <w:lang w:val="pt-BR"/>
              </w:rPr>
              <w:t xml:space="preserve">o tipo de </w:t>
            </w:r>
            <w:r w:rsidR="00764D19" w:rsidRPr="00BC44F0">
              <w:rPr>
                <w:sz w:val="24"/>
                <w:szCs w:val="24"/>
                <w:lang w:val="pt-BR"/>
              </w:rPr>
              <w:lastRenderedPageBreak/>
              <w:t>acomodação</w:t>
            </w:r>
            <w:r w:rsidRPr="00BC44F0">
              <w:rPr>
                <w:sz w:val="24"/>
                <w:szCs w:val="24"/>
                <w:lang w:val="pt-BR"/>
              </w:rPr>
              <w:t xml:space="preserve"> foi</w:t>
            </w:r>
          </w:p>
          <w:p w:rsidR="000B6D1D" w:rsidRPr="00BC44F0" w:rsidRDefault="000B6D1D" w:rsidP="007A573E">
            <w:pPr>
              <w:rPr>
                <w:sz w:val="24"/>
                <w:szCs w:val="24"/>
                <w:lang w:val="pt-BR"/>
              </w:rPr>
            </w:pPr>
            <w:proofErr w:type="gramStart"/>
            <w:r w:rsidRPr="00BC44F0">
              <w:rPr>
                <w:sz w:val="24"/>
                <w:szCs w:val="24"/>
                <w:lang w:val="pt-BR"/>
              </w:rPr>
              <w:t>removida</w:t>
            </w:r>
            <w:proofErr w:type="gramEnd"/>
            <w:r w:rsidRPr="00BC44F0">
              <w:rPr>
                <w:sz w:val="24"/>
                <w:szCs w:val="24"/>
                <w:lang w:val="pt-BR"/>
              </w:rPr>
              <w:t xml:space="preserve"> com sucesso.</w:t>
            </w:r>
          </w:p>
        </w:tc>
      </w:tr>
      <w:tr w:rsidR="000B6D1D" w:rsidRPr="00BC44F0" w:rsidTr="007A573E">
        <w:tc>
          <w:tcPr>
            <w:tcW w:w="2304" w:type="dxa"/>
            <w:gridSpan w:val="2"/>
          </w:tcPr>
          <w:p w:rsidR="000B6D1D" w:rsidRPr="00BC44F0" w:rsidRDefault="000B6D1D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lastRenderedPageBreak/>
              <w:t>Fluxo de Exceção:</w:t>
            </w:r>
          </w:p>
        </w:tc>
        <w:tc>
          <w:tcPr>
            <w:tcW w:w="6876" w:type="dxa"/>
            <w:gridSpan w:val="2"/>
          </w:tcPr>
          <w:p w:rsidR="000B6D1D" w:rsidRPr="00BC44F0" w:rsidRDefault="00DD4003" w:rsidP="007A573E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2. </w:t>
            </w:r>
            <w:r w:rsidR="00E36E1C" w:rsidRPr="00BC44F0">
              <w:rPr>
                <w:sz w:val="24"/>
                <w:szCs w:val="24"/>
                <w:lang w:val="pt-BR"/>
              </w:rPr>
              <w:t>Caso</w:t>
            </w:r>
            <w:r w:rsidRPr="00BC44F0">
              <w:rPr>
                <w:sz w:val="24"/>
                <w:szCs w:val="24"/>
                <w:lang w:val="pt-BR"/>
              </w:rPr>
              <w:t xml:space="preserve"> não o sistema retorna ao fluxo básico 1.</w:t>
            </w:r>
          </w:p>
        </w:tc>
      </w:tr>
      <w:tr w:rsidR="000B6D1D" w:rsidRPr="00BC44F0" w:rsidTr="007A573E">
        <w:tc>
          <w:tcPr>
            <w:tcW w:w="2304" w:type="dxa"/>
            <w:gridSpan w:val="2"/>
          </w:tcPr>
          <w:p w:rsidR="000B6D1D" w:rsidRPr="00BC44F0" w:rsidRDefault="000B6D1D" w:rsidP="007A573E">
            <w:pPr>
              <w:rPr>
                <w:b/>
                <w:sz w:val="24"/>
                <w:szCs w:val="24"/>
                <w:lang w:val="pt-BR"/>
              </w:rPr>
            </w:pPr>
            <w:r w:rsidRPr="00BC44F0">
              <w:rPr>
                <w:b/>
                <w:sz w:val="24"/>
                <w:szCs w:val="24"/>
                <w:lang w:val="pt-BR"/>
              </w:rPr>
              <w:t>Pós-condição:</w:t>
            </w:r>
          </w:p>
        </w:tc>
        <w:tc>
          <w:tcPr>
            <w:tcW w:w="6876" w:type="dxa"/>
            <w:gridSpan w:val="2"/>
          </w:tcPr>
          <w:p w:rsidR="000B6D1D" w:rsidRPr="00BC44F0" w:rsidRDefault="00764D19" w:rsidP="002609AB">
            <w:pPr>
              <w:jc w:val="both"/>
              <w:rPr>
                <w:sz w:val="24"/>
                <w:szCs w:val="24"/>
                <w:lang w:val="pt-BR"/>
              </w:rPr>
            </w:pPr>
            <w:r w:rsidRPr="00BC44F0">
              <w:rPr>
                <w:sz w:val="24"/>
                <w:szCs w:val="24"/>
                <w:lang w:val="pt-BR"/>
              </w:rPr>
              <w:t xml:space="preserve">Tipo de acomodação foi </w:t>
            </w:r>
            <w:r w:rsidR="00E36E1C" w:rsidRPr="00BC44F0">
              <w:rPr>
                <w:sz w:val="24"/>
                <w:szCs w:val="24"/>
                <w:lang w:val="pt-BR"/>
              </w:rPr>
              <w:t>removido com sucesso</w:t>
            </w:r>
            <w:r w:rsidRPr="00BC44F0">
              <w:rPr>
                <w:sz w:val="24"/>
                <w:szCs w:val="24"/>
                <w:lang w:val="pt-BR"/>
              </w:rPr>
              <w:t>.</w:t>
            </w:r>
          </w:p>
        </w:tc>
      </w:tr>
    </w:tbl>
    <w:p w:rsidR="00DE1DCB" w:rsidRPr="00BC44F0" w:rsidRDefault="00DE1DCB" w:rsidP="00CF5601">
      <w:pPr>
        <w:rPr>
          <w:b/>
          <w:sz w:val="24"/>
          <w:szCs w:val="24"/>
          <w:u w:val="single"/>
          <w:lang w:val="pt-BR"/>
        </w:rPr>
      </w:pPr>
    </w:p>
    <w:sectPr w:rsidR="00DE1DCB" w:rsidRPr="00BC44F0" w:rsidSect="009A1F3A">
      <w:headerReference w:type="default" r:id="rId9"/>
      <w:footerReference w:type="default" r:id="rId10"/>
      <w:pgSz w:w="12240" w:h="15840" w:code="1"/>
      <w:pgMar w:top="1417" w:right="1608" w:bottom="1417" w:left="1440" w:header="720" w:footer="283" w:gutter="0"/>
      <w:pgBorders w:offsetFrom="page">
        <w:right w:val="single" w:sz="36" w:space="0" w:color="0070C0"/>
      </w:pgBorders>
      <w:pgNumType w:start="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883" w:rsidRDefault="00273883">
      <w:r>
        <w:separator/>
      </w:r>
    </w:p>
  </w:endnote>
  <w:endnote w:type="continuationSeparator" w:id="0">
    <w:p w:rsidR="00273883" w:rsidRDefault="0027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DD0" w:rsidRPr="00AD50D3" w:rsidRDefault="00C93DD0" w:rsidP="00533BAE">
    <w:pPr>
      <w:pStyle w:val="Rodap"/>
      <w:jc w:val="right"/>
      <w:rPr>
        <w:rFonts w:ascii="Verdana" w:hAnsi="Verdana"/>
        <w:b/>
        <w:sz w:val="16"/>
        <w:szCs w:val="16"/>
      </w:rPr>
    </w:pPr>
    <w:r w:rsidRPr="00697871">
      <w:rPr>
        <w:rFonts w:ascii="Verdana" w:hAnsi="Verdana"/>
        <w:noProof/>
        <w:lang w:val="pt-BR"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59D9A5" wp14:editId="25FF602A">
              <wp:simplePos x="0" y="0"/>
              <wp:positionH relativeFrom="rightMargin">
                <wp:posOffset>154305</wp:posOffset>
              </wp:positionH>
              <wp:positionV relativeFrom="bottomMargin">
                <wp:posOffset>118745</wp:posOffset>
              </wp:positionV>
              <wp:extent cx="314325" cy="333375"/>
              <wp:effectExtent l="0" t="0" r="28575" b="28575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33337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3DD0" w:rsidRDefault="00C93DD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DATE \@ "M/d/yyyy"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1600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7/22/2017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59D9A5" id="Retângulo 40" o:spid="_x0000_s1026" style="position:absolute;left:0;text-align:left;margin-left:12.15pt;margin-top:9.35pt;width:24.75pt;height:26.25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" fillcolor="#4472c4 [3204]" strokecolor="#1f3763 [1604]" strokeweight="1pt">
              <v:textbox>
                <w:txbxContent>
                  <w:p w:rsidR="00C93DD0" w:rsidRDefault="00C93DD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DATE \@ "M/d/yyyy"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1600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7/22/2017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Verdana" w:hAnsi="Verdana"/>
      </w:rPr>
      <w:t>DOCUMENTO DE REQUISITOS PGEA</w:t>
    </w:r>
    <w:r w:rsidRPr="00697871">
      <w:rPr>
        <w:rFonts w:ascii="Verdana" w:hAnsi="Verdana"/>
        <w:noProof/>
        <w:color w:val="808080" w:themeColor="background1" w:themeShade="80"/>
      </w:rPr>
      <w:t xml:space="preserve"> </w:t>
    </w:r>
    <w:r>
      <w:rPr>
        <w:rFonts w:ascii="Verdana" w:hAnsi="Verdana"/>
        <w:noProof/>
        <w:color w:val="808080" w:themeColor="background1" w:themeShade="80"/>
      </w:rPr>
      <w:tab/>
    </w:r>
    <w:r>
      <w:rPr>
        <w:rFonts w:ascii="Verdana" w:hAnsi="Verdana"/>
        <w:noProof/>
        <w:color w:val="808080" w:themeColor="background1" w:themeShade="80"/>
      </w:rPr>
      <w:tab/>
    </w:r>
    <w:r w:rsidRPr="00AD50D3">
      <w:rPr>
        <w:rFonts w:ascii="Verdana" w:hAnsi="Verdana"/>
        <w:b/>
        <w:sz w:val="16"/>
        <w:szCs w:val="16"/>
      </w:rPr>
      <w:t xml:space="preserve">WS </w:t>
    </w:r>
    <w:proofErr w:type="spellStart"/>
    <w:r w:rsidRPr="00AD50D3">
      <w:rPr>
        <w:rFonts w:ascii="Verdana" w:hAnsi="Verdana"/>
        <w:b/>
        <w:sz w:val="16"/>
        <w:szCs w:val="16"/>
      </w:rPr>
      <w:t>SoluçõesWeb</w:t>
    </w:r>
    <w:proofErr w:type="spellEnd"/>
  </w:p>
  <w:p w:rsidR="00C93DD0" w:rsidRPr="00130982" w:rsidRDefault="00C93DD0" w:rsidP="00533BAE">
    <w:pPr>
      <w:pStyle w:val="Rodap"/>
      <w:jc w:val="right"/>
      <w:rPr>
        <w:rFonts w:ascii="Verdana" w:hAnsi="Verdana"/>
        <w:sz w:val="16"/>
        <w:szCs w:val="16"/>
      </w:rPr>
    </w:pPr>
    <w:proofErr w:type="spellStart"/>
    <w:r w:rsidRPr="00130982">
      <w:rPr>
        <w:rFonts w:ascii="Verdana" w:hAnsi="Verdana"/>
        <w:sz w:val="16"/>
        <w:szCs w:val="16"/>
      </w:rPr>
      <w:t>Rua</w:t>
    </w:r>
    <w:proofErr w:type="spellEnd"/>
    <w:r w:rsidRPr="00130982">
      <w:rPr>
        <w:rFonts w:ascii="Verdana" w:hAnsi="Verdana"/>
        <w:sz w:val="16"/>
        <w:szCs w:val="16"/>
      </w:rPr>
      <w:t xml:space="preserve"> </w:t>
    </w:r>
    <w:proofErr w:type="spellStart"/>
    <w:r w:rsidRPr="00130982">
      <w:rPr>
        <w:rFonts w:ascii="Verdana" w:hAnsi="Verdana"/>
        <w:sz w:val="16"/>
        <w:szCs w:val="16"/>
      </w:rPr>
      <w:t>Mamede</w:t>
    </w:r>
    <w:proofErr w:type="spellEnd"/>
    <w:r w:rsidRPr="00130982">
      <w:rPr>
        <w:rFonts w:ascii="Verdana" w:hAnsi="Verdana"/>
        <w:sz w:val="16"/>
        <w:szCs w:val="16"/>
      </w:rPr>
      <w:t xml:space="preserve"> N Pontes, 200, </w:t>
    </w:r>
    <w:proofErr w:type="spellStart"/>
    <w:r w:rsidRPr="00130982">
      <w:rPr>
        <w:rFonts w:ascii="Verdana" w:hAnsi="Verdana"/>
        <w:sz w:val="16"/>
        <w:szCs w:val="16"/>
      </w:rPr>
      <w:t>Cajá</w:t>
    </w:r>
    <w:proofErr w:type="spellEnd"/>
  </w:p>
  <w:p w:rsidR="00C93DD0" w:rsidRPr="00130982" w:rsidRDefault="00C93DD0" w:rsidP="00533BAE">
    <w:pPr>
      <w:pStyle w:val="Rodap"/>
      <w:tabs>
        <w:tab w:val="left" w:pos="3990"/>
        <w:tab w:val="right" w:pos="9192"/>
      </w:tabs>
      <w:jc w:val="right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ab/>
    </w:r>
    <w:r w:rsidRPr="00130982">
      <w:rPr>
        <w:rFonts w:ascii="Verdana" w:hAnsi="Verdana"/>
        <w:sz w:val="16"/>
        <w:szCs w:val="16"/>
      </w:rPr>
      <w:t xml:space="preserve">Vitoria de Santo </w:t>
    </w:r>
    <w:proofErr w:type="spellStart"/>
    <w:r w:rsidRPr="00130982">
      <w:rPr>
        <w:rFonts w:ascii="Verdana" w:hAnsi="Verdana"/>
        <w:sz w:val="16"/>
        <w:szCs w:val="16"/>
      </w:rPr>
      <w:t>Antão</w:t>
    </w:r>
    <w:proofErr w:type="spellEnd"/>
    <w:r>
      <w:rPr>
        <w:rFonts w:ascii="Verdana" w:hAnsi="Verdana"/>
        <w:sz w:val="16"/>
        <w:szCs w:val="16"/>
      </w:rPr>
      <w:t xml:space="preserve"> - Pernambuco</w:t>
    </w:r>
  </w:p>
  <w:p w:rsidR="00C93DD0" w:rsidRDefault="00C93DD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883" w:rsidRDefault="00273883">
      <w:r>
        <w:separator/>
      </w:r>
    </w:p>
  </w:footnote>
  <w:footnote w:type="continuationSeparator" w:id="0">
    <w:p w:rsidR="00273883" w:rsidRDefault="00273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DD0" w:rsidRDefault="00C93DD0">
    <w:pPr>
      <w:pStyle w:val="Cabealho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  <w:lang w:val="pt-BR" w:eastAsia="pt-BR"/>
      </w:rPr>
      <w:drawing>
        <wp:inline distT="0" distB="0" distL="0" distR="0" wp14:anchorId="364EFED9" wp14:editId="0F93A786">
          <wp:extent cx="571500" cy="571500"/>
          <wp:effectExtent l="0" t="0" r="0" b="0"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636" cy="571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93DD0" w:rsidRDefault="00C93DD0" w:rsidP="00533BAE">
    <w:pPr>
      <w:pStyle w:val="Cabealho"/>
      <w:tabs>
        <w:tab w:val="clear" w:pos="4320"/>
        <w:tab w:val="clear" w:pos="8640"/>
        <w:tab w:val="left" w:pos="82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22443AC4"/>
    <w:multiLevelType w:val="multilevel"/>
    <w:tmpl w:val="04090001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F0260C"/>
    <w:multiLevelType w:val="multilevel"/>
    <w:tmpl w:val="889A0876"/>
    <w:lvl w:ilvl="0">
      <w:start w:val="1"/>
      <w:numFmt w:val="decimal"/>
      <w:lvlText w:val="%1."/>
      <w:lvlJc w:val="left"/>
      <w:pPr>
        <w:ind w:left="360" w:firstLine="10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262" w:firstLine="808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numFmt w:val="bullet"/>
      <w:lvlText w:val="•"/>
      <w:lvlJc w:val="left"/>
      <w:pPr>
        <w:ind w:left="1260" w:firstLine="806"/>
      </w:pPr>
      <w:rPr>
        <w:rFonts w:ascii="Arial" w:eastAsia="Arial" w:hAnsi="Arial" w:cs="Arial"/>
      </w:rPr>
    </w:lvl>
    <w:lvl w:ilvl="3">
      <w:numFmt w:val="bullet"/>
      <w:lvlText w:val="•"/>
      <w:lvlJc w:val="left"/>
      <w:pPr>
        <w:ind w:left="1520" w:firstLine="1066"/>
      </w:pPr>
      <w:rPr>
        <w:rFonts w:ascii="Arial" w:eastAsia="Arial" w:hAnsi="Arial" w:cs="Arial"/>
      </w:rPr>
    </w:lvl>
    <w:lvl w:ilvl="4">
      <w:numFmt w:val="bullet"/>
      <w:lvlText w:val="•"/>
      <w:lvlJc w:val="left"/>
      <w:pPr>
        <w:ind w:left="2634" w:firstLine="2179"/>
      </w:pPr>
      <w:rPr>
        <w:rFonts w:ascii="Arial" w:eastAsia="Arial" w:hAnsi="Arial" w:cs="Arial"/>
      </w:rPr>
    </w:lvl>
    <w:lvl w:ilvl="5">
      <w:numFmt w:val="bullet"/>
      <w:lvlText w:val="•"/>
      <w:lvlJc w:val="left"/>
      <w:pPr>
        <w:ind w:left="3748" w:firstLine="3294"/>
      </w:pPr>
      <w:rPr>
        <w:rFonts w:ascii="Arial" w:eastAsia="Arial" w:hAnsi="Arial" w:cs="Arial"/>
      </w:rPr>
    </w:lvl>
    <w:lvl w:ilvl="6">
      <w:numFmt w:val="bullet"/>
      <w:lvlText w:val="•"/>
      <w:lvlJc w:val="left"/>
      <w:pPr>
        <w:ind w:left="4862" w:firstLine="4408"/>
      </w:pPr>
      <w:rPr>
        <w:rFonts w:ascii="Arial" w:eastAsia="Arial" w:hAnsi="Arial" w:cs="Arial"/>
      </w:rPr>
    </w:lvl>
    <w:lvl w:ilvl="7">
      <w:numFmt w:val="bullet"/>
      <w:lvlText w:val="•"/>
      <w:lvlJc w:val="left"/>
      <w:pPr>
        <w:ind w:left="5977" w:firstLine="5523"/>
      </w:pPr>
      <w:rPr>
        <w:rFonts w:ascii="Arial" w:eastAsia="Arial" w:hAnsi="Arial" w:cs="Arial"/>
      </w:rPr>
    </w:lvl>
    <w:lvl w:ilvl="8">
      <w:numFmt w:val="bullet"/>
      <w:lvlText w:val="•"/>
      <w:lvlJc w:val="left"/>
      <w:pPr>
        <w:ind w:left="7091" w:firstLine="6637"/>
      </w:pPr>
      <w:rPr>
        <w:rFonts w:ascii="Arial" w:eastAsia="Arial" w:hAnsi="Arial" w:cs="Arial"/>
      </w:rPr>
    </w:lvl>
  </w:abstractNum>
  <w:abstractNum w:abstractNumId="3">
    <w:nsid w:val="2D3F13A5"/>
    <w:multiLevelType w:val="hybridMultilevel"/>
    <w:tmpl w:val="EBF256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91FFB"/>
    <w:multiLevelType w:val="hybridMultilevel"/>
    <w:tmpl w:val="179C17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E7393A"/>
    <w:multiLevelType w:val="multilevel"/>
    <w:tmpl w:val="2DC8CF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7E41C99"/>
    <w:multiLevelType w:val="singleLevel"/>
    <w:tmpl w:val="AF0CF9A8"/>
    <w:lvl w:ilvl="0">
      <w:start w:val="1"/>
      <w:numFmt w:val="decimal"/>
      <w:lvlText w:val="%1"/>
      <w:legacy w:legacy="1" w:legacySpace="0" w:legacyIndent="0"/>
      <w:lvlJc w:val="left"/>
      <w:pPr>
        <w:ind w:left="0" w:firstLine="0"/>
      </w:pPr>
    </w:lvl>
  </w:abstractNum>
  <w:abstractNum w:abstractNumId="7">
    <w:nsid w:val="6F4C7DE5"/>
    <w:multiLevelType w:val="hybridMultilevel"/>
    <w:tmpl w:val="3EB2B1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251A4"/>
    <w:multiLevelType w:val="hybridMultilevel"/>
    <w:tmpl w:val="A300BF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5"/>
    </w:lvlOverride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13"/>
    <w:rsid w:val="00001D65"/>
    <w:rsid w:val="000135E3"/>
    <w:rsid w:val="00016CF4"/>
    <w:rsid w:val="00017F3E"/>
    <w:rsid w:val="00056D4E"/>
    <w:rsid w:val="0006568D"/>
    <w:rsid w:val="00072C47"/>
    <w:rsid w:val="00073654"/>
    <w:rsid w:val="00074E18"/>
    <w:rsid w:val="0008720B"/>
    <w:rsid w:val="00093EDA"/>
    <w:rsid w:val="00096354"/>
    <w:rsid w:val="000A2B49"/>
    <w:rsid w:val="000A331A"/>
    <w:rsid w:val="000B4744"/>
    <w:rsid w:val="000B6A93"/>
    <w:rsid w:val="000B6D1D"/>
    <w:rsid w:val="000C22EB"/>
    <w:rsid w:val="000C5B4E"/>
    <w:rsid w:val="000D2558"/>
    <w:rsid w:val="000D54FF"/>
    <w:rsid w:val="00110D02"/>
    <w:rsid w:val="0011208E"/>
    <w:rsid w:val="00125DCF"/>
    <w:rsid w:val="00140029"/>
    <w:rsid w:val="00161313"/>
    <w:rsid w:val="00167983"/>
    <w:rsid w:val="001739E7"/>
    <w:rsid w:val="00175A29"/>
    <w:rsid w:val="00180E4C"/>
    <w:rsid w:val="00182C5F"/>
    <w:rsid w:val="0018717E"/>
    <w:rsid w:val="00191AF1"/>
    <w:rsid w:val="00191BED"/>
    <w:rsid w:val="00193AE6"/>
    <w:rsid w:val="001A539E"/>
    <w:rsid w:val="001A6BF3"/>
    <w:rsid w:val="001D1CF0"/>
    <w:rsid w:val="001D40DF"/>
    <w:rsid w:val="001D4666"/>
    <w:rsid w:val="001D4D9A"/>
    <w:rsid w:val="001D66B6"/>
    <w:rsid w:val="001F7608"/>
    <w:rsid w:val="0022205A"/>
    <w:rsid w:val="00232EA7"/>
    <w:rsid w:val="00240697"/>
    <w:rsid w:val="0024144B"/>
    <w:rsid w:val="00253777"/>
    <w:rsid w:val="00253F74"/>
    <w:rsid w:val="002579AF"/>
    <w:rsid w:val="002609AB"/>
    <w:rsid w:val="00270760"/>
    <w:rsid w:val="00273883"/>
    <w:rsid w:val="00274C49"/>
    <w:rsid w:val="002B27AA"/>
    <w:rsid w:val="002B7D05"/>
    <w:rsid w:val="002C084E"/>
    <w:rsid w:val="002D5F2F"/>
    <w:rsid w:val="002F2CF7"/>
    <w:rsid w:val="003053F6"/>
    <w:rsid w:val="00306409"/>
    <w:rsid w:val="00311433"/>
    <w:rsid w:val="0031682E"/>
    <w:rsid w:val="0031724F"/>
    <w:rsid w:val="0032388A"/>
    <w:rsid w:val="003238CD"/>
    <w:rsid w:val="00332498"/>
    <w:rsid w:val="00335C67"/>
    <w:rsid w:val="003362D5"/>
    <w:rsid w:val="00344D07"/>
    <w:rsid w:val="00347FE8"/>
    <w:rsid w:val="003624DE"/>
    <w:rsid w:val="00372F6E"/>
    <w:rsid w:val="003A7E2E"/>
    <w:rsid w:val="003C59C8"/>
    <w:rsid w:val="003C73AB"/>
    <w:rsid w:val="003D78A6"/>
    <w:rsid w:val="003E505A"/>
    <w:rsid w:val="003F0F19"/>
    <w:rsid w:val="003F33CF"/>
    <w:rsid w:val="003F3479"/>
    <w:rsid w:val="004101CF"/>
    <w:rsid w:val="0042150A"/>
    <w:rsid w:val="00423A69"/>
    <w:rsid w:val="00427880"/>
    <w:rsid w:val="00430DC7"/>
    <w:rsid w:val="00441433"/>
    <w:rsid w:val="0045301E"/>
    <w:rsid w:val="00475A39"/>
    <w:rsid w:val="004814A9"/>
    <w:rsid w:val="00487BE2"/>
    <w:rsid w:val="004B03F0"/>
    <w:rsid w:val="004C4E1C"/>
    <w:rsid w:val="004D18D0"/>
    <w:rsid w:val="004D7D15"/>
    <w:rsid w:val="004E09D1"/>
    <w:rsid w:val="004F7CFD"/>
    <w:rsid w:val="00503708"/>
    <w:rsid w:val="00507688"/>
    <w:rsid w:val="00520D5E"/>
    <w:rsid w:val="0052152C"/>
    <w:rsid w:val="00531F46"/>
    <w:rsid w:val="00533BAE"/>
    <w:rsid w:val="005371F0"/>
    <w:rsid w:val="00551678"/>
    <w:rsid w:val="00552F59"/>
    <w:rsid w:val="00555F22"/>
    <w:rsid w:val="005719CF"/>
    <w:rsid w:val="005919CE"/>
    <w:rsid w:val="00597DC5"/>
    <w:rsid w:val="005A04FF"/>
    <w:rsid w:val="005A2484"/>
    <w:rsid w:val="005C0363"/>
    <w:rsid w:val="005C2812"/>
    <w:rsid w:val="005C3418"/>
    <w:rsid w:val="005C70E7"/>
    <w:rsid w:val="005E385F"/>
    <w:rsid w:val="005E5977"/>
    <w:rsid w:val="00600356"/>
    <w:rsid w:val="00600E3E"/>
    <w:rsid w:val="006038DA"/>
    <w:rsid w:val="00604881"/>
    <w:rsid w:val="00612982"/>
    <w:rsid w:val="00614913"/>
    <w:rsid w:val="006208F9"/>
    <w:rsid w:val="00653C98"/>
    <w:rsid w:val="0065664F"/>
    <w:rsid w:val="006619CE"/>
    <w:rsid w:val="006635BB"/>
    <w:rsid w:val="00697871"/>
    <w:rsid w:val="006A5DB8"/>
    <w:rsid w:val="006B5C92"/>
    <w:rsid w:val="006C326D"/>
    <w:rsid w:val="006C36D4"/>
    <w:rsid w:val="006E1213"/>
    <w:rsid w:val="006E4CA9"/>
    <w:rsid w:val="006F0713"/>
    <w:rsid w:val="007019BF"/>
    <w:rsid w:val="00723CA9"/>
    <w:rsid w:val="00724215"/>
    <w:rsid w:val="0072635F"/>
    <w:rsid w:val="007279EE"/>
    <w:rsid w:val="00734A43"/>
    <w:rsid w:val="00740F70"/>
    <w:rsid w:val="00741E35"/>
    <w:rsid w:val="0075278A"/>
    <w:rsid w:val="0075347D"/>
    <w:rsid w:val="00753DE0"/>
    <w:rsid w:val="00764D19"/>
    <w:rsid w:val="00766F15"/>
    <w:rsid w:val="00772917"/>
    <w:rsid w:val="007737C1"/>
    <w:rsid w:val="007A573E"/>
    <w:rsid w:val="007A7D85"/>
    <w:rsid w:val="007B7B64"/>
    <w:rsid w:val="007C31F4"/>
    <w:rsid w:val="007F4E8F"/>
    <w:rsid w:val="007F5D91"/>
    <w:rsid w:val="00807A99"/>
    <w:rsid w:val="0085371A"/>
    <w:rsid w:val="00862D22"/>
    <w:rsid w:val="00867C85"/>
    <w:rsid w:val="00875750"/>
    <w:rsid w:val="00881382"/>
    <w:rsid w:val="00893350"/>
    <w:rsid w:val="00896C5A"/>
    <w:rsid w:val="008A119C"/>
    <w:rsid w:val="008A69BC"/>
    <w:rsid w:val="008B0D27"/>
    <w:rsid w:val="008B36CD"/>
    <w:rsid w:val="008C0711"/>
    <w:rsid w:val="008C7371"/>
    <w:rsid w:val="008E3687"/>
    <w:rsid w:val="008F34E6"/>
    <w:rsid w:val="00900227"/>
    <w:rsid w:val="00932EB9"/>
    <w:rsid w:val="009370FB"/>
    <w:rsid w:val="00945FC0"/>
    <w:rsid w:val="00947C14"/>
    <w:rsid w:val="009745F3"/>
    <w:rsid w:val="0098039B"/>
    <w:rsid w:val="00981049"/>
    <w:rsid w:val="009879EA"/>
    <w:rsid w:val="009905D1"/>
    <w:rsid w:val="00992721"/>
    <w:rsid w:val="009A1F3A"/>
    <w:rsid w:val="009A7417"/>
    <w:rsid w:val="009B46AA"/>
    <w:rsid w:val="009C2FF4"/>
    <w:rsid w:val="009C590D"/>
    <w:rsid w:val="009D0960"/>
    <w:rsid w:val="009D398B"/>
    <w:rsid w:val="009D6FDF"/>
    <w:rsid w:val="00A06F77"/>
    <w:rsid w:val="00A14821"/>
    <w:rsid w:val="00A165B4"/>
    <w:rsid w:val="00A2743F"/>
    <w:rsid w:val="00A323FD"/>
    <w:rsid w:val="00A3353B"/>
    <w:rsid w:val="00A36837"/>
    <w:rsid w:val="00A63B95"/>
    <w:rsid w:val="00A87CD9"/>
    <w:rsid w:val="00A90023"/>
    <w:rsid w:val="00AA4B8F"/>
    <w:rsid w:val="00AA5917"/>
    <w:rsid w:val="00AA7214"/>
    <w:rsid w:val="00AC1BF7"/>
    <w:rsid w:val="00AC2B0B"/>
    <w:rsid w:val="00AC5E1A"/>
    <w:rsid w:val="00AD582A"/>
    <w:rsid w:val="00AE62F8"/>
    <w:rsid w:val="00AF546A"/>
    <w:rsid w:val="00AF57B0"/>
    <w:rsid w:val="00AF6395"/>
    <w:rsid w:val="00B16003"/>
    <w:rsid w:val="00B22CDE"/>
    <w:rsid w:val="00B2323F"/>
    <w:rsid w:val="00B2546C"/>
    <w:rsid w:val="00B279C5"/>
    <w:rsid w:val="00B33187"/>
    <w:rsid w:val="00B35ECE"/>
    <w:rsid w:val="00B41B85"/>
    <w:rsid w:val="00B56063"/>
    <w:rsid w:val="00B63DFB"/>
    <w:rsid w:val="00B65184"/>
    <w:rsid w:val="00B85B3B"/>
    <w:rsid w:val="00B86B13"/>
    <w:rsid w:val="00B91B7E"/>
    <w:rsid w:val="00B93C4C"/>
    <w:rsid w:val="00BA6E7E"/>
    <w:rsid w:val="00BB71BF"/>
    <w:rsid w:val="00BC44F0"/>
    <w:rsid w:val="00BD355A"/>
    <w:rsid w:val="00BD79CE"/>
    <w:rsid w:val="00BE118D"/>
    <w:rsid w:val="00BF075E"/>
    <w:rsid w:val="00C11D0A"/>
    <w:rsid w:val="00C150E3"/>
    <w:rsid w:val="00C168D9"/>
    <w:rsid w:val="00C2387A"/>
    <w:rsid w:val="00C463E8"/>
    <w:rsid w:val="00C62637"/>
    <w:rsid w:val="00C75B83"/>
    <w:rsid w:val="00C93DD0"/>
    <w:rsid w:val="00CB019D"/>
    <w:rsid w:val="00CB13C9"/>
    <w:rsid w:val="00CB6CA3"/>
    <w:rsid w:val="00CE5AC9"/>
    <w:rsid w:val="00CE5B8F"/>
    <w:rsid w:val="00CE5EAD"/>
    <w:rsid w:val="00CF0513"/>
    <w:rsid w:val="00CF2D95"/>
    <w:rsid w:val="00CF5601"/>
    <w:rsid w:val="00D0292E"/>
    <w:rsid w:val="00D20830"/>
    <w:rsid w:val="00D334AB"/>
    <w:rsid w:val="00D33CEF"/>
    <w:rsid w:val="00D37323"/>
    <w:rsid w:val="00D37422"/>
    <w:rsid w:val="00D574BF"/>
    <w:rsid w:val="00D812DB"/>
    <w:rsid w:val="00D84F34"/>
    <w:rsid w:val="00D86A10"/>
    <w:rsid w:val="00D9469A"/>
    <w:rsid w:val="00DA463B"/>
    <w:rsid w:val="00DB3574"/>
    <w:rsid w:val="00DD4003"/>
    <w:rsid w:val="00DE17C8"/>
    <w:rsid w:val="00DE1DCB"/>
    <w:rsid w:val="00DE3CCA"/>
    <w:rsid w:val="00DE7017"/>
    <w:rsid w:val="00DF17E2"/>
    <w:rsid w:val="00E04B99"/>
    <w:rsid w:val="00E07B0D"/>
    <w:rsid w:val="00E11B62"/>
    <w:rsid w:val="00E11D80"/>
    <w:rsid w:val="00E214D3"/>
    <w:rsid w:val="00E235AC"/>
    <w:rsid w:val="00E36E1C"/>
    <w:rsid w:val="00E40A51"/>
    <w:rsid w:val="00E447AC"/>
    <w:rsid w:val="00E47604"/>
    <w:rsid w:val="00E51D7C"/>
    <w:rsid w:val="00E629F9"/>
    <w:rsid w:val="00E70D4E"/>
    <w:rsid w:val="00E756D4"/>
    <w:rsid w:val="00E83B0E"/>
    <w:rsid w:val="00E91674"/>
    <w:rsid w:val="00EA34B3"/>
    <w:rsid w:val="00EB2C5A"/>
    <w:rsid w:val="00EB726B"/>
    <w:rsid w:val="00EB7288"/>
    <w:rsid w:val="00EE3F26"/>
    <w:rsid w:val="00EE66DF"/>
    <w:rsid w:val="00EF1887"/>
    <w:rsid w:val="00F10E43"/>
    <w:rsid w:val="00F13FBA"/>
    <w:rsid w:val="00F140C2"/>
    <w:rsid w:val="00F24DDD"/>
    <w:rsid w:val="00F27C31"/>
    <w:rsid w:val="00F30067"/>
    <w:rsid w:val="00F4342F"/>
    <w:rsid w:val="00F46CC9"/>
    <w:rsid w:val="00F50112"/>
    <w:rsid w:val="00F50E7D"/>
    <w:rsid w:val="00F5767A"/>
    <w:rsid w:val="00F651D5"/>
    <w:rsid w:val="00F8608C"/>
    <w:rsid w:val="00FA0858"/>
    <w:rsid w:val="00FA34CC"/>
    <w:rsid w:val="00FA523B"/>
    <w:rsid w:val="00FA736C"/>
    <w:rsid w:val="00FC069C"/>
    <w:rsid w:val="00FC72EA"/>
    <w:rsid w:val="00FC7E1A"/>
    <w:rsid w:val="00FE0E72"/>
    <w:rsid w:val="00FE4594"/>
    <w:rsid w:val="00FE7071"/>
    <w:rsid w:val="00FF0BFA"/>
    <w:rsid w:val="00FF469E"/>
    <w:rsid w:val="00FF640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B414EC-EB6F-BE47-8ED4-C0494403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862D22"/>
    <w:pPr>
      <w:spacing w:after="120"/>
      <w:jc w:val="both"/>
    </w:pPr>
    <w:rPr>
      <w:iCs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rsid w:val="00423A6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arcadores">
    <w:name w:val="List Bullet"/>
    <w:basedOn w:val="Normal"/>
    <w:autoRedefine/>
    <w:rsid w:val="009879EA"/>
    <w:pPr>
      <w:widowControl/>
      <w:numPr>
        <w:numId w:val="2"/>
      </w:numPr>
      <w:autoSpaceDE/>
      <w:autoSpaceDN/>
      <w:spacing w:before="60" w:after="60" w:line="240" w:lineRule="auto"/>
      <w:jc w:val="both"/>
    </w:pPr>
    <w:rPr>
      <w:bCs/>
      <w:snapToGrid/>
      <w:sz w:val="24"/>
      <w:lang w:val="pt-BR" w:eastAsia="pt-BR"/>
    </w:rPr>
  </w:style>
  <w:style w:type="character" w:customStyle="1" w:styleId="WW8Num23z1">
    <w:name w:val="WW8Num23z1"/>
    <w:rsid w:val="00E91674"/>
    <w:rPr>
      <w:rFonts w:ascii="Courier New" w:hAnsi="Courier New" w:cs="Courier New"/>
    </w:rPr>
  </w:style>
  <w:style w:type="paragraph" w:customStyle="1" w:styleId="ndice">
    <w:name w:val="Índice"/>
    <w:basedOn w:val="Normal"/>
    <w:next w:val="Normal"/>
    <w:autoRedefine/>
    <w:rsid w:val="00AC5E1A"/>
    <w:pPr>
      <w:widowControl/>
      <w:shd w:val="clear" w:color="auto" w:fill="808080"/>
      <w:autoSpaceDE/>
      <w:autoSpaceDN/>
      <w:spacing w:before="360" w:after="120" w:line="240" w:lineRule="auto"/>
      <w:jc w:val="both"/>
    </w:pPr>
    <w:rPr>
      <w:rFonts w:ascii="Verdana" w:hAnsi="Verdana"/>
      <w:b/>
      <w:bCs/>
      <w:snapToGrid/>
      <w:color w:val="FFFFFF"/>
      <w:lang w:val="pt-BR"/>
    </w:rPr>
  </w:style>
  <w:style w:type="paragraph" w:styleId="Textodebalo">
    <w:name w:val="Balloon Text"/>
    <w:basedOn w:val="Normal"/>
    <w:link w:val="TextodebaloChar"/>
    <w:rsid w:val="00B279C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B279C5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B0D27"/>
    <w:rPr>
      <w:snapToGrid w:val="0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533BAE"/>
    <w:rPr>
      <w:snapToGrid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520and%2520Settings\atila\Desktop\EAD%2520UFRPE\Material\3%2520Semana\modeloUC\rup_srsu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B5786-7B70-4F51-BD57-EB9E2C6D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rup_srsuc.dot</Template>
  <TotalTime>410</TotalTime>
  <Pages>24</Pages>
  <Words>5305</Words>
  <Characters>28648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&lt;Nome da Empresa&gt;</Company>
  <LinksUpToDate>false</LinksUpToDate>
  <CharactersWithSpaces>33886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atila</dc:creator>
  <cp:keywords/>
  <cp:lastModifiedBy>stefania silva</cp:lastModifiedBy>
  <cp:revision>5</cp:revision>
  <cp:lastPrinted>2015-09-22T20:38:00Z</cp:lastPrinted>
  <dcterms:created xsi:type="dcterms:W3CDTF">2017-07-21T23:18:00Z</dcterms:created>
  <dcterms:modified xsi:type="dcterms:W3CDTF">2017-07-22T19:06:00Z</dcterms:modified>
</cp:coreProperties>
</file>